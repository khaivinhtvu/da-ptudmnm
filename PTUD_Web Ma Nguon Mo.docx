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6F49E" w14:textId="77777777" w:rsidR="00410926" w:rsidRPr="00F93EB7" w:rsidRDefault="00410926" w:rsidP="003534DF">
      <w:pPr>
        <w:spacing w:beforeLines="30" w:before="72" w:afterLines="30" w:after="72"/>
        <w:jc w:val="center"/>
      </w:pPr>
      <w:r w:rsidRPr="00F93EB7">
        <w:t>TRƯỜNG ĐẠI HỌC TRÀ VINH</w:t>
      </w:r>
    </w:p>
    <w:p w14:paraId="03D316F0" w14:textId="77777777" w:rsidR="003B13A1" w:rsidRPr="00F93EB7" w:rsidRDefault="003B13A1" w:rsidP="003534DF">
      <w:pPr>
        <w:spacing w:beforeLines="30" w:before="72" w:afterLines="30" w:after="72"/>
        <w:jc w:val="center"/>
      </w:pPr>
      <w:r w:rsidRPr="00F93EB7">
        <w:t>KHOA KỸ THUẬT VÀ CÔNG NGHỆ</w:t>
      </w:r>
    </w:p>
    <w:p w14:paraId="5423A63F" w14:textId="77777777" w:rsidR="00410926" w:rsidRPr="00F93EB7" w:rsidRDefault="00410926" w:rsidP="003534DF">
      <w:pPr>
        <w:spacing w:beforeLines="30" w:before="72" w:afterLines="30" w:after="72"/>
        <w:jc w:val="center"/>
        <w:rPr>
          <w:b/>
        </w:rPr>
      </w:pPr>
      <w:r w:rsidRPr="00F93EB7">
        <w:rPr>
          <w:b/>
        </w:rPr>
        <w:t xml:space="preserve">BỘ MÔN </w:t>
      </w:r>
      <w:r w:rsidR="008C4DDB" w:rsidRPr="00F93EB7">
        <w:rPr>
          <w:b/>
        </w:rPr>
        <w:t>CÔNG NGHỆ THÔNG TIN</w:t>
      </w:r>
    </w:p>
    <w:p w14:paraId="76AD9F99" w14:textId="77777777" w:rsidR="00410926" w:rsidRPr="00F93EB7" w:rsidRDefault="00410926" w:rsidP="003534DF">
      <w:pPr>
        <w:spacing w:beforeLines="30" w:before="72" w:afterLines="30" w:after="72"/>
        <w:jc w:val="center"/>
        <w:rPr>
          <w:b/>
        </w:rPr>
      </w:pPr>
      <w:r w:rsidRPr="00F93EB7">
        <w:rPr>
          <w:b/>
        </w:rPr>
        <w:t>----------</w:t>
      </w:r>
      <w:r w:rsidRPr="00F93EB7">
        <w:rPr>
          <w:b/>
        </w:rPr>
        <w:sym w:font="Wingdings" w:char="F026"/>
      </w:r>
      <w:r w:rsidRPr="00F93EB7">
        <w:rPr>
          <w:b/>
        </w:rPr>
        <w:t>-----------</w:t>
      </w:r>
    </w:p>
    <w:p w14:paraId="7DD0A564" w14:textId="77777777" w:rsidR="00410926" w:rsidRPr="00F93EB7" w:rsidRDefault="00410926" w:rsidP="003534DF">
      <w:pPr>
        <w:spacing w:beforeLines="30" w:before="72" w:afterLines="30" w:after="72"/>
        <w:jc w:val="center"/>
        <w:rPr>
          <w:b/>
        </w:rPr>
      </w:pPr>
    </w:p>
    <w:p w14:paraId="4865F46C" w14:textId="77777777" w:rsidR="00410926" w:rsidRPr="00F93EB7" w:rsidRDefault="00410926" w:rsidP="003534DF">
      <w:pPr>
        <w:spacing w:beforeLines="30" w:before="72" w:afterLines="30" w:after="72"/>
        <w:jc w:val="center"/>
        <w:rPr>
          <w:b/>
        </w:rPr>
      </w:pPr>
    </w:p>
    <w:p w14:paraId="0A5EC042" w14:textId="77777777" w:rsidR="00410926" w:rsidRPr="00F93EB7" w:rsidRDefault="00F6260D" w:rsidP="003534DF">
      <w:pPr>
        <w:spacing w:beforeLines="30" w:before="72" w:afterLines="30" w:after="72"/>
        <w:jc w:val="center"/>
        <w:rPr>
          <w:b/>
        </w:rPr>
      </w:pPr>
      <w:r w:rsidRPr="00F93EB7">
        <w:rPr>
          <w:b/>
          <w:noProof/>
          <w:lang w:val="vi-VN" w:eastAsia="vi-VN"/>
        </w:rPr>
        <w:drawing>
          <wp:inline distT="0" distB="0" distL="0" distR="0" wp14:anchorId="3E49EEF4" wp14:editId="3560EAAC">
            <wp:extent cx="647700" cy="647700"/>
            <wp:effectExtent l="19050" t="0" r="0" b="0"/>
            <wp:docPr id="2" name="Picture 0" descr="1316147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6147349.png"/>
                    <pic:cNvPicPr/>
                  </pic:nvPicPr>
                  <pic:blipFill>
                    <a:blip r:embed="rId8"/>
                    <a:stretch>
                      <a:fillRect/>
                    </a:stretch>
                  </pic:blipFill>
                  <pic:spPr>
                    <a:xfrm>
                      <a:off x="0" y="0"/>
                      <a:ext cx="647700" cy="647700"/>
                    </a:xfrm>
                    <a:prstGeom prst="rect">
                      <a:avLst/>
                    </a:prstGeom>
                  </pic:spPr>
                </pic:pic>
              </a:graphicData>
            </a:graphic>
          </wp:inline>
        </w:drawing>
      </w:r>
    </w:p>
    <w:p w14:paraId="70026277" w14:textId="77777777" w:rsidR="008B34B7" w:rsidRPr="00F93EB7" w:rsidRDefault="008B34B7" w:rsidP="003534DF">
      <w:pPr>
        <w:spacing w:beforeLines="30" w:before="72" w:afterLines="30" w:after="72"/>
        <w:rPr>
          <w:b/>
        </w:rPr>
      </w:pPr>
    </w:p>
    <w:p w14:paraId="26885BCE" w14:textId="77777777" w:rsidR="00410926" w:rsidRPr="00F93EB7" w:rsidRDefault="00410926" w:rsidP="003534DF">
      <w:pPr>
        <w:spacing w:beforeLines="30" w:before="72" w:afterLines="30" w:after="72"/>
        <w:jc w:val="center"/>
        <w:rPr>
          <w:b/>
        </w:rPr>
      </w:pPr>
    </w:p>
    <w:p w14:paraId="5836A8F4" w14:textId="77777777" w:rsidR="00087014" w:rsidRPr="00E579AD" w:rsidRDefault="00410926" w:rsidP="003534DF">
      <w:pPr>
        <w:spacing w:beforeLines="30" w:before="72" w:afterLines="30" w:after="72"/>
        <w:jc w:val="center"/>
        <w:rPr>
          <w:sz w:val="32"/>
          <w:szCs w:val="32"/>
        </w:rPr>
      </w:pPr>
      <w:r w:rsidRPr="00E579AD">
        <w:rPr>
          <w:sz w:val="32"/>
          <w:szCs w:val="32"/>
        </w:rPr>
        <w:t>BÁO CÁO</w:t>
      </w:r>
      <w:r w:rsidR="000D1CEE" w:rsidRPr="00E579AD">
        <w:rPr>
          <w:sz w:val="32"/>
          <w:szCs w:val="32"/>
        </w:rPr>
        <w:t xml:space="preserve"> </w:t>
      </w:r>
      <w:r w:rsidR="00CC663E" w:rsidRPr="00E579AD">
        <w:rPr>
          <w:sz w:val="32"/>
          <w:szCs w:val="32"/>
        </w:rPr>
        <w:t xml:space="preserve">KẾT THÚC </w:t>
      </w:r>
      <w:r w:rsidR="00087014" w:rsidRPr="00E579AD">
        <w:rPr>
          <w:sz w:val="32"/>
          <w:szCs w:val="32"/>
        </w:rPr>
        <w:t>MÔN HỌC</w:t>
      </w:r>
    </w:p>
    <w:p w14:paraId="43FC7E8B" w14:textId="77777777" w:rsidR="00410926" w:rsidRPr="00E579AD" w:rsidRDefault="0032141D" w:rsidP="003534DF">
      <w:pPr>
        <w:spacing w:beforeLines="30" w:before="72" w:afterLines="30" w:after="72"/>
        <w:jc w:val="center"/>
        <w:rPr>
          <w:sz w:val="32"/>
          <w:szCs w:val="32"/>
        </w:rPr>
      </w:pPr>
      <w:r w:rsidRPr="00E579AD">
        <w:rPr>
          <w:sz w:val="32"/>
          <w:szCs w:val="32"/>
        </w:rPr>
        <w:t>PHÁT TRIỂN ỨNG DỤNG WEB VỚI MÃ NGUỒN MỞ</w:t>
      </w:r>
    </w:p>
    <w:p w14:paraId="488F7589" w14:textId="77777777" w:rsidR="00D82BCB" w:rsidRPr="00F93EB7" w:rsidRDefault="00D82BCB" w:rsidP="003534DF">
      <w:pPr>
        <w:spacing w:beforeLines="30" w:before="72" w:afterLines="30" w:after="72"/>
        <w:jc w:val="center"/>
        <w:rPr>
          <w:sz w:val="32"/>
          <w:szCs w:val="32"/>
        </w:rPr>
      </w:pPr>
    </w:p>
    <w:p w14:paraId="429CD6D8" w14:textId="77777777" w:rsidR="008B34B7" w:rsidRPr="00F93EB7" w:rsidRDefault="008B34B7" w:rsidP="003534DF">
      <w:pPr>
        <w:spacing w:beforeLines="30" w:before="72" w:afterLines="30" w:after="72"/>
        <w:jc w:val="center"/>
        <w:rPr>
          <w:sz w:val="32"/>
          <w:szCs w:val="32"/>
        </w:rPr>
      </w:pPr>
    </w:p>
    <w:p w14:paraId="15EB00A7" w14:textId="77777777" w:rsidR="00F6260D" w:rsidRPr="00F93EB7" w:rsidRDefault="00F6260D" w:rsidP="003534DF">
      <w:pPr>
        <w:spacing w:beforeLines="30" w:before="72" w:afterLines="30" w:after="72"/>
        <w:jc w:val="center"/>
        <w:rPr>
          <w:sz w:val="32"/>
          <w:szCs w:val="32"/>
        </w:rPr>
      </w:pPr>
    </w:p>
    <w:p w14:paraId="7384B485" w14:textId="2488267F" w:rsidR="00410926" w:rsidRPr="00F93EB7" w:rsidRDefault="00D82BCB" w:rsidP="003534DF">
      <w:pPr>
        <w:tabs>
          <w:tab w:val="right" w:leader="dot" w:pos="6521"/>
        </w:tabs>
        <w:spacing w:beforeLines="30" w:before="72" w:afterLines="30" w:after="72"/>
        <w:jc w:val="center"/>
        <w:rPr>
          <w:sz w:val="32"/>
          <w:szCs w:val="32"/>
        </w:rPr>
      </w:pPr>
      <w:r w:rsidRPr="00F93EB7">
        <w:rPr>
          <w:sz w:val="32"/>
          <w:szCs w:val="32"/>
        </w:rPr>
        <w:t>MÃ ĐỀ TÀI:</w:t>
      </w:r>
      <w:r w:rsidR="00E579AD">
        <w:rPr>
          <w:sz w:val="32"/>
          <w:szCs w:val="32"/>
        </w:rPr>
        <w:t xml:space="preserve"> 09</w:t>
      </w:r>
    </w:p>
    <w:p w14:paraId="762BA1EB" w14:textId="02EFBE05" w:rsidR="00682AB8" w:rsidRDefault="00CC663E" w:rsidP="00682AB8">
      <w:pPr>
        <w:tabs>
          <w:tab w:val="right" w:leader="dot" w:pos="8931"/>
        </w:tabs>
        <w:spacing w:beforeLines="30" w:before="72" w:afterLines="30" w:after="72"/>
        <w:jc w:val="center"/>
        <w:rPr>
          <w:b/>
          <w:sz w:val="32"/>
          <w:szCs w:val="32"/>
          <w:lang w:val="vi-VN"/>
        </w:rPr>
      </w:pPr>
      <w:r w:rsidRPr="00F93EB7">
        <w:rPr>
          <w:b/>
          <w:sz w:val="32"/>
          <w:szCs w:val="32"/>
        </w:rPr>
        <w:t xml:space="preserve">ĐỀ TÀI: </w:t>
      </w:r>
      <w:r w:rsidR="00682AB8">
        <w:rPr>
          <w:b/>
          <w:sz w:val="32"/>
          <w:szCs w:val="32"/>
          <w:lang w:val="vi-VN"/>
        </w:rPr>
        <w:t>XÂY DỰNG WEBSITE BÁN ĐỒNG HỒ</w:t>
      </w:r>
    </w:p>
    <w:p w14:paraId="5271FF33" w14:textId="3824C879" w:rsidR="00CC663E" w:rsidRPr="00682AB8" w:rsidRDefault="00682AB8" w:rsidP="00682AB8">
      <w:pPr>
        <w:tabs>
          <w:tab w:val="right" w:leader="dot" w:pos="8931"/>
        </w:tabs>
        <w:spacing w:beforeLines="30" w:before="72" w:afterLines="30" w:after="72"/>
        <w:jc w:val="center"/>
        <w:rPr>
          <w:b/>
          <w:sz w:val="32"/>
          <w:szCs w:val="32"/>
          <w:lang w:val="vi-VN"/>
        </w:rPr>
      </w:pPr>
      <w:r>
        <w:rPr>
          <w:b/>
          <w:sz w:val="32"/>
          <w:szCs w:val="32"/>
          <w:lang w:val="vi-VN"/>
        </w:rPr>
        <w:t>BẰNG NGÔN NGỮ PHP + MYSQL</w:t>
      </w:r>
    </w:p>
    <w:p w14:paraId="7A5826FC" w14:textId="77777777" w:rsidR="00410926" w:rsidRPr="00F93EB7" w:rsidRDefault="00410926" w:rsidP="003534DF">
      <w:pPr>
        <w:spacing w:beforeLines="30" w:before="72" w:afterLines="30" w:after="72"/>
        <w:rPr>
          <w:b/>
        </w:rPr>
      </w:pPr>
    </w:p>
    <w:p w14:paraId="22DC7B1F" w14:textId="77777777" w:rsidR="00410926" w:rsidRPr="00F93EB7" w:rsidRDefault="00410926" w:rsidP="003534DF">
      <w:pPr>
        <w:spacing w:beforeLines="30" w:before="72" w:afterLines="30" w:after="72"/>
        <w:rPr>
          <w:b/>
        </w:rPr>
      </w:pPr>
    </w:p>
    <w:p w14:paraId="7F6C2B8D" w14:textId="77777777" w:rsidR="00410926" w:rsidRPr="00F93EB7" w:rsidRDefault="00410926" w:rsidP="00E579AD">
      <w:pPr>
        <w:spacing w:beforeLines="30" w:before="72" w:afterLines="30" w:after="72"/>
        <w:jc w:val="both"/>
        <w:rPr>
          <w:b/>
        </w:rPr>
      </w:pPr>
    </w:p>
    <w:p w14:paraId="73CFB183" w14:textId="77777777" w:rsidR="00410926" w:rsidRPr="00F93EB7" w:rsidRDefault="00410926" w:rsidP="003534DF">
      <w:pPr>
        <w:spacing w:beforeLines="30" w:before="72" w:afterLines="30" w:after="72"/>
        <w:rPr>
          <w:b/>
        </w:rPr>
      </w:pPr>
    </w:p>
    <w:p w14:paraId="01D9E102" w14:textId="77777777" w:rsidR="00410926" w:rsidRPr="00F93EB7" w:rsidRDefault="00410926" w:rsidP="003534DF">
      <w:pPr>
        <w:spacing w:beforeLines="30" w:before="72" w:afterLines="30" w:after="72"/>
        <w:rPr>
          <w:b/>
        </w:rPr>
      </w:pPr>
    </w:p>
    <w:tbl>
      <w:tblPr>
        <w:tblW w:w="0" w:type="auto"/>
        <w:tblLook w:val="01E0" w:firstRow="1" w:lastRow="1" w:firstColumn="1" w:lastColumn="1" w:noHBand="0" w:noVBand="0"/>
      </w:tblPr>
      <w:tblGrid>
        <w:gridCol w:w="4788"/>
        <w:gridCol w:w="4251"/>
      </w:tblGrid>
      <w:tr w:rsidR="005D4A7E" w:rsidRPr="00A23E3D" w14:paraId="5C473254" w14:textId="77777777" w:rsidTr="003534DF">
        <w:tc>
          <w:tcPr>
            <w:tcW w:w="4788" w:type="dxa"/>
          </w:tcPr>
          <w:p w14:paraId="1E99CB4B" w14:textId="77777777" w:rsidR="008C4DDB" w:rsidRPr="00F93EB7" w:rsidRDefault="008C4DDB" w:rsidP="003534DF">
            <w:pPr>
              <w:spacing w:beforeLines="30" w:before="72" w:afterLines="30" w:after="72"/>
              <w:rPr>
                <w:i/>
                <w:u w:val="single"/>
              </w:rPr>
            </w:pPr>
            <w:r w:rsidRPr="00F93EB7">
              <w:rPr>
                <w:i/>
                <w:u w:val="single"/>
              </w:rPr>
              <w:t>Gi</w:t>
            </w:r>
            <w:r w:rsidR="00087014" w:rsidRPr="00F93EB7">
              <w:rPr>
                <w:i/>
                <w:u w:val="single"/>
              </w:rPr>
              <w:t>ảng</w:t>
            </w:r>
            <w:r w:rsidRPr="00F93EB7">
              <w:rPr>
                <w:i/>
                <w:u w:val="single"/>
              </w:rPr>
              <w:t xml:space="preserve"> viên hướng dẫn</w:t>
            </w:r>
            <w:r w:rsidR="00087014" w:rsidRPr="00F93EB7">
              <w:rPr>
                <w:i/>
                <w:u w:val="single"/>
              </w:rPr>
              <w:t>:</w:t>
            </w:r>
            <w:r w:rsidRPr="00F93EB7">
              <w:rPr>
                <w:i/>
                <w:u w:val="single"/>
              </w:rPr>
              <w:t xml:space="preserve"> </w:t>
            </w:r>
          </w:p>
          <w:p w14:paraId="0D18AD41" w14:textId="77777777" w:rsidR="008C4DDB" w:rsidRPr="00F93EB7" w:rsidRDefault="008C4DDB" w:rsidP="003534DF">
            <w:pPr>
              <w:spacing w:beforeLines="30" w:before="72" w:afterLines="30" w:after="72"/>
              <w:rPr>
                <w:b/>
              </w:rPr>
            </w:pPr>
            <w:r w:rsidRPr="00F93EB7">
              <w:rPr>
                <w:b/>
              </w:rPr>
              <w:t>Họ và tên:</w:t>
            </w:r>
            <w:r w:rsidR="00CC663E" w:rsidRPr="00F93EB7">
              <w:rPr>
                <w:b/>
              </w:rPr>
              <w:t xml:space="preserve"> Phạm Thị Trúc Mai</w:t>
            </w:r>
          </w:p>
          <w:p w14:paraId="06BB5927" w14:textId="77777777" w:rsidR="00CC663E" w:rsidRPr="00F93EB7" w:rsidRDefault="00CC663E" w:rsidP="003534DF">
            <w:pPr>
              <w:spacing w:beforeLines="30" w:before="72" w:afterLines="30" w:after="72"/>
            </w:pPr>
          </w:p>
        </w:tc>
        <w:tc>
          <w:tcPr>
            <w:tcW w:w="4251" w:type="dxa"/>
          </w:tcPr>
          <w:p w14:paraId="5C57EC08" w14:textId="77777777" w:rsidR="005D4A7E" w:rsidRPr="00F93EB7" w:rsidRDefault="005D4A7E" w:rsidP="003534DF">
            <w:pPr>
              <w:spacing w:beforeLines="30" w:before="72" w:afterLines="30" w:after="72"/>
              <w:rPr>
                <w:i/>
                <w:u w:val="single"/>
              </w:rPr>
            </w:pPr>
            <w:r w:rsidRPr="00F93EB7">
              <w:rPr>
                <w:i/>
                <w:u w:val="single"/>
              </w:rPr>
              <w:t xml:space="preserve">Sinh viên </w:t>
            </w:r>
            <w:r w:rsidR="00CC663E" w:rsidRPr="00F93EB7">
              <w:rPr>
                <w:i/>
                <w:u w:val="single"/>
              </w:rPr>
              <w:t>thực hiện</w:t>
            </w:r>
            <w:r w:rsidRPr="00F93EB7">
              <w:rPr>
                <w:i/>
                <w:u w:val="single"/>
              </w:rPr>
              <w:t>:</w:t>
            </w:r>
          </w:p>
          <w:p w14:paraId="3406D7F5" w14:textId="028C60D7" w:rsidR="005D4A7E" w:rsidRPr="00682AB8" w:rsidRDefault="00E579AD" w:rsidP="003534DF">
            <w:pPr>
              <w:spacing w:beforeLines="30" w:before="72" w:afterLines="30" w:after="72"/>
              <w:rPr>
                <w:b/>
                <w:lang w:val="vi-VN"/>
              </w:rPr>
            </w:pPr>
            <w:r>
              <w:rPr>
                <w:b/>
              </w:rPr>
              <w:t xml:space="preserve">Nguyễn Thị Cẩm Tiên </w:t>
            </w:r>
            <w:r w:rsidRPr="00682AB8">
              <w:t>(</w:t>
            </w:r>
            <w:r w:rsidR="00682AB8">
              <w:rPr>
                <w:lang w:val="vi-VN"/>
              </w:rPr>
              <w:t>110121114)</w:t>
            </w:r>
          </w:p>
          <w:p w14:paraId="05979ECF" w14:textId="7083AEEA" w:rsidR="005D4A7E" w:rsidRPr="00142527" w:rsidRDefault="00E579AD" w:rsidP="003534DF">
            <w:pPr>
              <w:spacing w:beforeLines="30" w:before="72" w:afterLines="30" w:after="72"/>
              <w:rPr>
                <w:lang w:val="vi-VN"/>
              </w:rPr>
            </w:pPr>
            <w:r w:rsidRPr="00A23E3D">
              <w:rPr>
                <w:b/>
                <w:lang w:val="vi-VN"/>
              </w:rPr>
              <w:t xml:space="preserve">Huỳnh Khải Vinh </w:t>
            </w:r>
            <w:r w:rsidRPr="00A23E3D">
              <w:rPr>
                <w:lang w:val="vi-VN"/>
              </w:rPr>
              <w:t>(</w:t>
            </w:r>
            <w:r w:rsidR="00142527">
              <w:rPr>
                <w:lang w:val="vi-VN"/>
              </w:rPr>
              <w:t>110121245)</w:t>
            </w:r>
          </w:p>
          <w:p w14:paraId="24B425A5" w14:textId="05A37B7A" w:rsidR="00087014" w:rsidRPr="00A23E3D" w:rsidRDefault="00E579AD" w:rsidP="003534DF">
            <w:pPr>
              <w:spacing w:beforeLines="30" w:before="72" w:afterLines="30" w:after="72"/>
              <w:rPr>
                <w:lang w:val="vi-VN"/>
              </w:rPr>
            </w:pPr>
            <w:r w:rsidRPr="00A23E3D">
              <w:rPr>
                <w:b/>
                <w:lang w:val="vi-VN"/>
              </w:rPr>
              <w:t xml:space="preserve">Bùi Cát Vũ </w:t>
            </w:r>
            <w:r w:rsidRPr="00A23E3D">
              <w:rPr>
                <w:bCs/>
                <w:lang w:val="vi-VN"/>
              </w:rPr>
              <w:t>(110121131)</w:t>
            </w:r>
          </w:p>
          <w:p w14:paraId="2E14F87E" w14:textId="10B7BA64" w:rsidR="00087014" w:rsidRPr="00A23E3D" w:rsidRDefault="00087014" w:rsidP="00087014">
            <w:pPr>
              <w:tabs>
                <w:tab w:val="right" w:leader="dot" w:pos="3819"/>
              </w:tabs>
              <w:spacing w:beforeLines="30" w:before="72" w:afterLines="30" w:after="72"/>
              <w:rPr>
                <w:lang w:val="vi-VN"/>
              </w:rPr>
            </w:pPr>
            <w:r w:rsidRPr="00A23E3D">
              <w:rPr>
                <w:lang w:val="vi-VN"/>
              </w:rPr>
              <w:t xml:space="preserve">Lớp: </w:t>
            </w:r>
            <w:r w:rsidR="0059421B" w:rsidRPr="00A23E3D">
              <w:rPr>
                <w:lang w:val="vi-VN"/>
              </w:rPr>
              <w:t xml:space="preserve">Công </w:t>
            </w:r>
            <w:r w:rsidR="0059421B">
              <w:rPr>
                <w:lang w:val="vi-VN"/>
              </w:rPr>
              <w:t>N</w:t>
            </w:r>
            <w:r w:rsidR="0059421B" w:rsidRPr="00A23E3D">
              <w:rPr>
                <w:lang w:val="vi-VN"/>
              </w:rPr>
              <w:t xml:space="preserve">ghệ </w:t>
            </w:r>
            <w:r w:rsidR="0059421B">
              <w:rPr>
                <w:lang w:val="vi-VN"/>
              </w:rPr>
              <w:t>T</w:t>
            </w:r>
            <w:r w:rsidR="0059421B" w:rsidRPr="00A23E3D">
              <w:rPr>
                <w:lang w:val="vi-VN"/>
              </w:rPr>
              <w:t xml:space="preserve">hông </w:t>
            </w:r>
            <w:r w:rsidR="0059421B">
              <w:rPr>
                <w:lang w:val="vi-VN"/>
              </w:rPr>
              <w:t>T</w:t>
            </w:r>
            <w:r w:rsidR="00E579AD" w:rsidRPr="00A23E3D">
              <w:rPr>
                <w:lang w:val="vi-VN"/>
              </w:rPr>
              <w:t>in</w:t>
            </w:r>
          </w:p>
          <w:p w14:paraId="758DD389" w14:textId="2B0F0424" w:rsidR="005D4A7E" w:rsidRPr="00A23E3D" w:rsidRDefault="005D4A7E" w:rsidP="00087014">
            <w:pPr>
              <w:tabs>
                <w:tab w:val="right" w:leader="dot" w:pos="3819"/>
              </w:tabs>
              <w:spacing w:beforeLines="30" w:before="72" w:afterLines="30" w:after="72"/>
              <w:rPr>
                <w:lang w:val="vi-VN"/>
              </w:rPr>
            </w:pPr>
            <w:r w:rsidRPr="00A23E3D">
              <w:rPr>
                <w:lang w:val="vi-VN"/>
              </w:rPr>
              <w:t>Lớp</w:t>
            </w:r>
            <w:r w:rsidR="00087014" w:rsidRPr="00A23E3D">
              <w:rPr>
                <w:lang w:val="vi-VN"/>
              </w:rPr>
              <w:t xml:space="preserve"> theo TKB</w:t>
            </w:r>
            <w:r w:rsidRPr="00A23E3D">
              <w:rPr>
                <w:lang w:val="vi-VN"/>
              </w:rPr>
              <w:t xml:space="preserve">: </w:t>
            </w:r>
            <w:r w:rsidR="00E579AD" w:rsidRPr="00A23E3D">
              <w:rPr>
                <w:lang w:val="vi-VN"/>
              </w:rPr>
              <w:t>DA21TTA</w:t>
            </w:r>
          </w:p>
          <w:p w14:paraId="5CF91FD6" w14:textId="77777777" w:rsidR="00087014" w:rsidRPr="00A23E3D" w:rsidRDefault="00087014" w:rsidP="003534DF">
            <w:pPr>
              <w:spacing w:beforeLines="30" w:before="72" w:afterLines="30" w:after="72"/>
              <w:rPr>
                <w:b/>
                <w:lang w:val="vi-VN"/>
              </w:rPr>
            </w:pPr>
          </w:p>
        </w:tc>
      </w:tr>
    </w:tbl>
    <w:p w14:paraId="32629556" w14:textId="77777777" w:rsidR="00410926" w:rsidRPr="00A23E3D" w:rsidRDefault="00410926" w:rsidP="003534DF">
      <w:pPr>
        <w:spacing w:beforeLines="30" w:before="72" w:afterLines="30" w:after="72"/>
        <w:rPr>
          <w:b/>
          <w:lang w:val="vi-VN"/>
        </w:rPr>
      </w:pPr>
    </w:p>
    <w:p w14:paraId="0B07CF66" w14:textId="77777777" w:rsidR="00E367C8" w:rsidRPr="00A23E3D" w:rsidRDefault="00E367C8" w:rsidP="00087014">
      <w:pPr>
        <w:tabs>
          <w:tab w:val="left" w:pos="3510"/>
        </w:tabs>
        <w:spacing w:beforeLines="30" w:before="72" w:afterLines="30" w:after="72"/>
        <w:rPr>
          <w:lang w:val="vi-VN"/>
        </w:rPr>
      </w:pPr>
    </w:p>
    <w:p w14:paraId="45AC36A6" w14:textId="77777777" w:rsidR="00087014" w:rsidRPr="00A23E3D" w:rsidRDefault="00087014" w:rsidP="00087014">
      <w:pPr>
        <w:tabs>
          <w:tab w:val="left" w:pos="3510"/>
        </w:tabs>
        <w:spacing w:beforeLines="30" w:before="72" w:afterLines="30" w:after="72"/>
        <w:rPr>
          <w:b/>
          <w:i/>
          <w:lang w:val="vi-VN"/>
        </w:rPr>
      </w:pPr>
    </w:p>
    <w:p w14:paraId="7AB959CA" w14:textId="77777777" w:rsidR="00E367C8" w:rsidRPr="00A23E3D" w:rsidRDefault="00E367C8" w:rsidP="003534DF">
      <w:pPr>
        <w:tabs>
          <w:tab w:val="left" w:pos="3510"/>
        </w:tabs>
        <w:spacing w:beforeLines="30" w:before="72" w:afterLines="30" w:after="72"/>
        <w:jc w:val="center"/>
        <w:rPr>
          <w:b/>
          <w:i/>
          <w:lang w:val="vi-VN"/>
        </w:rPr>
      </w:pPr>
    </w:p>
    <w:p w14:paraId="33B69245" w14:textId="76BF872A" w:rsidR="00410926" w:rsidRPr="00A23E3D" w:rsidRDefault="005D4A7E" w:rsidP="003534DF">
      <w:pPr>
        <w:tabs>
          <w:tab w:val="left" w:pos="3510"/>
        </w:tabs>
        <w:spacing w:beforeLines="30" w:before="72" w:afterLines="30" w:after="72"/>
        <w:jc w:val="center"/>
        <w:rPr>
          <w:b/>
          <w:i/>
          <w:lang w:val="vi-VN"/>
        </w:rPr>
        <w:sectPr w:rsidR="00410926" w:rsidRPr="00A23E3D" w:rsidSect="00124E14">
          <w:pgSz w:w="11907" w:h="16840" w:code="9"/>
          <w:pgMar w:top="1134" w:right="1134" w:bottom="1134" w:left="1701" w:header="567" w:footer="567" w:gutter="0"/>
          <w:pgBorders w:display="firstPage">
            <w:top w:val="twistedLines2" w:sz="18" w:space="4" w:color="auto"/>
            <w:left w:val="twistedLines2" w:sz="18" w:space="4" w:color="auto"/>
            <w:bottom w:val="twistedLines2" w:sz="18" w:space="4" w:color="auto"/>
            <w:right w:val="twistedLines2" w:sz="18" w:space="4" w:color="auto"/>
          </w:pgBorders>
          <w:cols w:space="720"/>
          <w:docGrid w:linePitch="360"/>
        </w:sectPr>
      </w:pPr>
      <w:r w:rsidRPr="00A23E3D">
        <w:rPr>
          <w:b/>
          <w:i/>
          <w:lang w:val="vi-VN"/>
        </w:rPr>
        <w:t xml:space="preserve">Trà Vinh, tháng </w:t>
      </w:r>
      <w:r w:rsidR="00E579AD" w:rsidRPr="00A23E3D">
        <w:rPr>
          <w:b/>
          <w:i/>
          <w:lang w:val="vi-VN"/>
        </w:rPr>
        <w:t>1</w:t>
      </w:r>
      <w:r w:rsidRPr="00A23E3D">
        <w:rPr>
          <w:b/>
          <w:i/>
          <w:lang w:val="vi-VN"/>
        </w:rPr>
        <w:t xml:space="preserve"> năm </w:t>
      </w:r>
      <w:r w:rsidR="00F522CA" w:rsidRPr="00A23E3D">
        <w:rPr>
          <w:b/>
          <w:i/>
          <w:lang w:val="vi-VN"/>
        </w:rPr>
        <w:t>2</w:t>
      </w:r>
      <w:r w:rsidR="00E579AD" w:rsidRPr="00A23E3D">
        <w:rPr>
          <w:b/>
          <w:i/>
          <w:lang w:val="vi-VN"/>
        </w:rPr>
        <w:t>025</w:t>
      </w:r>
    </w:p>
    <w:p w14:paraId="7E162C84" w14:textId="77777777" w:rsidR="003B13A1" w:rsidRPr="00A23E3D" w:rsidRDefault="003B13A1" w:rsidP="00023725">
      <w:pPr>
        <w:jc w:val="center"/>
        <w:rPr>
          <w:b/>
          <w:bCs/>
          <w:lang w:val="vi-VN"/>
        </w:rPr>
        <w:sectPr w:rsidR="003B13A1" w:rsidRPr="00A23E3D" w:rsidSect="00E579AD">
          <w:headerReference w:type="default" r:id="rId9"/>
          <w:pgSz w:w="11907" w:h="16840" w:code="9"/>
          <w:pgMar w:top="1134" w:right="1134" w:bottom="1134" w:left="1701" w:header="720" w:footer="720" w:gutter="0"/>
          <w:cols w:space="720"/>
          <w:docGrid w:linePitch="354"/>
        </w:sectPr>
      </w:pPr>
    </w:p>
    <w:p w14:paraId="33B6C0C9" w14:textId="77777777" w:rsidR="00133623" w:rsidRPr="00A23E3D" w:rsidRDefault="00F177F5" w:rsidP="003C61A4">
      <w:pPr>
        <w:jc w:val="center"/>
        <w:rPr>
          <w:b/>
          <w:sz w:val="32"/>
          <w:szCs w:val="32"/>
          <w:lang w:val="vi-VN"/>
        </w:rPr>
      </w:pPr>
      <w:r w:rsidRPr="00A23E3D">
        <w:rPr>
          <w:b/>
          <w:sz w:val="32"/>
          <w:szCs w:val="32"/>
          <w:lang w:val="vi-VN"/>
        </w:rPr>
        <w:lastRenderedPageBreak/>
        <w:t xml:space="preserve">LỜI CẢM </w:t>
      </w:r>
      <w:r w:rsidR="00034EE4" w:rsidRPr="00A23E3D">
        <w:rPr>
          <w:b/>
          <w:sz w:val="32"/>
          <w:szCs w:val="32"/>
          <w:lang w:val="vi-VN"/>
        </w:rPr>
        <w:t>ƠN</w:t>
      </w:r>
    </w:p>
    <w:p w14:paraId="050EAA2D" w14:textId="77777777" w:rsidR="00133623" w:rsidRPr="00A23E3D" w:rsidRDefault="00133623" w:rsidP="003C61A4">
      <w:pPr>
        <w:rPr>
          <w:lang w:val="vi-VN"/>
        </w:rPr>
      </w:pPr>
    </w:p>
    <w:p w14:paraId="53DD130B" w14:textId="6DF9AF57" w:rsidR="00A52BAD" w:rsidRPr="00A23E3D" w:rsidRDefault="00A52BAD" w:rsidP="00A52BAD">
      <w:pPr>
        <w:spacing w:before="120" w:after="120" w:line="360" w:lineRule="auto"/>
        <w:ind w:firstLine="720"/>
        <w:jc w:val="both"/>
        <w:rPr>
          <w:bCs/>
          <w:lang w:val="vi-VN"/>
        </w:rPr>
      </w:pPr>
      <w:r w:rsidRPr="00A23E3D">
        <w:rPr>
          <w:bCs/>
          <w:lang w:val="vi-VN"/>
        </w:rPr>
        <w:t>Chúng em xin gửi lời cảm ơn chân thành và sâu sắc đến cô Phạm Thị Trúc Mai, người đã tận tình hướng dẫn, chỉ bảo và hỗ trợ nhóm chúng em trong suốt quá trình thực hiện báo cáo kết thúc môn học. Sự tận tâm và nhiệt huyết của cô đã giúp nhóm chúng em không chỉ hoàn thiện bài báo cáo một cách tốt nhất mà còn tiếp thu thêm nhiều kiến thức và kinh nghiệm quý báu.</w:t>
      </w:r>
    </w:p>
    <w:p w14:paraId="569A86BC" w14:textId="0F1AFB0F" w:rsidR="00A52BAD" w:rsidRPr="00A23E3D" w:rsidRDefault="00A52BAD" w:rsidP="00A52BAD">
      <w:pPr>
        <w:spacing w:before="120" w:after="120" w:line="360" w:lineRule="auto"/>
        <w:ind w:firstLine="720"/>
        <w:jc w:val="both"/>
        <w:rPr>
          <w:bCs/>
          <w:lang w:val="vi-VN"/>
        </w:rPr>
      </w:pPr>
      <w:r w:rsidRPr="00A23E3D">
        <w:rPr>
          <w:bCs/>
          <w:lang w:val="vi-VN"/>
        </w:rPr>
        <w:t>Trong quá trình thực hiện, nhóm chúng em đã gặp không ít khó khăn và thử thách. Tuy nhiên, nhờ sự hướng dẫn kiên nhẫn, cụ thể và những gợi ý thiết thực từ cô, chúng em đã có cơ hội hiểu sâu hơn về nội dung môn học, rèn luyện kỹ năng làm việc nhóm và phát triển tư duy nghiên cứu.</w:t>
      </w:r>
    </w:p>
    <w:p w14:paraId="2137D0B2" w14:textId="34786DBA" w:rsidR="00A52BAD" w:rsidRPr="00A23E3D" w:rsidRDefault="00A52BAD" w:rsidP="00A52BAD">
      <w:pPr>
        <w:spacing w:before="120" w:after="120" w:line="360" w:lineRule="auto"/>
        <w:ind w:firstLine="720"/>
        <w:jc w:val="both"/>
        <w:rPr>
          <w:bCs/>
          <w:lang w:val="vi-VN"/>
        </w:rPr>
      </w:pPr>
      <w:r w:rsidRPr="00A23E3D">
        <w:rPr>
          <w:bCs/>
          <w:lang w:val="vi-VN"/>
        </w:rPr>
        <w:t>Bài báo cáo này không chỉ là kết quả của sự cố gắng của từng thành viên mà còn là thành quả từ sự hỗ trợ và đóng góp quý báu của cô. Những chia sẻ và kinh nghiệm thực tế mà cô mang đến đã giúp chúng em hoàn thành bài báo cáo một cách chỉn chu và đạt được mục tiêu đề ra.</w:t>
      </w:r>
    </w:p>
    <w:p w14:paraId="4BF69BC0" w14:textId="713C4522" w:rsidR="00A52BAD" w:rsidRPr="00A23E3D" w:rsidRDefault="00A52BAD" w:rsidP="00A52BAD">
      <w:pPr>
        <w:spacing w:before="120" w:after="120" w:line="360" w:lineRule="auto"/>
        <w:ind w:firstLine="720"/>
        <w:jc w:val="both"/>
        <w:rPr>
          <w:bCs/>
          <w:lang w:val="vi-VN"/>
        </w:rPr>
      </w:pPr>
      <w:r w:rsidRPr="00A23E3D">
        <w:rPr>
          <w:bCs/>
          <w:lang w:val="vi-VN"/>
        </w:rPr>
        <w:t>Thời gian làm việc cùng cô không chỉ là một cơ hội để học hỏi về kiến thức chuyên môn mà còn là dịp để chúng em trau dồi các kỹ năng mềm quan trọng như giao tiếp, phân tích và làm việc nhóm. Đây là những hành trang quý báu sẽ theo chúng em trên chặng đường học tập và sự nghiệp tương lai.</w:t>
      </w:r>
    </w:p>
    <w:p w14:paraId="7F137DBC" w14:textId="314814C1" w:rsidR="00A52BAD" w:rsidRPr="00A23E3D" w:rsidRDefault="00A52BAD" w:rsidP="004B5E07">
      <w:pPr>
        <w:spacing w:before="120" w:after="120" w:line="360" w:lineRule="auto"/>
        <w:ind w:firstLine="720"/>
        <w:jc w:val="both"/>
        <w:rPr>
          <w:bCs/>
          <w:lang w:val="vi-VN"/>
        </w:rPr>
      </w:pPr>
      <w:r w:rsidRPr="00A23E3D">
        <w:rPr>
          <w:bCs/>
          <w:lang w:val="vi-VN"/>
        </w:rPr>
        <w:t>Một lần nữa, chúng em xin bày tỏ lòng biết ơn sâu sắc đến cô Phạm Thị Trúc Mai vì những đóng góp to lớn trong suốt quá trình thực hiện báo cáo. Kính chúc cô luôn dồi dào sức khỏe, tràn đầy nhiệt huyết và thành công trong sự nghiệp giảng dạy.</w:t>
      </w:r>
    </w:p>
    <w:p w14:paraId="0130D69B" w14:textId="6DB90526" w:rsidR="000E2395" w:rsidRPr="00A23E3D" w:rsidRDefault="004B5E07" w:rsidP="00A52BAD">
      <w:pPr>
        <w:spacing w:before="120" w:after="120" w:line="360" w:lineRule="auto"/>
        <w:ind w:firstLine="720"/>
        <w:jc w:val="both"/>
        <w:rPr>
          <w:bCs/>
          <w:lang w:val="vi-VN"/>
        </w:rPr>
      </w:pPr>
      <w:r w:rsidRPr="00A23E3D">
        <w:rPr>
          <w:bCs/>
          <w:lang w:val="vi-VN"/>
        </w:rPr>
        <w:t>Trân trọng.</w:t>
      </w:r>
    </w:p>
    <w:p w14:paraId="49A59648" w14:textId="77777777" w:rsidR="000E2395" w:rsidRPr="00A23E3D" w:rsidRDefault="000E2395" w:rsidP="000E2395">
      <w:pPr>
        <w:jc w:val="center"/>
        <w:rPr>
          <w:lang w:val="vi-VN"/>
        </w:rPr>
      </w:pPr>
    </w:p>
    <w:p w14:paraId="708314CE" w14:textId="77777777" w:rsidR="000E2395" w:rsidRPr="00A23E3D" w:rsidRDefault="000E2395" w:rsidP="000E2395">
      <w:pPr>
        <w:jc w:val="center"/>
        <w:rPr>
          <w:lang w:val="vi-VN"/>
        </w:rPr>
      </w:pPr>
    </w:p>
    <w:p w14:paraId="6FC22788" w14:textId="77777777" w:rsidR="000E2395" w:rsidRPr="00A23E3D" w:rsidRDefault="000E2395" w:rsidP="000E2395">
      <w:pPr>
        <w:jc w:val="center"/>
        <w:rPr>
          <w:lang w:val="vi-VN"/>
        </w:rPr>
      </w:pPr>
    </w:p>
    <w:p w14:paraId="067380A0" w14:textId="77777777" w:rsidR="000E2395" w:rsidRPr="00A23E3D" w:rsidRDefault="000E2395" w:rsidP="000E2395">
      <w:pPr>
        <w:jc w:val="center"/>
        <w:rPr>
          <w:lang w:val="vi-VN"/>
        </w:rPr>
      </w:pPr>
    </w:p>
    <w:p w14:paraId="181A231D" w14:textId="77777777" w:rsidR="000E2395" w:rsidRPr="00A23E3D" w:rsidRDefault="0034433B" w:rsidP="000E2395">
      <w:pPr>
        <w:jc w:val="right"/>
        <w:rPr>
          <w:i/>
          <w:lang w:val="vi-VN"/>
        </w:rPr>
      </w:pPr>
      <w:r w:rsidRPr="00A23E3D">
        <w:rPr>
          <w:i/>
          <w:lang w:val="vi-VN"/>
        </w:rPr>
        <w:t>Sinh viên ký và ghi rõ họ và tên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776"/>
        <w:gridCol w:w="3030"/>
      </w:tblGrid>
      <w:tr w:rsidR="008078D4" w:rsidRPr="00D304CA" w14:paraId="52048024" w14:textId="77777777" w:rsidTr="008078D4">
        <w:trPr>
          <w:jc w:val="center"/>
        </w:trPr>
        <w:tc>
          <w:tcPr>
            <w:tcW w:w="2880" w:type="dxa"/>
          </w:tcPr>
          <w:p w14:paraId="3DC1D0B9" w14:textId="77777777" w:rsidR="008078D4" w:rsidRPr="00D304CA" w:rsidRDefault="008078D4" w:rsidP="008078D4">
            <w:pPr>
              <w:jc w:val="center"/>
              <w:rPr>
                <w:b/>
              </w:rPr>
            </w:pPr>
            <w:r w:rsidRPr="00D304CA">
              <w:rPr>
                <w:b/>
              </w:rPr>
              <w:t>Sinh viên 1</w:t>
            </w:r>
          </w:p>
          <w:p w14:paraId="4F712418" w14:textId="77777777" w:rsidR="008078D4" w:rsidRPr="00D304CA" w:rsidRDefault="008078D4" w:rsidP="00D304CA">
            <w:pPr>
              <w:rPr>
                <w:b/>
              </w:rPr>
            </w:pPr>
          </w:p>
          <w:p w14:paraId="42829339" w14:textId="77777777" w:rsidR="008078D4" w:rsidRPr="00D304CA" w:rsidRDefault="008078D4" w:rsidP="00D304CA">
            <w:pPr>
              <w:rPr>
                <w:b/>
              </w:rPr>
            </w:pPr>
          </w:p>
          <w:p w14:paraId="2656B7C4" w14:textId="77777777" w:rsidR="008078D4" w:rsidRPr="00D304CA" w:rsidRDefault="008078D4" w:rsidP="00D304CA">
            <w:pPr>
              <w:rPr>
                <w:b/>
              </w:rPr>
            </w:pPr>
          </w:p>
          <w:p w14:paraId="67D4ADAC" w14:textId="77777777" w:rsidR="008078D4" w:rsidRPr="00D304CA" w:rsidRDefault="008078D4" w:rsidP="00D304CA">
            <w:pPr>
              <w:rPr>
                <w:b/>
              </w:rPr>
            </w:pPr>
          </w:p>
          <w:p w14:paraId="651786A9" w14:textId="77777777" w:rsidR="008078D4" w:rsidRPr="00D304CA" w:rsidRDefault="008078D4" w:rsidP="00D304CA">
            <w:pPr>
              <w:rPr>
                <w:b/>
              </w:rPr>
            </w:pPr>
          </w:p>
          <w:p w14:paraId="5295DFCE" w14:textId="77777777" w:rsidR="008078D4" w:rsidRPr="00D304CA" w:rsidRDefault="008078D4" w:rsidP="00D304CA">
            <w:pPr>
              <w:rPr>
                <w:b/>
              </w:rPr>
            </w:pPr>
          </w:p>
        </w:tc>
        <w:tc>
          <w:tcPr>
            <w:tcW w:w="2776" w:type="dxa"/>
          </w:tcPr>
          <w:p w14:paraId="5AB7B694" w14:textId="77777777" w:rsidR="008078D4" w:rsidRPr="00D304CA" w:rsidRDefault="008078D4" w:rsidP="008078D4">
            <w:pPr>
              <w:jc w:val="center"/>
              <w:rPr>
                <w:b/>
              </w:rPr>
            </w:pPr>
            <w:r w:rsidRPr="00D304CA">
              <w:rPr>
                <w:b/>
              </w:rPr>
              <w:lastRenderedPageBreak/>
              <w:t>Sinh viên 2</w:t>
            </w:r>
          </w:p>
        </w:tc>
        <w:tc>
          <w:tcPr>
            <w:tcW w:w="3030" w:type="dxa"/>
          </w:tcPr>
          <w:p w14:paraId="54E43650" w14:textId="77777777" w:rsidR="008078D4" w:rsidRPr="00D304CA" w:rsidRDefault="008078D4" w:rsidP="008078D4">
            <w:pPr>
              <w:jc w:val="center"/>
              <w:rPr>
                <w:b/>
              </w:rPr>
            </w:pPr>
            <w:r w:rsidRPr="00D304CA">
              <w:rPr>
                <w:b/>
              </w:rPr>
              <w:t>Sinh viên 3</w:t>
            </w:r>
          </w:p>
        </w:tc>
      </w:tr>
    </w:tbl>
    <w:p w14:paraId="25CB2760" w14:textId="530672BA" w:rsidR="00023725" w:rsidRPr="00F93EB7" w:rsidRDefault="002F177F" w:rsidP="0099523E">
      <w:pPr>
        <w:tabs>
          <w:tab w:val="left" w:pos="6495"/>
        </w:tabs>
        <w:jc w:val="center"/>
      </w:pPr>
      <w:r w:rsidRPr="00F93EB7">
        <w:rPr>
          <w:b/>
          <w:sz w:val="32"/>
          <w:szCs w:val="32"/>
        </w:rPr>
        <w:lastRenderedPageBreak/>
        <w:t>NHẬN XÉT CỦA GIẢNG</w:t>
      </w:r>
      <w:r w:rsidR="00E367C8" w:rsidRPr="00F93EB7">
        <w:rPr>
          <w:b/>
          <w:sz w:val="32"/>
          <w:szCs w:val="32"/>
        </w:rPr>
        <w:t xml:space="preserve"> VIÊN HƯỚNG DẪN</w:t>
      </w:r>
    </w:p>
    <w:p w14:paraId="5E3DECD8" w14:textId="77777777" w:rsidR="00E367C8" w:rsidRPr="00F93EB7" w:rsidRDefault="00E367C8" w:rsidP="00E367C8"/>
    <w:p w14:paraId="08B3FA88" w14:textId="77777777" w:rsidR="00F177F5" w:rsidRPr="00F93EB7" w:rsidRDefault="00E367C8" w:rsidP="002F177F">
      <w:pPr>
        <w:tabs>
          <w:tab w:val="right" w:leader="dot" w:pos="8789"/>
        </w:tabs>
        <w:spacing w:line="360" w:lineRule="auto"/>
      </w:pPr>
      <w:r w:rsidRPr="00F93EB7">
        <w:tab/>
      </w:r>
    </w:p>
    <w:p w14:paraId="7B9EE1A2" w14:textId="77777777" w:rsidR="00E367C8" w:rsidRPr="00F93EB7" w:rsidRDefault="00E367C8" w:rsidP="002F177F">
      <w:pPr>
        <w:tabs>
          <w:tab w:val="right" w:leader="dot" w:pos="8789"/>
        </w:tabs>
        <w:spacing w:line="360" w:lineRule="auto"/>
      </w:pPr>
      <w:r w:rsidRPr="00F93EB7">
        <w:tab/>
      </w:r>
    </w:p>
    <w:p w14:paraId="194306D4" w14:textId="77777777" w:rsidR="00E367C8" w:rsidRPr="00F93EB7" w:rsidRDefault="00E367C8" w:rsidP="002F177F">
      <w:pPr>
        <w:tabs>
          <w:tab w:val="right" w:leader="dot" w:pos="8789"/>
        </w:tabs>
        <w:spacing w:line="360" w:lineRule="auto"/>
      </w:pPr>
      <w:r w:rsidRPr="00F93EB7">
        <w:tab/>
      </w:r>
    </w:p>
    <w:p w14:paraId="3B69B9F9" w14:textId="77777777" w:rsidR="00E367C8" w:rsidRPr="00F93EB7" w:rsidRDefault="00E367C8" w:rsidP="002F177F">
      <w:pPr>
        <w:tabs>
          <w:tab w:val="right" w:leader="dot" w:pos="8789"/>
        </w:tabs>
        <w:spacing w:line="360" w:lineRule="auto"/>
      </w:pPr>
      <w:r w:rsidRPr="00F93EB7">
        <w:tab/>
      </w:r>
    </w:p>
    <w:p w14:paraId="62105FD2" w14:textId="77777777" w:rsidR="00E367C8" w:rsidRPr="00F93EB7" w:rsidRDefault="00E367C8" w:rsidP="002F177F">
      <w:pPr>
        <w:tabs>
          <w:tab w:val="right" w:leader="dot" w:pos="8789"/>
        </w:tabs>
        <w:spacing w:line="360" w:lineRule="auto"/>
      </w:pPr>
      <w:r w:rsidRPr="00F93EB7">
        <w:tab/>
      </w:r>
    </w:p>
    <w:p w14:paraId="2938D761" w14:textId="77777777" w:rsidR="00E367C8" w:rsidRPr="00F93EB7" w:rsidRDefault="00E367C8" w:rsidP="002F177F">
      <w:pPr>
        <w:tabs>
          <w:tab w:val="right" w:leader="dot" w:pos="8789"/>
        </w:tabs>
        <w:spacing w:line="360" w:lineRule="auto"/>
      </w:pPr>
      <w:r w:rsidRPr="00F93EB7">
        <w:tab/>
      </w:r>
    </w:p>
    <w:p w14:paraId="04AB60C9" w14:textId="77777777" w:rsidR="00E367C8" w:rsidRPr="00F93EB7" w:rsidRDefault="00E367C8" w:rsidP="002F177F">
      <w:pPr>
        <w:tabs>
          <w:tab w:val="right" w:leader="dot" w:pos="8789"/>
        </w:tabs>
        <w:spacing w:line="360" w:lineRule="auto"/>
      </w:pPr>
      <w:r w:rsidRPr="00F93EB7">
        <w:tab/>
      </w:r>
    </w:p>
    <w:p w14:paraId="3DACA981" w14:textId="77777777" w:rsidR="00E367C8" w:rsidRPr="00F93EB7" w:rsidRDefault="00E367C8" w:rsidP="002F177F">
      <w:pPr>
        <w:tabs>
          <w:tab w:val="right" w:leader="dot" w:pos="8789"/>
        </w:tabs>
        <w:spacing w:line="360" w:lineRule="auto"/>
      </w:pPr>
      <w:r w:rsidRPr="00F93EB7">
        <w:tab/>
      </w:r>
    </w:p>
    <w:p w14:paraId="23EF9354" w14:textId="77777777" w:rsidR="00E367C8" w:rsidRPr="00F93EB7" w:rsidRDefault="00E367C8" w:rsidP="002F177F">
      <w:pPr>
        <w:tabs>
          <w:tab w:val="right" w:leader="dot" w:pos="8789"/>
        </w:tabs>
        <w:spacing w:line="360" w:lineRule="auto"/>
      </w:pPr>
      <w:r w:rsidRPr="00F93EB7">
        <w:tab/>
      </w:r>
    </w:p>
    <w:p w14:paraId="38F3D2B6" w14:textId="77777777" w:rsidR="00E367C8" w:rsidRPr="00F93EB7" w:rsidRDefault="00E367C8" w:rsidP="002F177F">
      <w:pPr>
        <w:tabs>
          <w:tab w:val="right" w:leader="dot" w:pos="8789"/>
        </w:tabs>
        <w:spacing w:line="360" w:lineRule="auto"/>
      </w:pPr>
      <w:r w:rsidRPr="00F93EB7">
        <w:tab/>
      </w:r>
    </w:p>
    <w:p w14:paraId="7CE757BF" w14:textId="77777777" w:rsidR="00E367C8" w:rsidRPr="00F93EB7" w:rsidRDefault="00E367C8" w:rsidP="002F177F">
      <w:pPr>
        <w:tabs>
          <w:tab w:val="right" w:leader="dot" w:pos="8789"/>
        </w:tabs>
        <w:spacing w:line="360" w:lineRule="auto"/>
      </w:pPr>
      <w:r w:rsidRPr="00F93EB7">
        <w:tab/>
      </w:r>
    </w:p>
    <w:p w14:paraId="521E2D1A" w14:textId="77777777" w:rsidR="00E367C8" w:rsidRPr="00F93EB7" w:rsidRDefault="00E367C8" w:rsidP="002F177F">
      <w:pPr>
        <w:tabs>
          <w:tab w:val="right" w:leader="dot" w:pos="8789"/>
        </w:tabs>
        <w:spacing w:line="360" w:lineRule="auto"/>
      </w:pPr>
      <w:r w:rsidRPr="00F93EB7">
        <w:tab/>
      </w:r>
    </w:p>
    <w:p w14:paraId="6AB51BE1" w14:textId="77777777" w:rsidR="00E367C8" w:rsidRPr="00F93EB7" w:rsidRDefault="00E367C8" w:rsidP="002F177F">
      <w:pPr>
        <w:tabs>
          <w:tab w:val="right" w:leader="dot" w:pos="8789"/>
        </w:tabs>
        <w:spacing w:line="360" w:lineRule="auto"/>
        <w:rPr>
          <w:b/>
          <w:bCs/>
          <w:i/>
          <w:iCs/>
        </w:rPr>
      </w:pPr>
      <w:r w:rsidRPr="00F93EB7">
        <w:tab/>
      </w:r>
      <w:r w:rsidRPr="00F93EB7">
        <w:tab/>
      </w:r>
      <w:r w:rsidRPr="00F93EB7">
        <w:tab/>
      </w:r>
      <w:r w:rsidRPr="00F93EB7">
        <w:tab/>
      </w:r>
      <w:r w:rsidRPr="00F93EB7">
        <w:tab/>
      </w:r>
      <w:r w:rsidRPr="00F93EB7">
        <w:tab/>
      </w:r>
      <w:r w:rsidRPr="00F93EB7">
        <w:tab/>
      </w:r>
    </w:p>
    <w:p w14:paraId="40FB73FC" w14:textId="77777777" w:rsidR="00F177F5" w:rsidRPr="00F93EB7" w:rsidRDefault="00F177F5" w:rsidP="00F177F5">
      <w:pPr>
        <w:rPr>
          <w:b/>
          <w:bCs/>
          <w:i/>
          <w:iCs/>
        </w:rPr>
      </w:pPr>
      <w:r w:rsidRPr="00F93EB7">
        <w:rPr>
          <w:b/>
          <w:bCs/>
          <w:i/>
          <w:iCs/>
        </w:rPr>
        <w:tab/>
      </w:r>
    </w:p>
    <w:p w14:paraId="099D5DF2" w14:textId="77777777" w:rsidR="00F177F5" w:rsidRPr="00F93EB7" w:rsidRDefault="007F3799" w:rsidP="00F177F5">
      <w:r w:rsidRPr="00F93EB7">
        <w:rPr>
          <w:i/>
          <w:noProof/>
          <w:lang w:val="vi-VN" w:eastAsia="vi-VN"/>
        </w:rPr>
        <mc:AlternateContent>
          <mc:Choice Requires="wps">
            <w:drawing>
              <wp:anchor distT="0" distB="0" distL="114300" distR="114300" simplePos="0" relativeHeight="251657728" behindDoc="0" locked="0" layoutInCell="1" allowOverlap="1" wp14:anchorId="62178EC4" wp14:editId="3CCCDD94">
                <wp:simplePos x="0" y="0"/>
                <wp:positionH relativeFrom="column">
                  <wp:posOffset>2857500</wp:posOffset>
                </wp:positionH>
                <wp:positionV relativeFrom="paragraph">
                  <wp:posOffset>7582535</wp:posOffset>
                </wp:positionV>
                <wp:extent cx="3124200" cy="800100"/>
                <wp:effectExtent l="3810" t="0" r="0" b="254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DD722" w14:textId="77777777" w:rsidR="00A23E3D" w:rsidRPr="00B803F1" w:rsidRDefault="00A23E3D" w:rsidP="00023725">
                            <w:pPr>
                              <w:jc w:val="center"/>
                              <w:rPr>
                                <w:b/>
                                <w:i/>
                              </w:rPr>
                            </w:pPr>
                            <w:r w:rsidRPr="00B803F1">
                              <w:rPr>
                                <w:b/>
                                <w:i/>
                              </w:rPr>
                              <w:t>Trà Vinh, ngày…...tháng…...năm</w:t>
                            </w:r>
                            <w:r>
                              <w:rPr>
                                <w:b/>
                                <w:i/>
                              </w:rPr>
                              <w:t xml:space="preserve"> 2012</w:t>
                            </w:r>
                          </w:p>
                          <w:p w14:paraId="64B31DAC" w14:textId="77777777" w:rsidR="00A23E3D" w:rsidRPr="00D34D88" w:rsidRDefault="00A23E3D" w:rsidP="00023725">
                            <w:pPr>
                              <w:jc w:val="center"/>
                              <w:rPr>
                                <w:b/>
                              </w:rPr>
                            </w:pPr>
                            <w:r w:rsidRPr="00D34D88">
                              <w:rPr>
                                <w:b/>
                              </w:rPr>
                              <w:t>GIÁO VIÊN CHẤM BÁO CÁO</w:t>
                            </w:r>
                          </w:p>
                          <w:p w14:paraId="46864605" w14:textId="77777777" w:rsidR="00A23E3D" w:rsidRPr="00023725" w:rsidRDefault="00A23E3D" w:rsidP="00023725">
                            <w:pPr>
                              <w:jc w:val="center"/>
                              <w:rPr>
                                <w:i/>
                              </w:rPr>
                            </w:pPr>
                            <w:r w:rsidRPr="00023725">
                              <w:rPr>
                                <w:i/>
                              </w:rPr>
                              <w:t>(ký</w:t>
                            </w:r>
                            <w:r>
                              <w:rPr>
                                <w:i/>
                              </w:rPr>
                              <w:t xml:space="preserve">, ghi rõ họ </w:t>
                            </w:r>
                            <w:r w:rsidRPr="00023725">
                              <w:rPr>
                                <w:i/>
                              </w:rPr>
                              <w:t xml:space="preserve"> tên)</w:t>
                            </w:r>
                          </w:p>
                          <w:p w14:paraId="2839154B" w14:textId="77777777" w:rsidR="00A23E3D" w:rsidRPr="00D02942" w:rsidRDefault="00A23E3D" w:rsidP="000237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78EC4" id="_x0000_t202" coordsize="21600,21600" o:spt="202" path="m,l,21600r21600,l21600,xe">
                <v:stroke joinstyle="miter"/>
                <v:path gradientshapeok="t" o:connecttype="rect"/>
              </v:shapetype>
              <v:shape id="Text Box 7" o:spid="_x0000_s1026" type="#_x0000_t202" style="position:absolute;margin-left:225pt;margin-top:597.05pt;width:246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" stroked="f">
                <v:textbox>
                  <w:txbxContent>
                    <w:p w14:paraId="467DD722" w14:textId="77777777" w:rsidR="00A23E3D" w:rsidRPr="00B803F1" w:rsidRDefault="00A23E3D" w:rsidP="00023725">
                      <w:pPr>
                        <w:jc w:val="center"/>
                        <w:rPr>
                          <w:b/>
                          <w:i/>
                        </w:rPr>
                      </w:pPr>
                      <w:r w:rsidRPr="00B803F1">
                        <w:rPr>
                          <w:b/>
                          <w:i/>
                        </w:rPr>
                        <w:t>Trà Vinh, ngày…...tháng…...năm</w:t>
                      </w:r>
                      <w:r>
                        <w:rPr>
                          <w:b/>
                          <w:i/>
                        </w:rPr>
                        <w:t xml:space="preserve"> 2012</w:t>
                      </w:r>
                    </w:p>
                    <w:p w14:paraId="64B31DAC" w14:textId="77777777" w:rsidR="00A23E3D" w:rsidRPr="00D34D88" w:rsidRDefault="00A23E3D" w:rsidP="00023725">
                      <w:pPr>
                        <w:jc w:val="center"/>
                        <w:rPr>
                          <w:b/>
                        </w:rPr>
                      </w:pPr>
                      <w:r w:rsidRPr="00D34D88">
                        <w:rPr>
                          <w:b/>
                        </w:rPr>
                        <w:t>GIÁO VIÊN CHẤM BÁO CÁO</w:t>
                      </w:r>
                    </w:p>
                    <w:p w14:paraId="46864605" w14:textId="77777777" w:rsidR="00A23E3D" w:rsidRPr="00023725" w:rsidRDefault="00A23E3D" w:rsidP="00023725">
                      <w:pPr>
                        <w:jc w:val="center"/>
                        <w:rPr>
                          <w:i/>
                        </w:rPr>
                      </w:pPr>
                      <w:r w:rsidRPr="00023725">
                        <w:rPr>
                          <w:i/>
                        </w:rPr>
                        <w:t>(ký</w:t>
                      </w:r>
                      <w:r>
                        <w:rPr>
                          <w:i/>
                        </w:rPr>
                        <w:t xml:space="preserve">, ghi rõ họ </w:t>
                      </w:r>
                      <w:r w:rsidRPr="00023725">
                        <w:rPr>
                          <w:i/>
                        </w:rPr>
                        <w:t xml:space="preserve"> tên)</w:t>
                      </w:r>
                    </w:p>
                    <w:p w14:paraId="2839154B" w14:textId="77777777" w:rsidR="00A23E3D" w:rsidRPr="00D02942" w:rsidRDefault="00A23E3D" w:rsidP="00023725">
                      <w:pPr>
                        <w:jc w:val="center"/>
                      </w:pPr>
                    </w:p>
                  </w:txbxContent>
                </v:textbox>
              </v:shape>
            </w:pict>
          </mc:Fallback>
        </mc:AlternateContent>
      </w:r>
    </w:p>
    <w:p w14:paraId="7529C6C1" w14:textId="77777777" w:rsidR="00D82BCB" w:rsidRPr="00F93EB7" w:rsidRDefault="00D82BCB">
      <w:pPr>
        <w:rPr>
          <w:b/>
        </w:rPr>
      </w:pPr>
      <w:r w:rsidRPr="00F93EB7">
        <w:br w:type="page"/>
      </w:r>
    </w:p>
    <w:p w14:paraId="5EBAE301" w14:textId="77777777" w:rsidR="000853FC" w:rsidRPr="00F93EB7" w:rsidRDefault="002F177F" w:rsidP="003C61A4">
      <w:pPr>
        <w:jc w:val="center"/>
      </w:pPr>
      <w:r w:rsidRPr="00F93EB7">
        <w:rPr>
          <w:b/>
          <w:sz w:val="32"/>
          <w:szCs w:val="32"/>
        </w:rPr>
        <w:lastRenderedPageBreak/>
        <w:t>NHẬN XÉT CỦA GIẢNG</w:t>
      </w:r>
      <w:r w:rsidR="00D82BCB" w:rsidRPr="00F93EB7">
        <w:rPr>
          <w:b/>
          <w:sz w:val="32"/>
          <w:szCs w:val="32"/>
        </w:rPr>
        <w:t xml:space="preserve"> VIÊN PHẢN BIỆN</w:t>
      </w:r>
    </w:p>
    <w:p w14:paraId="42A3982C" w14:textId="77777777" w:rsidR="00D82BCB" w:rsidRPr="00F93EB7" w:rsidRDefault="00D82BCB" w:rsidP="00D82BCB"/>
    <w:p w14:paraId="19119EA9" w14:textId="77777777" w:rsidR="00D82BCB" w:rsidRPr="00F93EB7" w:rsidRDefault="007214B3" w:rsidP="002F177F">
      <w:pPr>
        <w:tabs>
          <w:tab w:val="right" w:leader="dot" w:pos="8789"/>
        </w:tabs>
        <w:spacing w:line="360" w:lineRule="auto"/>
      </w:pPr>
      <w:r w:rsidRPr="00F93EB7">
        <w:tab/>
      </w:r>
    </w:p>
    <w:p w14:paraId="54008898" w14:textId="77777777" w:rsidR="007214B3" w:rsidRPr="00F93EB7" w:rsidRDefault="007214B3" w:rsidP="002F177F">
      <w:pPr>
        <w:tabs>
          <w:tab w:val="right" w:leader="dot" w:pos="8789"/>
        </w:tabs>
        <w:spacing w:line="360" w:lineRule="auto"/>
      </w:pPr>
      <w:r w:rsidRPr="00F93EB7">
        <w:tab/>
      </w:r>
    </w:p>
    <w:p w14:paraId="338508D6" w14:textId="77777777" w:rsidR="007214B3" w:rsidRPr="00F93EB7" w:rsidRDefault="007214B3" w:rsidP="002F177F">
      <w:pPr>
        <w:tabs>
          <w:tab w:val="right" w:leader="dot" w:pos="8789"/>
        </w:tabs>
        <w:spacing w:line="360" w:lineRule="auto"/>
      </w:pPr>
      <w:r w:rsidRPr="00F93EB7">
        <w:tab/>
      </w:r>
    </w:p>
    <w:p w14:paraId="11B0B683" w14:textId="77777777" w:rsidR="007214B3" w:rsidRPr="00F93EB7" w:rsidRDefault="007214B3" w:rsidP="002F177F">
      <w:pPr>
        <w:tabs>
          <w:tab w:val="right" w:leader="dot" w:pos="8789"/>
        </w:tabs>
        <w:spacing w:line="360" w:lineRule="auto"/>
      </w:pPr>
      <w:r w:rsidRPr="00F93EB7">
        <w:tab/>
      </w:r>
    </w:p>
    <w:p w14:paraId="43567EFB" w14:textId="77777777" w:rsidR="007214B3" w:rsidRPr="00F93EB7" w:rsidRDefault="007214B3" w:rsidP="002F177F">
      <w:pPr>
        <w:tabs>
          <w:tab w:val="right" w:leader="dot" w:pos="8789"/>
        </w:tabs>
        <w:spacing w:line="360" w:lineRule="auto"/>
      </w:pPr>
      <w:r w:rsidRPr="00F93EB7">
        <w:tab/>
      </w:r>
    </w:p>
    <w:p w14:paraId="68523048" w14:textId="77777777" w:rsidR="007214B3" w:rsidRPr="00F93EB7" w:rsidRDefault="007214B3" w:rsidP="002F177F">
      <w:pPr>
        <w:tabs>
          <w:tab w:val="right" w:leader="dot" w:pos="8789"/>
        </w:tabs>
        <w:spacing w:line="360" w:lineRule="auto"/>
      </w:pPr>
      <w:r w:rsidRPr="00F93EB7">
        <w:tab/>
      </w:r>
    </w:p>
    <w:p w14:paraId="341336D7" w14:textId="77777777" w:rsidR="007214B3" w:rsidRPr="00F93EB7" w:rsidRDefault="007214B3" w:rsidP="002F177F">
      <w:pPr>
        <w:tabs>
          <w:tab w:val="right" w:leader="dot" w:pos="8789"/>
        </w:tabs>
        <w:spacing w:line="360" w:lineRule="auto"/>
      </w:pPr>
      <w:r w:rsidRPr="00F93EB7">
        <w:tab/>
      </w:r>
    </w:p>
    <w:p w14:paraId="602B932C" w14:textId="77777777" w:rsidR="007214B3" w:rsidRPr="00F93EB7" w:rsidRDefault="007214B3" w:rsidP="002F177F">
      <w:pPr>
        <w:tabs>
          <w:tab w:val="right" w:leader="dot" w:pos="8789"/>
        </w:tabs>
        <w:spacing w:line="360" w:lineRule="auto"/>
      </w:pPr>
      <w:r w:rsidRPr="00F93EB7">
        <w:tab/>
      </w:r>
    </w:p>
    <w:p w14:paraId="02B9DA40" w14:textId="77777777" w:rsidR="007214B3" w:rsidRPr="00F93EB7" w:rsidRDefault="007214B3" w:rsidP="002F177F">
      <w:pPr>
        <w:tabs>
          <w:tab w:val="right" w:leader="dot" w:pos="8789"/>
        </w:tabs>
        <w:spacing w:line="360" w:lineRule="auto"/>
      </w:pPr>
      <w:r w:rsidRPr="00F93EB7">
        <w:tab/>
      </w:r>
    </w:p>
    <w:p w14:paraId="2EF685DE" w14:textId="77777777" w:rsidR="007214B3" w:rsidRPr="00F93EB7" w:rsidRDefault="007214B3" w:rsidP="002F177F">
      <w:pPr>
        <w:tabs>
          <w:tab w:val="right" w:leader="dot" w:pos="8789"/>
        </w:tabs>
        <w:spacing w:line="360" w:lineRule="auto"/>
      </w:pPr>
      <w:r w:rsidRPr="00F93EB7">
        <w:tab/>
      </w:r>
    </w:p>
    <w:p w14:paraId="427A6D78" w14:textId="77777777" w:rsidR="007214B3" w:rsidRPr="00F93EB7" w:rsidRDefault="007214B3" w:rsidP="002F177F">
      <w:pPr>
        <w:tabs>
          <w:tab w:val="right" w:leader="dot" w:pos="8789"/>
        </w:tabs>
        <w:spacing w:line="360" w:lineRule="auto"/>
      </w:pPr>
      <w:r w:rsidRPr="00F93EB7">
        <w:tab/>
      </w:r>
    </w:p>
    <w:p w14:paraId="6DC65A93" w14:textId="77777777" w:rsidR="007214B3" w:rsidRPr="00F93EB7" w:rsidRDefault="007214B3" w:rsidP="002F177F">
      <w:pPr>
        <w:tabs>
          <w:tab w:val="right" w:leader="dot" w:pos="8789"/>
        </w:tabs>
        <w:spacing w:line="360" w:lineRule="auto"/>
      </w:pPr>
      <w:r w:rsidRPr="00F93EB7">
        <w:tab/>
      </w:r>
    </w:p>
    <w:p w14:paraId="6D8DAC44" w14:textId="77777777" w:rsidR="007214B3" w:rsidRPr="00F93EB7" w:rsidRDefault="007214B3" w:rsidP="002F177F">
      <w:pPr>
        <w:tabs>
          <w:tab w:val="right" w:leader="dot" w:pos="8789"/>
        </w:tabs>
        <w:spacing w:line="360" w:lineRule="auto"/>
      </w:pPr>
      <w:r w:rsidRPr="00F93EB7">
        <w:tab/>
      </w:r>
    </w:p>
    <w:p w14:paraId="6F169813" w14:textId="77777777" w:rsidR="007214B3" w:rsidRPr="00F93EB7" w:rsidRDefault="007214B3" w:rsidP="002F177F">
      <w:pPr>
        <w:tabs>
          <w:tab w:val="right" w:leader="dot" w:pos="8789"/>
        </w:tabs>
        <w:spacing w:line="360" w:lineRule="auto"/>
      </w:pPr>
      <w:r w:rsidRPr="00F93EB7">
        <w:tab/>
      </w:r>
    </w:p>
    <w:p w14:paraId="50D4F5FB" w14:textId="77777777" w:rsidR="007214B3" w:rsidRPr="00F93EB7" w:rsidRDefault="007214B3" w:rsidP="002F177F">
      <w:pPr>
        <w:tabs>
          <w:tab w:val="right" w:leader="dot" w:pos="8789"/>
        </w:tabs>
        <w:spacing w:line="360" w:lineRule="auto"/>
      </w:pPr>
      <w:r w:rsidRPr="00F93EB7">
        <w:tab/>
      </w:r>
    </w:p>
    <w:p w14:paraId="14ED7960" w14:textId="77777777" w:rsidR="007214B3" w:rsidRPr="00F93EB7" w:rsidRDefault="007214B3" w:rsidP="002F177F">
      <w:pPr>
        <w:tabs>
          <w:tab w:val="right" w:leader="dot" w:pos="8789"/>
        </w:tabs>
        <w:spacing w:line="360" w:lineRule="auto"/>
      </w:pPr>
      <w:r w:rsidRPr="00F93EB7">
        <w:tab/>
      </w:r>
    </w:p>
    <w:p w14:paraId="75560D85" w14:textId="77777777" w:rsidR="007214B3" w:rsidRPr="00F93EB7" w:rsidRDefault="007214B3" w:rsidP="002F177F">
      <w:pPr>
        <w:tabs>
          <w:tab w:val="right" w:leader="dot" w:pos="8789"/>
        </w:tabs>
        <w:spacing w:line="360" w:lineRule="auto"/>
      </w:pPr>
      <w:r w:rsidRPr="00F93EB7">
        <w:tab/>
      </w:r>
    </w:p>
    <w:p w14:paraId="0151A99F" w14:textId="77777777" w:rsidR="008B34B7" w:rsidRPr="00F93EB7" w:rsidRDefault="008B34B7" w:rsidP="002F177F">
      <w:pPr>
        <w:tabs>
          <w:tab w:val="right" w:leader="dot" w:pos="8789"/>
        </w:tabs>
        <w:spacing w:line="360" w:lineRule="auto"/>
      </w:pPr>
      <w:r w:rsidRPr="00F93EB7">
        <w:tab/>
      </w:r>
    </w:p>
    <w:p w14:paraId="34E4E771" w14:textId="77777777" w:rsidR="008B34B7" w:rsidRPr="00F93EB7" w:rsidRDefault="008B34B7" w:rsidP="002F177F">
      <w:pPr>
        <w:tabs>
          <w:tab w:val="right" w:leader="dot" w:pos="8789"/>
        </w:tabs>
        <w:spacing w:line="360" w:lineRule="auto"/>
      </w:pPr>
      <w:r w:rsidRPr="00F93EB7">
        <w:tab/>
      </w:r>
    </w:p>
    <w:p w14:paraId="4C8FBA1C" w14:textId="77777777" w:rsidR="007214B3" w:rsidRPr="00F93EB7" w:rsidRDefault="007214B3" w:rsidP="007214B3">
      <w:pPr>
        <w:tabs>
          <w:tab w:val="right" w:leader="dot" w:pos="8789"/>
        </w:tabs>
        <w:sectPr w:rsidR="007214B3" w:rsidRPr="00F93EB7" w:rsidSect="003B13A1">
          <w:type w:val="continuous"/>
          <w:pgSz w:w="11907" w:h="16840" w:code="9"/>
          <w:pgMar w:top="1134" w:right="1134" w:bottom="1134" w:left="1701" w:header="720" w:footer="720" w:gutter="0"/>
          <w:cols w:space="720"/>
        </w:sectPr>
      </w:pPr>
    </w:p>
    <w:p w14:paraId="40E3A445" w14:textId="77777777" w:rsidR="00F177F5" w:rsidRPr="00F93EB7" w:rsidRDefault="00023725" w:rsidP="003C61A4">
      <w:pPr>
        <w:jc w:val="center"/>
      </w:pPr>
      <w:r w:rsidRPr="00F93EB7">
        <w:rPr>
          <w:b/>
          <w:sz w:val="32"/>
          <w:szCs w:val="32"/>
        </w:rPr>
        <w:lastRenderedPageBreak/>
        <w:t>M</w:t>
      </w:r>
      <w:r w:rsidR="00E367C8" w:rsidRPr="00F93EB7">
        <w:rPr>
          <w:b/>
          <w:sz w:val="32"/>
          <w:szCs w:val="32"/>
        </w:rPr>
        <w:t>ỤC LỤC</w:t>
      </w:r>
    </w:p>
    <w:p w14:paraId="3F69CE09" w14:textId="3FBA243F" w:rsidR="0094438E" w:rsidRDefault="00FC1B40" w:rsidP="0094438E">
      <w:pPr>
        <w:pStyle w:val="TOC1"/>
        <w:tabs>
          <w:tab w:val="right" w:leader="dot" w:pos="9062"/>
        </w:tabs>
        <w:jc w:val="center"/>
      </w:pPr>
      <w:r w:rsidRPr="002A786C">
        <w:fldChar w:fldCharType="begin"/>
      </w:r>
      <w:r w:rsidR="00A75E8B" w:rsidRPr="002A786C">
        <w:instrText xml:space="preserve"> TOC \o "1-3" \h \z \u </w:instrText>
      </w:r>
      <w:r w:rsidRPr="002A786C">
        <w:fldChar w:fldCharType="separate"/>
      </w:r>
    </w:p>
    <w:p w14:paraId="630D67DD" w14:textId="77777777" w:rsidR="0094438E" w:rsidRDefault="0094438E" w:rsidP="0094438E">
      <w:pPr>
        <w:jc w:val="center"/>
      </w:pPr>
      <w:r>
        <w:br w:type="page"/>
      </w:r>
    </w:p>
    <w:p w14:paraId="31178A90" w14:textId="7F7521C8" w:rsidR="00A75E8B" w:rsidRPr="0094438E" w:rsidRDefault="00FC1B40" w:rsidP="0094438E">
      <w:pPr>
        <w:jc w:val="center"/>
      </w:pPr>
      <w:r w:rsidRPr="002A786C">
        <w:lastRenderedPageBreak/>
        <w:fldChar w:fldCharType="end"/>
      </w:r>
      <w:r w:rsidR="00A75E8B" w:rsidRPr="00771306">
        <w:rPr>
          <w:b/>
          <w:bCs/>
          <w:sz w:val="32"/>
          <w:szCs w:val="32"/>
        </w:rPr>
        <w:t>DANH MỤC TỪ VIẾT TẮT (nếu có)</w:t>
      </w:r>
    </w:p>
    <w:p w14:paraId="07BBD663" w14:textId="77777777" w:rsidR="00E52359" w:rsidRDefault="00E52359" w:rsidP="00E52359">
      <w:pPr>
        <w:rPr>
          <w:sz w:val="32"/>
          <w:szCs w:val="32"/>
        </w:rPr>
      </w:pPr>
    </w:p>
    <w:p w14:paraId="71CE442A" w14:textId="77777777" w:rsidR="00E52359" w:rsidRDefault="00E52359" w:rsidP="00E52359">
      <w:pPr>
        <w:rPr>
          <w:sz w:val="32"/>
          <w:szCs w:val="32"/>
        </w:rPr>
      </w:pPr>
    </w:p>
    <w:p w14:paraId="2956B27C" w14:textId="77777777" w:rsidR="00E52359" w:rsidRDefault="00E52359" w:rsidP="00E52359">
      <w:pPr>
        <w:rPr>
          <w:sz w:val="32"/>
          <w:szCs w:val="32"/>
        </w:rPr>
      </w:pPr>
    </w:p>
    <w:p w14:paraId="644FAF4C" w14:textId="77777777" w:rsidR="00E52359" w:rsidRDefault="00E52359" w:rsidP="00E52359">
      <w:pPr>
        <w:rPr>
          <w:sz w:val="32"/>
          <w:szCs w:val="32"/>
        </w:rPr>
      </w:pPr>
    </w:p>
    <w:p w14:paraId="393E1E15" w14:textId="77777777" w:rsidR="00E52359" w:rsidRDefault="00E52359" w:rsidP="00E52359">
      <w:pPr>
        <w:rPr>
          <w:sz w:val="32"/>
          <w:szCs w:val="32"/>
        </w:rPr>
      </w:pPr>
    </w:p>
    <w:p w14:paraId="7BF9A933" w14:textId="77777777" w:rsidR="00E52359" w:rsidRDefault="00E52359" w:rsidP="00E52359">
      <w:pPr>
        <w:rPr>
          <w:sz w:val="32"/>
          <w:szCs w:val="32"/>
        </w:rPr>
      </w:pPr>
    </w:p>
    <w:p w14:paraId="3FCB73B3" w14:textId="77777777" w:rsidR="00E52359" w:rsidRDefault="00E52359" w:rsidP="00E52359">
      <w:pPr>
        <w:rPr>
          <w:sz w:val="32"/>
          <w:szCs w:val="32"/>
        </w:rPr>
      </w:pPr>
    </w:p>
    <w:p w14:paraId="75702A0C" w14:textId="77777777" w:rsidR="00E52359" w:rsidRDefault="00E52359" w:rsidP="00E52359">
      <w:pPr>
        <w:rPr>
          <w:sz w:val="32"/>
          <w:szCs w:val="32"/>
        </w:rPr>
      </w:pPr>
    </w:p>
    <w:p w14:paraId="7BC67D17" w14:textId="77777777" w:rsidR="00E52359" w:rsidRDefault="00E52359" w:rsidP="00E52359">
      <w:pPr>
        <w:rPr>
          <w:sz w:val="32"/>
          <w:szCs w:val="32"/>
        </w:rPr>
      </w:pPr>
    </w:p>
    <w:p w14:paraId="5D56CCA0" w14:textId="77777777" w:rsidR="00E52359" w:rsidRDefault="00E52359" w:rsidP="00E52359">
      <w:pPr>
        <w:rPr>
          <w:sz w:val="32"/>
          <w:szCs w:val="32"/>
        </w:rPr>
      </w:pPr>
    </w:p>
    <w:p w14:paraId="033EAA88" w14:textId="77777777" w:rsidR="00E52359" w:rsidRDefault="00E52359" w:rsidP="00E52359">
      <w:pPr>
        <w:rPr>
          <w:sz w:val="32"/>
          <w:szCs w:val="32"/>
        </w:rPr>
      </w:pPr>
    </w:p>
    <w:p w14:paraId="05E04245" w14:textId="77777777" w:rsidR="00E52359" w:rsidRDefault="00E52359" w:rsidP="00E52359">
      <w:pPr>
        <w:rPr>
          <w:sz w:val="32"/>
          <w:szCs w:val="32"/>
        </w:rPr>
      </w:pPr>
    </w:p>
    <w:p w14:paraId="49F2585B" w14:textId="77777777" w:rsidR="00E52359" w:rsidRDefault="00E52359" w:rsidP="00E52359">
      <w:pPr>
        <w:rPr>
          <w:sz w:val="32"/>
          <w:szCs w:val="32"/>
        </w:rPr>
      </w:pPr>
    </w:p>
    <w:p w14:paraId="073E4D28" w14:textId="77777777" w:rsidR="00E52359" w:rsidRDefault="00E52359" w:rsidP="00E52359">
      <w:pPr>
        <w:rPr>
          <w:sz w:val="32"/>
          <w:szCs w:val="32"/>
        </w:rPr>
      </w:pPr>
    </w:p>
    <w:p w14:paraId="5B0CA61E" w14:textId="77777777" w:rsidR="00E52359" w:rsidRDefault="00E52359" w:rsidP="00E52359">
      <w:pPr>
        <w:rPr>
          <w:sz w:val="32"/>
          <w:szCs w:val="32"/>
        </w:rPr>
      </w:pPr>
    </w:p>
    <w:p w14:paraId="34C846E1" w14:textId="77777777" w:rsidR="00E52359" w:rsidRDefault="00E52359" w:rsidP="00E52359">
      <w:pPr>
        <w:rPr>
          <w:sz w:val="32"/>
          <w:szCs w:val="32"/>
        </w:rPr>
      </w:pPr>
    </w:p>
    <w:p w14:paraId="6AE5696B" w14:textId="77777777" w:rsidR="00E52359" w:rsidRDefault="00E52359" w:rsidP="00E52359">
      <w:pPr>
        <w:rPr>
          <w:sz w:val="32"/>
          <w:szCs w:val="32"/>
        </w:rPr>
      </w:pPr>
    </w:p>
    <w:p w14:paraId="6660058B" w14:textId="77777777" w:rsidR="00E52359" w:rsidRDefault="00E52359" w:rsidP="00E52359">
      <w:pPr>
        <w:rPr>
          <w:sz w:val="32"/>
          <w:szCs w:val="32"/>
        </w:rPr>
      </w:pPr>
    </w:p>
    <w:p w14:paraId="784A0060" w14:textId="77777777" w:rsidR="00E52359" w:rsidRDefault="00E52359" w:rsidP="00E52359">
      <w:pPr>
        <w:rPr>
          <w:sz w:val="32"/>
          <w:szCs w:val="32"/>
        </w:rPr>
      </w:pPr>
    </w:p>
    <w:p w14:paraId="1592ED43" w14:textId="77777777" w:rsidR="00E52359" w:rsidRDefault="00E52359" w:rsidP="00E52359">
      <w:pPr>
        <w:rPr>
          <w:sz w:val="32"/>
          <w:szCs w:val="32"/>
        </w:rPr>
      </w:pPr>
    </w:p>
    <w:p w14:paraId="0F6FFA7D" w14:textId="77777777" w:rsidR="00E52359" w:rsidRDefault="00E52359" w:rsidP="00E52359">
      <w:pPr>
        <w:rPr>
          <w:sz w:val="32"/>
          <w:szCs w:val="32"/>
        </w:rPr>
      </w:pPr>
    </w:p>
    <w:p w14:paraId="70E0F0D5" w14:textId="77777777" w:rsidR="00E52359" w:rsidRDefault="00E52359" w:rsidP="00E52359">
      <w:pPr>
        <w:rPr>
          <w:sz w:val="32"/>
          <w:szCs w:val="32"/>
        </w:rPr>
      </w:pPr>
    </w:p>
    <w:p w14:paraId="64BEB07F" w14:textId="77777777" w:rsidR="00E52359" w:rsidRDefault="00E52359" w:rsidP="00E52359">
      <w:pPr>
        <w:rPr>
          <w:sz w:val="32"/>
          <w:szCs w:val="32"/>
        </w:rPr>
      </w:pPr>
    </w:p>
    <w:p w14:paraId="642B5191" w14:textId="77777777" w:rsidR="00E52359" w:rsidRDefault="00E52359" w:rsidP="00E52359">
      <w:pPr>
        <w:rPr>
          <w:sz w:val="32"/>
          <w:szCs w:val="32"/>
        </w:rPr>
      </w:pPr>
    </w:p>
    <w:p w14:paraId="28724DE3" w14:textId="77777777" w:rsidR="00E52359" w:rsidRDefault="00E52359" w:rsidP="00E52359">
      <w:pPr>
        <w:rPr>
          <w:sz w:val="32"/>
          <w:szCs w:val="32"/>
        </w:rPr>
      </w:pPr>
    </w:p>
    <w:p w14:paraId="077C9F15" w14:textId="77777777" w:rsidR="00E52359" w:rsidRDefault="00E52359" w:rsidP="00E52359">
      <w:pPr>
        <w:rPr>
          <w:sz w:val="32"/>
          <w:szCs w:val="32"/>
        </w:rPr>
      </w:pPr>
    </w:p>
    <w:p w14:paraId="4B955CE1" w14:textId="77777777" w:rsidR="00E52359" w:rsidRDefault="00E52359" w:rsidP="00E52359">
      <w:pPr>
        <w:rPr>
          <w:sz w:val="32"/>
          <w:szCs w:val="32"/>
        </w:rPr>
      </w:pPr>
    </w:p>
    <w:p w14:paraId="265A61B7" w14:textId="77777777" w:rsidR="00E52359" w:rsidRDefault="00E52359" w:rsidP="00E52359">
      <w:pPr>
        <w:rPr>
          <w:sz w:val="32"/>
          <w:szCs w:val="32"/>
        </w:rPr>
      </w:pPr>
    </w:p>
    <w:p w14:paraId="25421A09" w14:textId="77777777" w:rsidR="00E52359" w:rsidRDefault="00E52359" w:rsidP="00E52359">
      <w:pPr>
        <w:rPr>
          <w:sz w:val="32"/>
          <w:szCs w:val="32"/>
        </w:rPr>
      </w:pPr>
    </w:p>
    <w:p w14:paraId="7E14FE27" w14:textId="77777777" w:rsidR="00E52359" w:rsidRDefault="00E52359" w:rsidP="00E52359">
      <w:pPr>
        <w:rPr>
          <w:sz w:val="32"/>
          <w:szCs w:val="32"/>
        </w:rPr>
      </w:pPr>
    </w:p>
    <w:p w14:paraId="3B72865D" w14:textId="77777777" w:rsidR="00E52359" w:rsidRDefault="00E52359" w:rsidP="00E52359">
      <w:pPr>
        <w:rPr>
          <w:sz w:val="32"/>
          <w:szCs w:val="32"/>
        </w:rPr>
      </w:pPr>
    </w:p>
    <w:p w14:paraId="22C298F6" w14:textId="77777777" w:rsidR="00E52359" w:rsidRDefault="00E52359" w:rsidP="00E52359">
      <w:pPr>
        <w:rPr>
          <w:sz w:val="32"/>
          <w:szCs w:val="32"/>
        </w:rPr>
      </w:pPr>
    </w:p>
    <w:p w14:paraId="3767176C" w14:textId="77777777" w:rsidR="00E52359" w:rsidRDefault="00E52359" w:rsidP="00E52359">
      <w:pPr>
        <w:rPr>
          <w:sz w:val="32"/>
          <w:szCs w:val="32"/>
        </w:rPr>
      </w:pPr>
    </w:p>
    <w:p w14:paraId="07C72B1F" w14:textId="77777777" w:rsidR="00E52359" w:rsidRDefault="00E52359" w:rsidP="00E52359">
      <w:pPr>
        <w:rPr>
          <w:sz w:val="32"/>
          <w:szCs w:val="32"/>
        </w:rPr>
      </w:pPr>
    </w:p>
    <w:p w14:paraId="40FEA44E" w14:textId="77777777" w:rsidR="00E52359" w:rsidRDefault="00E52359" w:rsidP="00E52359">
      <w:pPr>
        <w:rPr>
          <w:sz w:val="32"/>
          <w:szCs w:val="32"/>
        </w:rPr>
      </w:pPr>
    </w:p>
    <w:p w14:paraId="77D6148A" w14:textId="77777777" w:rsidR="00E52359" w:rsidRDefault="00E52359" w:rsidP="00E52359">
      <w:pPr>
        <w:rPr>
          <w:sz w:val="32"/>
          <w:szCs w:val="32"/>
        </w:rPr>
      </w:pPr>
    </w:p>
    <w:p w14:paraId="02380AB5" w14:textId="77777777" w:rsidR="00E52359" w:rsidRDefault="00E52359" w:rsidP="00E52359">
      <w:pPr>
        <w:rPr>
          <w:sz w:val="32"/>
          <w:szCs w:val="32"/>
        </w:rPr>
      </w:pPr>
    </w:p>
    <w:p w14:paraId="72448C81" w14:textId="77777777" w:rsidR="00E52359" w:rsidRDefault="00E52359" w:rsidP="00E52359">
      <w:pPr>
        <w:rPr>
          <w:sz w:val="32"/>
          <w:szCs w:val="32"/>
        </w:rPr>
      </w:pPr>
    </w:p>
    <w:p w14:paraId="733231C3" w14:textId="766EE21B" w:rsidR="003B64AC" w:rsidRDefault="00A75E8B" w:rsidP="0094438E">
      <w:pPr>
        <w:pStyle w:val="Heading1"/>
        <w:rPr>
          <w:b/>
          <w:bCs/>
          <w:szCs w:val="32"/>
        </w:rPr>
      </w:pPr>
      <w:r w:rsidRPr="00771306">
        <w:rPr>
          <w:b/>
          <w:bCs/>
          <w:szCs w:val="32"/>
        </w:rPr>
        <w:lastRenderedPageBreak/>
        <w:t>DANH MỤC HÌNH ẢNH</w:t>
      </w:r>
    </w:p>
    <w:p w14:paraId="16E51CCC" w14:textId="77777777" w:rsidR="003B64AC" w:rsidRDefault="003B64AC">
      <w:pPr>
        <w:rPr>
          <w:b/>
          <w:bCs/>
          <w:sz w:val="32"/>
          <w:szCs w:val="32"/>
        </w:rPr>
      </w:pPr>
      <w:r>
        <w:rPr>
          <w:b/>
          <w:bCs/>
          <w:sz w:val="32"/>
          <w:szCs w:val="32"/>
        </w:rPr>
        <w:br w:type="page"/>
      </w:r>
    </w:p>
    <w:p w14:paraId="4D4F4DF7" w14:textId="6128835C" w:rsidR="00A75E8B" w:rsidRPr="003B64AC" w:rsidRDefault="003B64AC" w:rsidP="0094438E">
      <w:pPr>
        <w:pStyle w:val="Heading1"/>
        <w:rPr>
          <w:b/>
          <w:bCs/>
          <w:szCs w:val="32"/>
        </w:rPr>
      </w:pPr>
      <w:r w:rsidRPr="003B64AC">
        <w:rPr>
          <w:b/>
          <w:bCs/>
          <w:szCs w:val="32"/>
        </w:rPr>
        <w:lastRenderedPageBreak/>
        <w:t>DANH MỤC BẢNG BIỂU</w:t>
      </w:r>
    </w:p>
    <w:p w14:paraId="4CA76ECC" w14:textId="20C0778B" w:rsidR="002A786C" w:rsidRPr="00771306" w:rsidRDefault="002A786C" w:rsidP="00E52359">
      <w:pPr>
        <w:pStyle w:val="TableofFigures"/>
        <w:tabs>
          <w:tab w:val="right" w:leader="dot" w:pos="9062"/>
        </w:tabs>
        <w:spacing w:line="360" w:lineRule="auto"/>
        <w:rPr>
          <w:b/>
          <w:bCs/>
          <w:noProof/>
        </w:rPr>
      </w:pPr>
      <w:r w:rsidRPr="00771306">
        <w:rPr>
          <w:b/>
          <w:bCs/>
          <w:sz w:val="32"/>
          <w:szCs w:val="32"/>
        </w:rPr>
        <w:fldChar w:fldCharType="begin"/>
      </w:r>
      <w:r w:rsidRPr="00771306">
        <w:rPr>
          <w:b/>
          <w:bCs/>
          <w:sz w:val="32"/>
          <w:szCs w:val="32"/>
        </w:rPr>
        <w:instrText xml:space="preserve"> TOC \h \z \c "Hình" </w:instrText>
      </w:r>
      <w:r w:rsidRPr="00771306">
        <w:rPr>
          <w:b/>
          <w:bCs/>
          <w:sz w:val="32"/>
          <w:szCs w:val="32"/>
        </w:rPr>
        <w:fldChar w:fldCharType="separate"/>
      </w:r>
    </w:p>
    <w:p w14:paraId="2E3868B8" w14:textId="104D5F86" w:rsidR="00A0079C" w:rsidRPr="00E52359" w:rsidRDefault="002A786C" w:rsidP="00E52359">
      <w:pPr>
        <w:spacing w:line="360" w:lineRule="auto"/>
        <w:rPr>
          <w:sz w:val="32"/>
          <w:szCs w:val="32"/>
        </w:rPr>
        <w:sectPr w:rsidR="00A0079C" w:rsidRPr="00E52359" w:rsidSect="000853FC">
          <w:footerReference w:type="default" r:id="rId10"/>
          <w:pgSz w:w="11907" w:h="16840" w:code="9"/>
          <w:pgMar w:top="1134" w:right="1134" w:bottom="1134" w:left="1701" w:header="720" w:footer="720" w:gutter="0"/>
          <w:pgNumType w:start="1"/>
          <w:cols w:space="720"/>
        </w:sectPr>
      </w:pPr>
      <w:r w:rsidRPr="00771306">
        <w:rPr>
          <w:b/>
          <w:bCs/>
          <w:sz w:val="32"/>
          <w:szCs w:val="32"/>
        </w:rPr>
        <w:fldChar w:fldCharType="end"/>
      </w:r>
    </w:p>
    <w:p w14:paraId="7BFC1CC4" w14:textId="0AF22409" w:rsidR="00D4437A" w:rsidRPr="00F93EB7" w:rsidRDefault="00B01DE1" w:rsidP="00E52359">
      <w:pPr>
        <w:pStyle w:val="Heading1"/>
        <w:spacing w:line="360" w:lineRule="auto"/>
        <w:rPr>
          <w:b/>
          <w:bCs/>
          <w:szCs w:val="32"/>
        </w:rPr>
      </w:pPr>
      <w:bookmarkStart w:id="0" w:name="_Toc106097350"/>
      <w:r w:rsidRPr="00F93EB7">
        <w:rPr>
          <w:b/>
          <w:bCs/>
        </w:rPr>
        <w:lastRenderedPageBreak/>
        <w:t>BẢNG PHÂN CÔNG CÔNG VIỆC</w:t>
      </w:r>
      <w:bookmarkEnd w:id="0"/>
    </w:p>
    <w:tbl>
      <w:tblPr>
        <w:tblStyle w:val="TableGrid"/>
        <w:tblW w:w="0" w:type="auto"/>
        <w:tblLook w:val="04A0" w:firstRow="1" w:lastRow="0" w:firstColumn="1" w:lastColumn="0" w:noHBand="0" w:noVBand="1"/>
      </w:tblPr>
      <w:tblGrid>
        <w:gridCol w:w="3018"/>
        <w:gridCol w:w="3307"/>
        <w:gridCol w:w="2737"/>
      </w:tblGrid>
      <w:tr w:rsidR="00D4437A" w:rsidRPr="00F93EB7" w14:paraId="0F7B772C" w14:textId="77777777" w:rsidTr="00771306">
        <w:tc>
          <w:tcPr>
            <w:tcW w:w="3018" w:type="dxa"/>
            <w:vAlign w:val="center"/>
          </w:tcPr>
          <w:p w14:paraId="11E883C4" w14:textId="77777777" w:rsidR="00D4437A" w:rsidRPr="00F93EB7" w:rsidRDefault="00D4437A" w:rsidP="00F93EB7">
            <w:pPr>
              <w:spacing w:line="360" w:lineRule="auto"/>
              <w:jc w:val="center"/>
              <w:rPr>
                <w:b/>
              </w:rPr>
            </w:pPr>
            <w:r w:rsidRPr="00F93EB7">
              <w:rPr>
                <w:b/>
              </w:rPr>
              <w:t>HỌ TÊN SINH VIÊN</w:t>
            </w:r>
          </w:p>
        </w:tc>
        <w:tc>
          <w:tcPr>
            <w:tcW w:w="3307" w:type="dxa"/>
            <w:vAlign w:val="center"/>
          </w:tcPr>
          <w:p w14:paraId="2013B3B9" w14:textId="77777777" w:rsidR="00D4437A" w:rsidRPr="00F93EB7" w:rsidRDefault="00D4437A" w:rsidP="00F93EB7">
            <w:pPr>
              <w:spacing w:line="360" w:lineRule="auto"/>
              <w:jc w:val="center"/>
              <w:rPr>
                <w:b/>
              </w:rPr>
            </w:pPr>
            <w:r w:rsidRPr="00F93EB7">
              <w:rPr>
                <w:b/>
              </w:rPr>
              <w:t>CÔNG VIỆC THỰC HIỆN</w:t>
            </w:r>
          </w:p>
        </w:tc>
        <w:tc>
          <w:tcPr>
            <w:tcW w:w="2737" w:type="dxa"/>
            <w:vAlign w:val="center"/>
          </w:tcPr>
          <w:p w14:paraId="2EE2788E" w14:textId="77777777" w:rsidR="00D4437A" w:rsidRPr="00F93EB7" w:rsidRDefault="00D4437A" w:rsidP="00F93EB7">
            <w:pPr>
              <w:spacing w:line="360" w:lineRule="auto"/>
              <w:jc w:val="center"/>
              <w:rPr>
                <w:b/>
              </w:rPr>
            </w:pPr>
            <w:r w:rsidRPr="00F93EB7">
              <w:rPr>
                <w:b/>
              </w:rPr>
              <w:t>TH</w:t>
            </w:r>
            <w:r w:rsidRPr="00F93EB7">
              <w:rPr>
                <w:b/>
                <w:lang w:val="vi-VN"/>
              </w:rPr>
              <w:t>ỜI GIAN</w:t>
            </w:r>
          </w:p>
          <w:p w14:paraId="4137A9D7" w14:textId="77777777" w:rsidR="00D4437A" w:rsidRPr="00F93EB7" w:rsidRDefault="00D4437A" w:rsidP="00F93EB7">
            <w:pPr>
              <w:spacing w:line="360" w:lineRule="auto"/>
              <w:jc w:val="center"/>
              <w:rPr>
                <w:b/>
                <w:lang w:val="vi-VN"/>
              </w:rPr>
            </w:pPr>
            <w:r w:rsidRPr="00F93EB7">
              <w:rPr>
                <w:b/>
                <w:lang w:val="vi-VN"/>
              </w:rPr>
              <w:t>THỰC HIỆN</w:t>
            </w:r>
          </w:p>
        </w:tc>
      </w:tr>
      <w:tr w:rsidR="00D4437A" w:rsidRPr="00F93EB7" w14:paraId="0C1E4E61" w14:textId="77777777" w:rsidTr="00771306">
        <w:tc>
          <w:tcPr>
            <w:tcW w:w="3018" w:type="dxa"/>
          </w:tcPr>
          <w:p w14:paraId="0E979334" w14:textId="55D265B3" w:rsidR="00D4437A" w:rsidRPr="00F93EB7" w:rsidRDefault="00771306" w:rsidP="00F93EB7">
            <w:pPr>
              <w:spacing w:line="360" w:lineRule="auto"/>
            </w:pPr>
            <w:r>
              <w:t>Nguyễn Thị Cẩm Tiên</w:t>
            </w:r>
          </w:p>
        </w:tc>
        <w:tc>
          <w:tcPr>
            <w:tcW w:w="3307" w:type="dxa"/>
          </w:tcPr>
          <w:p w14:paraId="67F6D88D" w14:textId="77777777" w:rsidR="00D4437A" w:rsidRPr="00F93EB7" w:rsidRDefault="00D4437A" w:rsidP="00F93EB7">
            <w:pPr>
              <w:spacing w:line="360" w:lineRule="auto"/>
            </w:pPr>
          </w:p>
        </w:tc>
        <w:tc>
          <w:tcPr>
            <w:tcW w:w="2737" w:type="dxa"/>
          </w:tcPr>
          <w:p w14:paraId="03DE8EF0" w14:textId="77777777" w:rsidR="00D4437A" w:rsidRPr="00F93EB7" w:rsidRDefault="00D4437A" w:rsidP="00F93EB7">
            <w:pPr>
              <w:spacing w:line="360" w:lineRule="auto"/>
            </w:pPr>
          </w:p>
        </w:tc>
      </w:tr>
      <w:tr w:rsidR="00D4437A" w:rsidRPr="00F93EB7" w14:paraId="48458B04" w14:textId="77777777" w:rsidTr="00771306">
        <w:tc>
          <w:tcPr>
            <w:tcW w:w="3018" w:type="dxa"/>
          </w:tcPr>
          <w:p w14:paraId="01B193C4" w14:textId="4E007C83" w:rsidR="00D4437A" w:rsidRPr="00F93EB7" w:rsidRDefault="00771306" w:rsidP="00F93EB7">
            <w:pPr>
              <w:spacing w:line="360" w:lineRule="auto"/>
            </w:pPr>
            <w:r>
              <w:t>Huỳnh Khải Vinh</w:t>
            </w:r>
          </w:p>
        </w:tc>
        <w:tc>
          <w:tcPr>
            <w:tcW w:w="3307" w:type="dxa"/>
          </w:tcPr>
          <w:p w14:paraId="147E8658" w14:textId="77777777" w:rsidR="00D4437A" w:rsidRPr="00F93EB7" w:rsidRDefault="00D4437A" w:rsidP="00F93EB7">
            <w:pPr>
              <w:spacing w:line="360" w:lineRule="auto"/>
            </w:pPr>
          </w:p>
        </w:tc>
        <w:tc>
          <w:tcPr>
            <w:tcW w:w="2737" w:type="dxa"/>
          </w:tcPr>
          <w:p w14:paraId="54F4A407" w14:textId="77777777" w:rsidR="00D4437A" w:rsidRPr="00F93EB7" w:rsidRDefault="00D4437A" w:rsidP="00F93EB7">
            <w:pPr>
              <w:spacing w:line="360" w:lineRule="auto"/>
            </w:pPr>
          </w:p>
        </w:tc>
      </w:tr>
      <w:tr w:rsidR="00D4437A" w:rsidRPr="00F93EB7" w14:paraId="02056AA0" w14:textId="77777777" w:rsidTr="00771306">
        <w:tc>
          <w:tcPr>
            <w:tcW w:w="3018" w:type="dxa"/>
          </w:tcPr>
          <w:p w14:paraId="2EF2F690" w14:textId="5D7F9BCD" w:rsidR="00D4437A" w:rsidRPr="00F93EB7" w:rsidRDefault="00771306" w:rsidP="00F93EB7">
            <w:pPr>
              <w:spacing w:line="360" w:lineRule="auto"/>
            </w:pPr>
            <w:r>
              <w:t>Bùi Cát Vũ</w:t>
            </w:r>
          </w:p>
        </w:tc>
        <w:tc>
          <w:tcPr>
            <w:tcW w:w="3307" w:type="dxa"/>
          </w:tcPr>
          <w:p w14:paraId="39E9D18C" w14:textId="77777777" w:rsidR="00D4437A" w:rsidRPr="00F93EB7" w:rsidRDefault="00D4437A" w:rsidP="00F93EB7">
            <w:pPr>
              <w:spacing w:line="360" w:lineRule="auto"/>
            </w:pPr>
          </w:p>
        </w:tc>
        <w:tc>
          <w:tcPr>
            <w:tcW w:w="2737" w:type="dxa"/>
          </w:tcPr>
          <w:p w14:paraId="5A18BC87" w14:textId="77777777" w:rsidR="00D4437A" w:rsidRPr="00F93EB7" w:rsidRDefault="00D4437A" w:rsidP="00F93EB7">
            <w:pPr>
              <w:spacing w:line="360" w:lineRule="auto"/>
            </w:pPr>
          </w:p>
        </w:tc>
      </w:tr>
    </w:tbl>
    <w:p w14:paraId="6D779480" w14:textId="77777777" w:rsidR="00D4437A" w:rsidRPr="00F93EB7" w:rsidRDefault="00D4437A"/>
    <w:p w14:paraId="64577A0D" w14:textId="7F68E2BA" w:rsidR="00883651" w:rsidRPr="00000212" w:rsidRDefault="00E71D07" w:rsidP="00000212">
      <w:r>
        <w:br w:type="page"/>
      </w:r>
      <w:bookmarkStart w:id="1" w:name="_Toc106097351"/>
    </w:p>
    <w:p w14:paraId="611EF461" w14:textId="62013B94" w:rsidR="00E71D07" w:rsidRPr="00623091" w:rsidRDefault="00E71D07" w:rsidP="00771306">
      <w:pPr>
        <w:pStyle w:val="Heading1"/>
        <w:spacing w:before="120" w:after="120" w:line="360" w:lineRule="auto"/>
        <w:rPr>
          <w:b/>
        </w:rPr>
      </w:pPr>
      <w:r w:rsidRPr="00623091">
        <w:rPr>
          <w:b/>
        </w:rPr>
        <w:lastRenderedPageBreak/>
        <w:t>BÁO CÁO KẾT QUẢ THỰC HIỆN TỪNG THÀNH VIÊN</w:t>
      </w:r>
      <w:bookmarkEnd w:id="1"/>
    </w:p>
    <w:p w14:paraId="2D77A4FD" w14:textId="1255D021" w:rsidR="00883651" w:rsidRPr="00000212" w:rsidRDefault="00E71D07" w:rsidP="00000212">
      <w:pPr>
        <w:rPr>
          <w:i/>
        </w:rPr>
      </w:pPr>
      <w:r>
        <w:rPr>
          <w:i/>
          <w:color w:val="FF0000"/>
        </w:rPr>
        <w:t>[</w:t>
      </w:r>
      <w:r w:rsidRPr="00E71D07">
        <w:rPr>
          <w:i/>
          <w:color w:val="FF0000"/>
        </w:rPr>
        <w:t>Báo cáo tóm tắt kết quả thực hiện và minh chứng cho công việc được phân công của từng thành viên trong nhóm. Gợi ý: chụp hình thể hiện thành quả đóng góp của từng thành viên trên GitHub.</w:t>
      </w:r>
      <w:r>
        <w:rPr>
          <w:i/>
          <w:color w:val="FF0000"/>
        </w:rPr>
        <w:t>]</w:t>
      </w:r>
      <w:r w:rsidR="00D4437A" w:rsidRPr="00E71D07">
        <w:rPr>
          <w:i/>
        </w:rPr>
        <w:br w:type="page"/>
      </w:r>
      <w:bookmarkStart w:id="2" w:name="_Toc106097352"/>
    </w:p>
    <w:p w14:paraId="5276C034" w14:textId="033BF020" w:rsidR="00A25862" w:rsidRDefault="007214B3" w:rsidP="00A75E8B">
      <w:pPr>
        <w:pStyle w:val="Heading1"/>
        <w:spacing w:line="360" w:lineRule="auto"/>
        <w:rPr>
          <w:b/>
          <w:bCs/>
        </w:rPr>
      </w:pPr>
      <w:r w:rsidRPr="00F93EB7">
        <w:rPr>
          <w:b/>
          <w:bCs/>
        </w:rPr>
        <w:lastRenderedPageBreak/>
        <w:t>LÝ DO CHỌN ĐỀ TÀI</w:t>
      </w:r>
      <w:bookmarkEnd w:id="2"/>
    </w:p>
    <w:p w14:paraId="1E1B4E9F" w14:textId="3CDD18A0" w:rsidR="00771306" w:rsidRPr="00A52BAD" w:rsidRDefault="00A10CE2" w:rsidP="00A10CE2">
      <w:pPr>
        <w:spacing w:before="120" w:after="120" w:line="360" w:lineRule="auto"/>
        <w:ind w:firstLine="720"/>
        <w:jc w:val="both"/>
        <w:rPr>
          <w:bCs/>
        </w:rPr>
      </w:pPr>
      <w:r w:rsidRPr="00A52BAD">
        <w:rPr>
          <w:bCs/>
        </w:rPr>
        <w:t>Trong bối cảnh công nghệ ngày càng phát triển, thương mại điện tử đã và đang trở thành xu hướng phổ biến trên toàn thế giới. Các website bán hàng không chỉ là kênh giao dịch trực tuyến mà còn là cầu nối giữa doanh nghiệp và khách hàng, giúp tăng cường khả năng tiếp cận và thúc đẩy doanh thu một cách hiệu quả.</w:t>
      </w:r>
    </w:p>
    <w:p w14:paraId="35CE5963" w14:textId="575A8982" w:rsidR="00A10CE2" w:rsidRPr="00A52BAD" w:rsidRDefault="00A10CE2" w:rsidP="00A10CE2">
      <w:pPr>
        <w:spacing w:before="120" w:after="120" w:line="360" w:lineRule="auto"/>
        <w:ind w:firstLine="720"/>
        <w:jc w:val="both"/>
        <w:rPr>
          <w:bCs/>
        </w:rPr>
      </w:pPr>
      <w:r w:rsidRPr="00A52BAD">
        <w:rPr>
          <w:bCs/>
        </w:rPr>
        <w:t>Việc lựa chọn đề tài Xây dựng website bán đồng hồ bằng ngôn ngữ PHP và MySQL xuất phát từ các lý do chính sau:</w:t>
      </w:r>
    </w:p>
    <w:p w14:paraId="30B867CE" w14:textId="4C0EE353" w:rsidR="00A43B06" w:rsidRPr="00A52BAD" w:rsidRDefault="00A10CE2" w:rsidP="00A52BAD">
      <w:pPr>
        <w:spacing w:before="120" w:after="120" w:line="360" w:lineRule="auto"/>
        <w:ind w:firstLine="720"/>
        <w:jc w:val="both"/>
        <w:rPr>
          <w:bCs/>
        </w:rPr>
      </w:pPr>
      <w:r w:rsidRPr="00A52BAD">
        <w:rPr>
          <w:bCs/>
        </w:rPr>
        <w:t>Nhu cầu thực tế: Đồng hồ không chỉ là công cụ đo thời gian mà còn là phụ kiện thể hiện phong cách và đẳng cấp. Số lượng người dùng mua sắm đồng hồ trực tuyến ngày càng tăng, tạo ra nhu cầu cấp thiết về một nền tảng website tiện lợi, thân thiện với người dùng.</w:t>
      </w:r>
    </w:p>
    <w:p w14:paraId="44881D69" w14:textId="2252020B" w:rsidR="00A10CE2" w:rsidRPr="00A52BAD" w:rsidRDefault="00A10CE2" w:rsidP="00A52BAD">
      <w:pPr>
        <w:spacing w:before="120" w:after="120" w:line="360" w:lineRule="auto"/>
        <w:ind w:firstLine="720"/>
        <w:jc w:val="both"/>
        <w:rPr>
          <w:bCs/>
        </w:rPr>
      </w:pPr>
      <w:r w:rsidRPr="00A52BAD">
        <w:rPr>
          <w:bCs/>
        </w:rPr>
        <w:t>Học tập và thực hành: PHP và MySQL là hai công nghệ phổ biến trong phát triển web. Thông qua việc xây dựng website, nhóm chúng em có cơ hội áp dụng kiến thức đã học vào thực tế, từ đó củng cố và nâng cao kỹ năng lập trình cũng như quản trị cơ sở dữ liệu.</w:t>
      </w:r>
    </w:p>
    <w:p w14:paraId="4126F72F" w14:textId="0940DA27" w:rsidR="00A10CE2" w:rsidRPr="00A52BAD" w:rsidRDefault="00A10CE2" w:rsidP="00A52BAD">
      <w:pPr>
        <w:spacing w:before="120" w:after="120" w:line="360" w:lineRule="auto"/>
        <w:ind w:firstLine="720"/>
        <w:jc w:val="both"/>
        <w:rPr>
          <w:bCs/>
        </w:rPr>
      </w:pPr>
      <w:r w:rsidRPr="00A52BAD">
        <w:rPr>
          <w:bCs/>
        </w:rPr>
        <w:t>Khả năng mở rộng: Một website bán hàng chuyên nghiệp không chỉ hỗ trợ doanh nghiệp trong việc bán sản phẩm mà còn có thể mở rộng thêm các tính năng như quản lý khách hàng, quảng bá sản phẩm, và phân tích dữ liệu. Đây là nền tảng quan trọng để phát triển các hệ thống thương mại điện tử phức tạp hơn trong tương lai.</w:t>
      </w:r>
    </w:p>
    <w:p w14:paraId="26DC498B" w14:textId="6B2BB2B6" w:rsidR="00A10CE2" w:rsidRPr="00A52BAD" w:rsidRDefault="00A10CE2" w:rsidP="00A52BAD">
      <w:pPr>
        <w:spacing w:before="120" w:after="120" w:line="360" w:lineRule="auto"/>
        <w:ind w:firstLine="720"/>
        <w:jc w:val="both"/>
        <w:rPr>
          <w:bCs/>
        </w:rPr>
      </w:pPr>
      <w:r w:rsidRPr="00A52BAD">
        <w:rPr>
          <w:bCs/>
        </w:rPr>
        <w:t>Thách thức và sáng tạo: Việc thực hiện đề tài này không chỉ đòi hỏi kiến thức về lập trình mà còn yêu cầu khả năng phân tích, thiết kế và giải quyết vấn đề. Đây là cơ hội để nhóm chúng em rèn luyện kỹ năng làm việc nhóm, tư duy logic, và khả năng sáng tạo trong thiết kế giao diện và xây dựng chức năng.</w:t>
      </w:r>
    </w:p>
    <w:p w14:paraId="66A49BE4" w14:textId="4719CC76" w:rsidR="00A10CE2" w:rsidRPr="00A52BAD" w:rsidRDefault="00A10CE2" w:rsidP="00A52BAD">
      <w:pPr>
        <w:spacing w:before="120" w:after="120" w:line="360" w:lineRule="auto"/>
        <w:ind w:firstLine="720"/>
        <w:jc w:val="both"/>
        <w:rPr>
          <w:bCs/>
        </w:rPr>
      </w:pPr>
      <w:r w:rsidRPr="00A52BAD">
        <w:rPr>
          <w:bCs/>
        </w:rPr>
        <w:t>Chúng em tin rằng đề tài này không chỉ mang lại giá trị thực tiễn mà còn giúp chúng em phát triển bản thân và đóng góp một phần nhỏ vào sự phát triển của lĩnh vực thương mại điện tử.</w:t>
      </w:r>
    </w:p>
    <w:p w14:paraId="2D73064E" w14:textId="77777777" w:rsidR="00A43B06" w:rsidRPr="00F93EB7" w:rsidRDefault="00A43B06" w:rsidP="007214B3">
      <w:pPr>
        <w:spacing w:line="360" w:lineRule="auto"/>
        <w:ind w:firstLine="720"/>
      </w:pPr>
    </w:p>
    <w:p w14:paraId="1AF0559E" w14:textId="7648A5A4" w:rsidR="006118FC" w:rsidRDefault="00053065" w:rsidP="00000212">
      <w:pPr>
        <w:pStyle w:val="Heading1"/>
        <w:spacing w:before="120" w:after="120" w:line="360" w:lineRule="auto"/>
      </w:pPr>
      <w:r w:rsidRPr="00F93EB7">
        <w:br w:type="page"/>
      </w:r>
      <w:bookmarkStart w:id="3" w:name="_Toc106097353"/>
    </w:p>
    <w:p w14:paraId="30C5A837" w14:textId="5F9831F5" w:rsidR="00053065" w:rsidRPr="00F93EB7" w:rsidRDefault="00053065" w:rsidP="0039790B">
      <w:pPr>
        <w:pStyle w:val="Heading1"/>
        <w:spacing w:before="120" w:after="120" w:line="360" w:lineRule="auto"/>
      </w:pPr>
      <w:r w:rsidRPr="00F93EB7">
        <w:rPr>
          <w:b/>
          <w:bCs/>
        </w:rPr>
        <w:lastRenderedPageBreak/>
        <w:t xml:space="preserve">Phần </w:t>
      </w:r>
      <w:r w:rsidR="007214B3" w:rsidRPr="00F93EB7">
        <w:rPr>
          <w:b/>
          <w:bCs/>
        </w:rPr>
        <w:t>1</w:t>
      </w:r>
      <w:r w:rsidR="00242FC4" w:rsidRPr="00F93EB7">
        <w:rPr>
          <w:b/>
          <w:bCs/>
        </w:rPr>
        <w:t>:</w:t>
      </w:r>
      <w:r w:rsidR="00A52BAD">
        <w:rPr>
          <w:b/>
          <w:bCs/>
          <w:lang w:val="vi-VN"/>
        </w:rPr>
        <w:t xml:space="preserve"> </w:t>
      </w:r>
      <w:r w:rsidR="007214B3" w:rsidRPr="00F93EB7">
        <w:rPr>
          <w:b/>
          <w:bCs/>
        </w:rPr>
        <w:t>CƠ SỞ LÝ THUYẾT</w:t>
      </w:r>
      <w:bookmarkEnd w:id="3"/>
    </w:p>
    <w:p w14:paraId="29D32391" w14:textId="4065CB22" w:rsidR="007214B3" w:rsidRDefault="00A10CE2" w:rsidP="00DC39B9">
      <w:pPr>
        <w:pStyle w:val="Heading2-TimesNewRowman"/>
        <w:numPr>
          <w:ilvl w:val="0"/>
          <w:numId w:val="1"/>
        </w:numPr>
        <w:spacing w:before="120" w:after="120" w:line="360" w:lineRule="auto"/>
        <w:ind w:left="0" w:firstLine="0"/>
      </w:pPr>
      <w:r>
        <w:t>Ngôn ngữ PHP</w:t>
      </w:r>
    </w:p>
    <w:p w14:paraId="2408467F" w14:textId="40FFD8F6" w:rsidR="006D71B5" w:rsidRPr="00F93EB7" w:rsidRDefault="00A10CE2" w:rsidP="00DC39B9">
      <w:pPr>
        <w:pStyle w:val="Heading3"/>
        <w:numPr>
          <w:ilvl w:val="0"/>
          <w:numId w:val="2"/>
        </w:numPr>
        <w:tabs>
          <w:tab w:val="left" w:pos="1134"/>
        </w:tabs>
        <w:spacing w:before="0" w:after="0" w:line="360" w:lineRule="auto"/>
        <w:ind w:left="284" w:firstLine="0"/>
        <w:rPr>
          <w:rFonts w:cs="Times New Roman"/>
          <w:i w:val="0"/>
        </w:rPr>
      </w:pPr>
      <w:r>
        <w:rPr>
          <w:rFonts w:cs="Times New Roman"/>
          <w:i w:val="0"/>
        </w:rPr>
        <w:t>Khái niệm</w:t>
      </w:r>
    </w:p>
    <w:p w14:paraId="6C85414A" w14:textId="577524C0" w:rsidR="006D71B5" w:rsidRPr="0099523E" w:rsidRDefault="00755A66" w:rsidP="0099523E">
      <w:pPr>
        <w:spacing w:before="120" w:after="120" w:line="360" w:lineRule="auto"/>
        <w:ind w:firstLine="720"/>
        <w:jc w:val="both"/>
        <w:rPr>
          <w:bCs/>
        </w:rPr>
      </w:pPr>
      <w:r w:rsidRPr="00755A66">
        <w:t xml:space="preserve"> </w:t>
      </w:r>
      <w:r w:rsidR="0099523E" w:rsidRPr="0099523E">
        <w:rPr>
          <w:bCs/>
        </w:rPr>
        <w:t>PHP (Hypertext Preprocessor) là một ngôn ngữ lập trình kịch bản (scripting language) được sử dụng phổ biến để phát triển các ứng dụng web động. Với khả năng chạy trên máy chủ (server-side scripting), PHP được thiết kế để xử lý các yêu cầu từ trình duyệt, tạo nội dung động và trả kết quả về cho người dùng qua giao diện web.</w:t>
      </w:r>
    </w:p>
    <w:p w14:paraId="2C83E2B9" w14:textId="4477CCE6" w:rsidR="00A10CE2" w:rsidRPr="00A10CE2" w:rsidRDefault="00A10CE2" w:rsidP="00DC39B9">
      <w:pPr>
        <w:pStyle w:val="Heading3"/>
        <w:numPr>
          <w:ilvl w:val="0"/>
          <w:numId w:val="2"/>
        </w:numPr>
        <w:tabs>
          <w:tab w:val="left" w:pos="1134"/>
        </w:tabs>
        <w:spacing w:before="120" w:after="120" w:line="360" w:lineRule="auto"/>
        <w:ind w:left="284" w:firstLine="0"/>
        <w:rPr>
          <w:rFonts w:cs="Times New Roman"/>
          <w:i w:val="0"/>
        </w:rPr>
      </w:pPr>
      <w:r>
        <w:rPr>
          <w:rFonts w:cs="Times New Roman"/>
          <w:i w:val="0"/>
        </w:rPr>
        <w:t>Lịch sử hình thành và phát triển</w:t>
      </w:r>
    </w:p>
    <w:p w14:paraId="15A73AA0" w14:textId="0728D306" w:rsidR="00D911FD" w:rsidRPr="00755A66" w:rsidRDefault="00755A66" w:rsidP="00D911FD">
      <w:pPr>
        <w:spacing w:before="120" w:after="120" w:line="360" w:lineRule="auto"/>
        <w:ind w:firstLine="720"/>
        <w:jc w:val="both"/>
      </w:pPr>
      <w:r w:rsidRPr="00755A66">
        <w:t>PHP, viết tắt c</w:t>
      </w:r>
      <w:r w:rsidR="0099523E">
        <w:t xml:space="preserve">ủa </w:t>
      </w:r>
      <w:r w:rsidR="0099523E">
        <w:rPr>
          <w:lang w:val="vi-VN"/>
        </w:rPr>
        <w:t>(</w:t>
      </w:r>
      <w:r w:rsidR="0099523E">
        <w:t>PHP: Hypertext Pr</w:t>
      </w:r>
      <w:r w:rsidR="0099523E">
        <w:rPr>
          <w:lang w:val="vi-VN"/>
        </w:rPr>
        <w:t>eprocessor)</w:t>
      </w:r>
      <w:r w:rsidRPr="00755A66">
        <w:t>, ban đầu không được thiết kế như một ngôn ngữ lập trình phổ biến. Thay vào đó, nó bắt đầu vào năm 1994 như một công cụ cá nhân được tạo ra bởi Rasmus Lerdorf, một lập trình viên người Đan Mạch-Canada. Lerdorf phát triển một bộ các tập lệnh CGI (Common Gateway Interface) bằng ngôn ngữ C để theo dõi số lượng người truy cập vào trang web cá nhân của mình. Bộ công cụ này ban đầu được gọ</w:t>
      </w:r>
      <w:r w:rsidR="0099523E">
        <w:t>i là Personal Home Page Tools</w:t>
      </w:r>
      <w:r w:rsidR="0099523E">
        <w:rPr>
          <w:lang w:val="vi-VN"/>
        </w:rPr>
        <w:t xml:space="preserve"> </w:t>
      </w:r>
      <w:r w:rsidRPr="00755A66">
        <w:t>(Công cụ Trang Chủ Cá Nhân), và nó chỉ phục vụ cho nhu cầu cá nhân của ông. Tuy nhiên, nhận thấy tiềm năng của công cụ này, Lerdorf đã phát hành mã nguồn ra cộng đồng, cho phép các nhà lập trình khác sử dụng và mở rộng nó</w:t>
      </w:r>
      <w:r w:rsidR="00D911FD" w:rsidRPr="00755A66">
        <w:t>.</w:t>
      </w:r>
      <w:r w:rsidRPr="00755A66">
        <w:t xml:space="preserve"> Đến năm 1995, Rasmus Lerdorf đã bổ sung thêm nhiều tính năng cho công cụ này, bao gồm khả năng xử lý form HTML và tương tác với cơ sở dữ liệu. Phiên bản này được gọi là PHP/FI (Personal Home Page/Forms Interpreter). PHP/FI đánh dấu bước khởi đầu của PHP như một công cụ giúp các nhà phát triển tạo các trang web động, mặc dù nó còn khá sơ khai và chưa có nhiều tính năng như hiện nay.</w:t>
      </w:r>
    </w:p>
    <w:p w14:paraId="21A2AE7E" w14:textId="3CA504BE" w:rsidR="00755A66" w:rsidRDefault="00755A66" w:rsidP="00D911FD">
      <w:pPr>
        <w:spacing w:before="120" w:after="120" w:line="360" w:lineRule="auto"/>
        <w:ind w:firstLine="720"/>
        <w:jc w:val="both"/>
      </w:pPr>
      <w:r w:rsidRPr="00755A66">
        <w:t xml:space="preserve">Trong giai đoạn đầu, PHP vẫn còn nhiều hạn chế về hiệu suất và khả năng mở rộng. Năm 1997, hai lập trình viên người Israel là Andi Gutmans và Zeev Suraski nhận thấy rằng PHP/FI không đủ mạnh mẽ để đáp ứng nhu cầu của các dự án thương mại mà họ đang làm việc. Do đó, họ đã quyết định viết lại PHP từ đầu. Kết quả là phiên bản mới, PHP 3, được phát hành vào năm 1998. Đây là phiên bản đầu tiên mà ngôn ngữ được đặt tên chính thức </w:t>
      </w:r>
      <w:r w:rsidR="0099523E">
        <w:t xml:space="preserve">là </w:t>
      </w:r>
      <w:r w:rsidR="0099523E">
        <w:rPr>
          <w:lang w:val="vi-VN"/>
        </w:rPr>
        <w:t>(</w:t>
      </w:r>
      <w:r w:rsidR="0099523E">
        <w:t>PHP: Hypertext Pr</w:t>
      </w:r>
      <w:r w:rsidR="0099523E">
        <w:rPr>
          <w:lang w:val="vi-VN"/>
        </w:rPr>
        <w:t>eprocessor)</w:t>
      </w:r>
      <w:r w:rsidRPr="00755A66">
        <w:t>, thể hiện sự chuyển đổi từ một công cụ nhỏ sang một ngôn ngữ lập trình đầy đủ.</w:t>
      </w:r>
      <w:r>
        <w:t xml:space="preserve"> </w:t>
      </w:r>
      <w:r w:rsidRPr="00755A66">
        <w:t xml:space="preserve">PHP 3 mang lại nhiều cải tiến quan trọng, bao gồm một kiến trúc module giúp ngôn ngữ dễ dàng mở rộng với các tính </w:t>
      </w:r>
      <w:r w:rsidRPr="00755A66">
        <w:lastRenderedPageBreak/>
        <w:t>năng mới. Kiến trúc này cho phép PHP tích hợp với nhiều cơ sở dữ liệu và hệ thống bên thứ ba, điều này làm tăng đáng kể sự phổ biến của nó. PHP 3 cũng hỗ trợ lập trình hướng đối tượng ở mức cơ bản, mở đường cho sự phát triển của các ứng dụng web hiện đại</w:t>
      </w:r>
      <w:r>
        <w:t>.</w:t>
      </w:r>
    </w:p>
    <w:p w14:paraId="58CEFFD6" w14:textId="03583F30" w:rsidR="00755A66" w:rsidRDefault="00755A66" w:rsidP="00D911FD">
      <w:pPr>
        <w:spacing w:before="120" w:after="120" w:line="360" w:lineRule="auto"/>
        <w:ind w:firstLine="720"/>
        <w:jc w:val="both"/>
      </w:pPr>
      <w:r w:rsidRPr="00755A66">
        <w:t>Sau sự thành công của PHP 3, Andi Gutmans và Zeev Suraski tiếp tục phát triển một công cụ xử lý mới, gọi là Zend Engine (kết hợp tên của cả hai người). Zend Engine ra mắt vào năm 1999, cung cấp một cơ sở hạ tầng mạnh mẽ và hiệu quả hơn cho việc thực thi mã PHP. Đây là bước ngoặt quan trọng giúp cải thiện hiệu suất và tính ổn định của PHP. Với sự ra đời của Zend Engine, PHP 4 được phát hành vào năm 2000. PHP 4 không chỉ mang lại hiệu suất cao hơn mà còn giới thiệu nhiều tính năng mới như quản lý phiên (session management), hỗ trợ HTTP tốt hơn, và khả năng xử lý lỗi cải thiện. Phiên bản này được sử dụng rộng rãi trong việc phát triển các trang web động và thương mại điện tử, đóng góp vào sự bùng nổ của PHP trên toàn cầu.</w:t>
      </w:r>
    </w:p>
    <w:p w14:paraId="3DDD6F90" w14:textId="4994977E" w:rsidR="00755A66" w:rsidRPr="00755A66" w:rsidRDefault="00755A66" w:rsidP="00D911FD">
      <w:pPr>
        <w:spacing w:before="120" w:after="120" w:line="360" w:lineRule="auto"/>
        <w:ind w:firstLine="720"/>
        <w:jc w:val="both"/>
      </w:pPr>
      <w:r w:rsidRPr="00755A66">
        <w:t>Đến năm 2004, PHP tiếp tục phát triển mạnh mẽ với sự ra đời của PHP 5. Phiên bản này đánh dấu một bước ngoặt lớn trong việc đưa PHP trở thành một ngôn ngữ lập trình hướng đối tượng thực thụ. Một số tính năng quan trọng của PHP 5 bao gồm:</w:t>
      </w:r>
    </w:p>
    <w:p w14:paraId="0776AC1F" w14:textId="2BBBACAC" w:rsidR="00755A66" w:rsidRPr="00755A66" w:rsidRDefault="0099523E" w:rsidP="0099523E">
      <w:pPr>
        <w:spacing w:before="120" w:after="120" w:line="360" w:lineRule="auto"/>
        <w:ind w:firstLine="720"/>
        <w:jc w:val="both"/>
      </w:pPr>
      <w:r>
        <w:rPr>
          <w:lang w:val="vi-VN"/>
        </w:rPr>
        <w:t xml:space="preserve">- </w:t>
      </w:r>
      <w:r w:rsidR="00755A66" w:rsidRPr="00755A66">
        <w:t>Cải tiến hỗ trợ hướng đối tượng: PHP 5 giới thiệu các khái niệm như lớp (class), kế thừa (inheritance), và giao diện (interface), làm cho nó phù hợp hơn với các dự án lớn và phức tạp.</w:t>
      </w:r>
    </w:p>
    <w:p w14:paraId="007147DB" w14:textId="68EA53D8" w:rsidR="00755A66" w:rsidRPr="00755A66" w:rsidRDefault="0099523E" w:rsidP="0099523E">
      <w:pPr>
        <w:spacing w:before="120" w:after="120" w:line="360" w:lineRule="auto"/>
        <w:ind w:firstLine="720"/>
        <w:jc w:val="both"/>
      </w:pPr>
      <w:r>
        <w:rPr>
          <w:lang w:val="vi-VN"/>
        </w:rPr>
        <w:t xml:space="preserve">- </w:t>
      </w:r>
      <w:r w:rsidR="00755A66" w:rsidRPr="00755A66">
        <w:t>Hỗ trợ XML tốt hơn: PHP 5 bổ sung thư viện SimpleXML và DOM, giúp xử lý dữ liệu XML dễ dàng hơn.</w:t>
      </w:r>
    </w:p>
    <w:p w14:paraId="7087F3E2" w14:textId="005F859D" w:rsidR="00755A66" w:rsidRPr="00755A66" w:rsidRDefault="0099523E" w:rsidP="0099523E">
      <w:pPr>
        <w:spacing w:before="120" w:after="120" w:line="360" w:lineRule="auto"/>
        <w:ind w:firstLine="720"/>
        <w:jc w:val="both"/>
      </w:pPr>
      <w:r>
        <w:rPr>
          <w:lang w:val="vi-VN"/>
        </w:rPr>
        <w:t xml:space="preserve">- </w:t>
      </w:r>
      <w:r w:rsidR="00755A66" w:rsidRPr="00755A66">
        <w:t>Giới thiệu PDO (PHP Data Objects): PDO cung cấp một giao diện chung để làm việc với nhiều loại cơ sở dữ liệu, giúp mã nguồn trở nên linh hoạt hơn.</w:t>
      </w:r>
    </w:p>
    <w:p w14:paraId="6C79C06C" w14:textId="027316A3" w:rsidR="00755A66" w:rsidRPr="00755A66" w:rsidRDefault="0099523E" w:rsidP="00755A66">
      <w:pPr>
        <w:spacing w:before="120" w:after="120" w:line="360" w:lineRule="auto"/>
        <w:ind w:firstLine="720"/>
        <w:jc w:val="both"/>
      </w:pPr>
      <w:r>
        <w:rPr>
          <w:lang w:val="vi-VN"/>
        </w:rPr>
        <w:t xml:space="preserve">- </w:t>
      </w:r>
      <w:r w:rsidR="00755A66" w:rsidRPr="00755A66">
        <w:t>PHP 5 nhanh chóng trở thành lựa chọn phổ biến của các nhà phát triển, đặc biệt trong các dự án yêu cầu lập trình hướng đối tượng và quản lý cơ sở dữ liệu hiệu quả.</w:t>
      </w:r>
    </w:p>
    <w:p w14:paraId="1C5389C6" w14:textId="60E856D9" w:rsidR="00755A66" w:rsidRPr="00755A66" w:rsidRDefault="0099523E" w:rsidP="00755A66">
      <w:pPr>
        <w:spacing w:before="120" w:after="120" w:line="360" w:lineRule="auto"/>
        <w:ind w:firstLine="720"/>
        <w:jc w:val="both"/>
      </w:pPr>
      <w:r>
        <w:rPr>
          <w:lang w:val="vi-VN"/>
        </w:rPr>
        <w:t xml:space="preserve">- </w:t>
      </w:r>
      <w:r w:rsidR="00755A66" w:rsidRPr="00755A66">
        <w:t>Mặc dù PHP 5 đã rất phổ biến, nhưng nó bắt đầu gặp phải những hạn chế về hiệu suất khi các ứng dụng web trở nên phức tạp hơn. Để giải quyết vấn đề này, cộng đồng PHP đã phát triển PHP 7, được phát hành vào năm 2015. PHP 7 mang lại những cải tiến đáng kể:</w:t>
      </w:r>
    </w:p>
    <w:p w14:paraId="4B892C9C" w14:textId="3BA85849" w:rsidR="00755A66" w:rsidRPr="0099523E" w:rsidRDefault="0099523E" w:rsidP="0099523E">
      <w:pPr>
        <w:spacing w:before="120" w:after="120" w:line="360" w:lineRule="auto"/>
        <w:ind w:firstLine="720"/>
        <w:jc w:val="both"/>
        <w:rPr>
          <w:lang w:val="vi-VN"/>
        </w:rPr>
      </w:pPr>
      <w:r>
        <w:rPr>
          <w:lang w:val="vi-VN"/>
        </w:rPr>
        <w:t xml:space="preserve">- </w:t>
      </w:r>
      <w:r w:rsidR="00755A66" w:rsidRPr="0099523E">
        <w:rPr>
          <w:lang w:val="vi-VN"/>
        </w:rPr>
        <w:t>Hiệu suất vượt trội: PHP 7 nhanh gấp 2 lần PHP 5 trong hầu hết các bài kiểm tra hiệu suất nhờ vào công cụ Zend Engine mới.</w:t>
      </w:r>
    </w:p>
    <w:p w14:paraId="0EAC4EA8" w14:textId="3FE9373C" w:rsidR="00755A66" w:rsidRPr="0099523E" w:rsidRDefault="0099523E" w:rsidP="0099523E">
      <w:pPr>
        <w:spacing w:before="120" w:after="120" w:line="360" w:lineRule="auto"/>
        <w:ind w:firstLine="720"/>
        <w:jc w:val="both"/>
        <w:rPr>
          <w:lang w:val="vi-VN"/>
        </w:rPr>
      </w:pPr>
      <w:r>
        <w:rPr>
          <w:lang w:val="vi-VN"/>
        </w:rPr>
        <w:lastRenderedPageBreak/>
        <w:t xml:space="preserve">- </w:t>
      </w:r>
      <w:r w:rsidR="00755A66" w:rsidRPr="0099523E">
        <w:rPr>
          <w:lang w:val="vi-VN"/>
        </w:rPr>
        <w:t>Quản lý bộ nhớ tốt hơn: Điều này giúp PHP 7 xử lý được các ứng dụng lớn và phức tạp mà không tốn quá nhiều tài nguyên.</w:t>
      </w:r>
    </w:p>
    <w:p w14:paraId="3DF94782" w14:textId="4EAEC231" w:rsidR="00755A66" w:rsidRPr="0099523E" w:rsidRDefault="0099523E" w:rsidP="0099523E">
      <w:pPr>
        <w:spacing w:before="120" w:after="120" w:line="360" w:lineRule="auto"/>
        <w:ind w:firstLine="720"/>
        <w:jc w:val="both"/>
        <w:rPr>
          <w:lang w:val="vi-VN"/>
        </w:rPr>
      </w:pPr>
      <w:r>
        <w:rPr>
          <w:lang w:val="vi-VN"/>
        </w:rPr>
        <w:t xml:space="preserve">- </w:t>
      </w:r>
      <w:r w:rsidR="00755A66" w:rsidRPr="0099523E">
        <w:rPr>
          <w:lang w:val="vi-VN"/>
        </w:rPr>
        <w:t>Các tính năng ngôn ngữ hiện đại: PHP 7 bổ sung các kiểu dữ liệu như scalar type hinti</w:t>
      </w:r>
      <w:r w:rsidR="00436731">
        <w:rPr>
          <w:lang w:val="vi-VN"/>
        </w:rPr>
        <w:t>ng, toán tử null coalescing</w:t>
      </w:r>
      <w:r w:rsidR="00755A66" w:rsidRPr="0099523E">
        <w:rPr>
          <w:lang w:val="vi-VN"/>
        </w:rPr>
        <w:t>, và khả năng khai báo kiểu trả về (return type declarations).</w:t>
      </w:r>
    </w:p>
    <w:p w14:paraId="00478298" w14:textId="2B5A4C16" w:rsidR="00755A66" w:rsidRPr="00A23E3D" w:rsidRDefault="00755A66" w:rsidP="00755A66">
      <w:pPr>
        <w:spacing w:before="120" w:after="120" w:line="360" w:lineRule="auto"/>
        <w:ind w:firstLine="720"/>
        <w:jc w:val="both"/>
        <w:rPr>
          <w:lang w:val="vi-VN"/>
        </w:rPr>
      </w:pPr>
      <w:r w:rsidRPr="00A23E3D">
        <w:rPr>
          <w:lang w:val="vi-VN"/>
        </w:rPr>
        <w:t>Nhờ vào những cải tiến này, PHP 7 trở thành phiên bản được ưa chuộng, giúp PHP cạnh tranh tốt hơn với các ngôn ngữ khác như Python và JavaScript.</w:t>
      </w:r>
    </w:p>
    <w:p w14:paraId="0669B35E" w14:textId="643C11D6" w:rsidR="00755A66" w:rsidRPr="00A23E3D" w:rsidRDefault="00755A66" w:rsidP="00755A66">
      <w:pPr>
        <w:spacing w:before="120" w:after="120" w:line="360" w:lineRule="auto"/>
        <w:ind w:firstLine="720"/>
        <w:jc w:val="both"/>
        <w:rPr>
          <w:lang w:val="vi-VN"/>
        </w:rPr>
      </w:pPr>
      <w:r w:rsidRPr="00A23E3D">
        <w:rPr>
          <w:lang w:val="vi-VN"/>
        </w:rPr>
        <w:t>PHP tiếp tục phát triển với sự ra mắt của PHP 8 vào năm 2020. Đây là phiên bản mới nhất mang lại nhiều cải tiến lớn:</w:t>
      </w:r>
    </w:p>
    <w:p w14:paraId="21723F6C" w14:textId="170C5407" w:rsidR="00755A66" w:rsidRPr="00436731" w:rsidRDefault="00436731" w:rsidP="00436731">
      <w:pPr>
        <w:spacing w:before="120" w:after="120" w:line="360" w:lineRule="auto"/>
        <w:ind w:firstLine="720"/>
        <w:jc w:val="both"/>
        <w:rPr>
          <w:lang w:val="vi-VN"/>
        </w:rPr>
      </w:pPr>
      <w:r>
        <w:rPr>
          <w:lang w:val="vi-VN"/>
        </w:rPr>
        <w:t xml:space="preserve">- </w:t>
      </w:r>
      <w:r w:rsidR="00755A66" w:rsidRPr="00436731">
        <w:rPr>
          <w:lang w:val="vi-VN"/>
        </w:rPr>
        <w:t>Trình biên dịch JIT (Just-In-Time): Giúp tăng hiệu suất đáng kể trong một số ứng dụng, đặc biệt là các ứng dụng tính toán phức tạp.</w:t>
      </w:r>
    </w:p>
    <w:p w14:paraId="05C3B6FF" w14:textId="5A8E6AD9" w:rsidR="00755A66" w:rsidRPr="00436731" w:rsidRDefault="00436731" w:rsidP="00436731">
      <w:pPr>
        <w:spacing w:before="120" w:after="120" w:line="360" w:lineRule="auto"/>
        <w:ind w:firstLine="720"/>
        <w:jc w:val="both"/>
        <w:rPr>
          <w:lang w:val="vi-VN"/>
        </w:rPr>
      </w:pPr>
      <w:r>
        <w:rPr>
          <w:lang w:val="vi-VN"/>
        </w:rPr>
        <w:t xml:space="preserve">- </w:t>
      </w:r>
      <w:r w:rsidR="00755A66" w:rsidRPr="00436731">
        <w:rPr>
          <w:lang w:val="vi-VN"/>
        </w:rPr>
        <w:t>Các tính năng hiện đại: PHP 8 giới thiệu các tính năng như match expression, kiểu union, và cải tiến xử lý lỗi.</w:t>
      </w:r>
    </w:p>
    <w:p w14:paraId="555FB5BE" w14:textId="09DA0179" w:rsidR="00755A66" w:rsidRPr="00436731" w:rsidRDefault="00436731" w:rsidP="00436731">
      <w:pPr>
        <w:spacing w:before="120" w:after="120" w:line="360" w:lineRule="auto"/>
        <w:ind w:firstLine="720"/>
        <w:jc w:val="both"/>
        <w:rPr>
          <w:lang w:val="vi-VN"/>
        </w:rPr>
      </w:pPr>
      <w:r>
        <w:rPr>
          <w:lang w:val="vi-VN"/>
        </w:rPr>
        <w:t xml:space="preserve">- </w:t>
      </w:r>
      <w:r w:rsidR="00755A66" w:rsidRPr="00436731">
        <w:rPr>
          <w:lang w:val="vi-VN"/>
        </w:rPr>
        <w:t>Cải thiện khả năng đọc mã nguồn: Cộng đồng đã nỗ lực để làm cho mã PHP trở nên dễ đọc và dễ bảo trì hơn.</w:t>
      </w:r>
    </w:p>
    <w:p w14:paraId="0CAF9568" w14:textId="753E705B" w:rsidR="00755A66" w:rsidRPr="00436731" w:rsidRDefault="00436731" w:rsidP="00755A66">
      <w:pPr>
        <w:spacing w:before="120" w:after="120" w:line="360" w:lineRule="auto"/>
        <w:ind w:firstLine="720"/>
        <w:jc w:val="both"/>
        <w:rPr>
          <w:lang w:val="vi-VN"/>
        </w:rPr>
      </w:pPr>
      <w:r>
        <w:rPr>
          <w:lang w:val="vi-VN"/>
        </w:rPr>
        <w:t xml:space="preserve">- </w:t>
      </w:r>
      <w:r w:rsidR="00755A66" w:rsidRPr="00436731">
        <w:rPr>
          <w:lang w:val="vi-VN"/>
        </w:rPr>
        <w:t>Với sự hỗ trợ liên tục từ cộng đồng lớn mạnh và các cải tiến công nghệ hiện đại, PHP vẫn giữ vững vị trí là một trong những ngôn ngữ lập trình phổ biến nhất trong phát triển web.</w:t>
      </w:r>
    </w:p>
    <w:p w14:paraId="5FA9AA1F" w14:textId="053D9E34" w:rsidR="00755A66" w:rsidRPr="0002035A" w:rsidRDefault="00755A66" w:rsidP="00DC39B9">
      <w:pPr>
        <w:pStyle w:val="Heading3"/>
        <w:numPr>
          <w:ilvl w:val="0"/>
          <w:numId w:val="2"/>
        </w:numPr>
        <w:tabs>
          <w:tab w:val="left" w:pos="1134"/>
        </w:tabs>
        <w:spacing w:before="120" w:after="120" w:line="360" w:lineRule="auto"/>
        <w:ind w:left="284" w:firstLine="0"/>
        <w:rPr>
          <w:rFonts w:cs="Times New Roman"/>
          <w:i w:val="0"/>
          <w:lang w:val="vi-VN"/>
        </w:rPr>
      </w:pPr>
      <w:r w:rsidRPr="0002035A">
        <w:rPr>
          <w:rFonts w:cs="Times New Roman"/>
          <w:i w:val="0"/>
          <w:lang w:val="vi-VN"/>
        </w:rPr>
        <w:t xml:space="preserve">Ưu điểm </w:t>
      </w:r>
      <w:r w:rsidR="007426A7" w:rsidRPr="0002035A">
        <w:rPr>
          <w:rFonts w:cs="Times New Roman"/>
          <w:i w:val="0"/>
          <w:lang w:val="vi-VN"/>
        </w:rPr>
        <w:t xml:space="preserve">và nhược điểm </w:t>
      </w:r>
      <w:r w:rsidRPr="0002035A">
        <w:rPr>
          <w:rFonts w:cs="Times New Roman"/>
          <w:i w:val="0"/>
          <w:lang w:val="vi-VN"/>
        </w:rPr>
        <w:t>của PHP</w:t>
      </w:r>
    </w:p>
    <w:p w14:paraId="704D7BED" w14:textId="4D435A73" w:rsidR="007426A7" w:rsidRPr="00436731" w:rsidRDefault="007426A7" w:rsidP="00436731">
      <w:pPr>
        <w:spacing w:before="120" w:after="120" w:line="360" w:lineRule="auto"/>
        <w:ind w:firstLine="720"/>
        <w:jc w:val="both"/>
        <w:rPr>
          <w:b/>
          <w:i/>
          <w:lang w:val="vi-VN"/>
        </w:rPr>
      </w:pPr>
      <w:r w:rsidRPr="00436731">
        <w:rPr>
          <w:b/>
          <w:i/>
          <w:lang w:val="vi-VN"/>
        </w:rPr>
        <w:t>Ưu điểm:</w:t>
      </w:r>
    </w:p>
    <w:p w14:paraId="15901EE3" w14:textId="3FC156D0" w:rsidR="00755A66" w:rsidRPr="00436731" w:rsidRDefault="00436731" w:rsidP="00436731">
      <w:pPr>
        <w:spacing w:before="120" w:after="120" w:line="360" w:lineRule="auto"/>
        <w:ind w:firstLine="720"/>
        <w:jc w:val="both"/>
        <w:rPr>
          <w:lang w:val="vi-VN"/>
        </w:rPr>
      </w:pPr>
      <w:r w:rsidRPr="00436731">
        <w:rPr>
          <w:lang w:val="vi-VN"/>
        </w:rPr>
        <w:t xml:space="preserve">- </w:t>
      </w:r>
      <w:r w:rsidR="00755A66" w:rsidRPr="00436731">
        <w:rPr>
          <w:lang w:val="vi-VN"/>
        </w:rPr>
        <w:t>PHP là ngôn ngữ mã nguồn mỡ, có thể chạy được trên cả Apache và IIS do đó so với ASP.NET thì nó phổ biến nhiều hơn, điều đó được minh chứng bằng số lượng các website được thiết kế bằng ngôn ngữ PHP hiện nay. Cấu trúc PHP cực kỳ đơn giản, vậy nên bạn sẽ không mất nhiều thời gian để có thể học được. Một khi đã làm chủ được HTML và C, bạn hoàn toàn có thể làm chủ được ngôn ngữ lập trình này.</w:t>
      </w:r>
    </w:p>
    <w:p w14:paraId="3A99CEFB" w14:textId="38E0B61D" w:rsidR="00755A66" w:rsidRPr="00436731" w:rsidRDefault="00436731" w:rsidP="00436731">
      <w:pPr>
        <w:spacing w:before="120" w:after="120" w:line="360" w:lineRule="auto"/>
        <w:ind w:firstLine="720"/>
        <w:jc w:val="both"/>
        <w:rPr>
          <w:lang w:val="vi-VN"/>
        </w:rPr>
      </w:pPr>
      <w:r>
        <w:rPr>
          <w:lang w:val="vi-VN"/>
        </w:rPr>
        <w:t xml:space="preserve">- </w:t>
      </w:r>
      <w:r w:rsidR="00755A66" w:rsidRPr="00436731">
        <w:rPr>
          <w:lang w:val="vi-VN"/>
        </w:rPr>
        <w:t>Thư viện của PHP vô cùng phong phú, hệ thống CMS miễn phí dùng tương đối nhiều, cũng như được cộng đồng hỗ trợ một cách vô cùng mạnh mẽ. Vậy nên bạn có thể dễ dàng tìm nguồn tài liệu mình cần cũng như có thể nhận được sự hỗ trợ một cách nhanh nhất.</w:t>
      </w:r>
    </w:p>
    <w:p w14:paraId="7DD49625" w14:textId="767ABB44" w:rsidR="00D911FD" w:rsidRPr="00436731" w:rsidRDefault="00436731" w:rsidP="00436731">
      <w:pPr>
        <w:spacing w:before="120" w:after="120" w:line="360" w:lineRule="auto"/>
        <w:ind w:firstLine="720"/>
        <w:jc w:val="both"/>
        <w:rPr>
          <w:lang w:val="vi-VN"/>
        </w:rPr>
      </w:pPr>
      <w:r>
        <w:rPr>
          <w:lang w:val="vi-VN"/>
        </w:rPr>
        <w:lastRenderedPageBreak/>
        <w:t xml:space="preserve">- </w:t>
      </w:r>
      <w:r w:rsidR="00755A66" w:rsidRPr="00436731">
        <w:rPr>
          <w:lang w:val="vi-VN"/>
        </w:rPr>
        <w:t>Do chạy được trên máy chủ Apache và thường đi cặp cùng với hệ quản trị cơ sở dữ liệu MySQL nên việc cài đặt môi trường phát triển vô cùng đơn giản, thông qua một bộ cài đặt duy nhất như là: XAMPP trên windows và linux, MAMP trên MacOS...</w:t>
      </w:r>
    </w:p>
    <w:p w14:paraId="57B8603E" w14:textId="62788639" w:rsidR="007426A7" w:rsidRPr="00436731" w:rsidRDefault="007426A7" w:rsidP="00436731">
      <w:pPr>
        <w:spacing w:before="120" w:after="120" w:line="360" w:lineRule="auto"/>
        <w:ind w:firstLine="720"/>
        <w:jc w:val="both"/>
        <w:rPr>
          <w:b/>
          <w:i/>
          <w:lang w:val="vi-VN"/>
        </w:rPr>
      </w:pPr>
      <w:r w:rsidRPr="00436731">
        <w:rPr>
          <w:b/>
          <w:i/>
          <w:lang w:val="vi-VN"/>
        </w:rPr>
        <w:t>Nhược điểm:</w:t>
      </w:r>
    </w:p>
    <w:p w14:paraId="658D682D" w14:textId="333EC76B" w:rsidR="007426A7"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Đầu tiên, hiệu suất của PHP không tối ưu cho các ứng dụng lớn hoặc đòi hỏi xử lý dữ liệu phức tạp, dù các phiên bản mới như PHP 7 và PHP 8 đã cải thiện. Bảo mật là một vấn đề quan trọng, khi các ứng dụng PHP dễ bị khai thác bởi các lỗ hổng như SQL Injection hay XSS nếu không được lập trình cẩn thận.</w:t>
      </w:r>
    </w:p>
    <w:p w14:paraId="338F827D" w14:textId="4CA98DD0" w:rsidR="007426A7"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Ngoài ra, PHP có cấu trúc cú pháp không đồng nhất do lịch sử phát triển lâu dài, gây khó khăn trong việc học và bảo trì. Khả năng lập trình hướng đối tượng của PHP trước đây còn yếu, và dù đã cải thiện, nó vẫn không mạnh bằng Java hay C#. Cuối cùng, PHP chủ yếu được thiết kế cho web, không phù hợp với các ứng dụng phi web hoặc yêu cầu xử lý không đồng bộ như trò chuyện thời gian thực.</w:t>
      </w:r>
    </w:p>
    <w:p w14:paraId="7714DE16" w14:textId="688C5D2A" w:rsidR="00372DBB" w:rsidRPr="00A23E3D" w:rsidRDefault="00EF1703" w:rsidP="00DC39B9">
      <w:pPr>
        <w:pStyle w:val="Heading2-TimesNewRowman"/>
        <w:numPr>
          <w:ilvl w:val="0"/>
          <w:numId w:val="1"/>
        </w:numPr>
        <w:spacing w:before="120" w:after="120" w:line="360" w:lineRule="auto"/>
        <w:ind w:left="0" w:firstLine="0"/>
        <w:rPr>
          <w:lang w:val="vi-VN"/>
        </w:rPr>
      </w:pPr>
      <w:r w:rsidRPr="00A23E3D">
        <w:rPr>
          <w:lang w:val="vi-VN"/>
        </w:rPr>
        <w:t>Cơ sở dữ liệu</w:t>
      </w:r>
      <w:r w:rsidR="0039790B" w:rsidRPr="00A23E3D">
        <w:rPr>
          <w:lang w:val="vi-VN"/>
        </w:rPr>
        <w:t xml:space="preserve"> MySQL trong phát triển ứng dụng web</w:t>
      </w:r>
    </w:p>
    <w:p w14:paraId="7698D857" w14:textId="0D11B39D" w:rsidR="006D71B5" w:rsidRPr="00F93EB7" w:rsidRDefault="00EF1703" w:rsidP="00DC39B9">
      <w:pPr>
        <w:pStyle w:val="Heading3"/>
        <w:numPr>
          <w:ilvl w:val="0"/>
          <w:numId w:val="7"/>
        </w:numPr>
        <w:tabs>
          <w:tab w:val="left" w:pos="1134"/>
        </w:tabs>
        <w:spacing w:before="0" w:after="0" w:line="360" w:lineRule="auto"/>
        <w:ind w:left="284" w:firstLine="0"/>
        <w:rPr>
          <w:rFonts w:cs="Times New Roman"/>
          <w:i w:val="0"/>
        </w:rPr>
      </w:pPr>
      <w:r>
        <w:rPr>
          <w:rFonts w:cs="Times New Roman"/>
          <w:i w:val="0"/>
        </w:rPr>
        <w:t>Khái niệm</w:t>
      </w:r>
    </w:p>
    <w:p w14:paraId="60B0869A" w14:textId="0F15A56F" w:rsidR="006D71B5" w:rsidRPr="0039790B" w:rsidRDefault="0039790B" w:rsidP="0039790B">
      <w:pPr>
        <w:spacing w:before="120" w:after="120" w:line="360" w:lineRule="auto"/>
        <w:ind w:firstLine="720"/>
        <w:jc w:val="both"/>
      </w:pPr>
      <w:r w:rsidRPr="0039790B">
        <w:t>MySQL là một hệ quản trị cơ sở dữ liệu mã nguồn mở được sử dụng rộng rãi trên toàn cầu, đặc biệt trong lĩnh vực phát triển ứng dụng web. MySQL được phát triển lần đầu tiên vào năm 1995 bởi công ty MySQL AB, do Michael Widenius, David Axmark, và Allan Larsson sáng lập. Sau này, MySQL đã trở thành một phần của tập đoàn Oracle Corporation từ năm 2010. Với khả năng xử lý mạnh mẽ, tốc độ cao và tính linh hoạt, MySQL đã trở thành một trong những công cụ quản lý cơ sở dữ liệu phổ biến nhất.</w:t>
      </w:r>
    </w:p>
    <w:p w14:paraId="6F28ABAB" w14:textId="7E0AF853" w:rsidR="006D71B5" w:rsidRPr="00F93EB7" w:rsidRDefault="0039790B" w:rsidP="00DC39B9">
      <w:pPr>
        <w:pStyle w:val="Heading3"/>
        <w:numPr>
          <w:ilvl w:val="0"/>
          <w:numId w:val="7"/>
        </w:numPr>
        <w:tabs>
          <w:tab w:val="left" w:pos="1134"/>
        </w:tabs>
        <w:spacing w:before="0" w:after="0" w:line="360" w:lineRule="auto"/>
        <w:ind w:left="284" w:firstLine="0"/>
        <w:rPr>
          <w:rFonts w:cs="Times New Roman"/>
          <w:i w:val="0"/>
        </w:rPr>
      </w:pPr>
      <w:r>
        <w:rPr>
          <w:rFonts w:cs="Times New Roman"/>
          <w:i w:val="0"/>
        </w:rPr>
        <w:t>Lịch sử hình thành và phát triển của MySQL</w:t>
      </w:r>
    </w:p>
    <w:p w14:paraId="064EA447" w14:textId="5B513110" w:rsidR="00372DBB" w:rsidRDefault="0039790B" w:rsidP="0039790B">
      <w:pPr>
        <w:spacing w:before="120" w:after="120" w:line="360" w:lineRule="auto"/>
        <w:ind w:firstLine="720"/>
        <w:jc w:val="both"/>
      </w:pPr>
      <w:r w:rsidRPr="0039790B">
        <w:t xml:space="preserve">MySQL ra đời vào năm 1995 như một dự án mã nguồn mở, nhắm đến mục tiêu cung cấp một hệ quản trị cơ sở dữ liệu nhẹ, nhanh và dễ sử dụng. Michael Widenius, một trong </w:t>
      </w:r>
      <w:r w:rsidR="00436731">
        <w:t xml:space="preserve">những nhà sáng lập, đặt tên </w:t>
      </w:r>
      <w:r w:rsidR="00436731">
        <w:rPr>
          <w:lang w:val="vi-VN"/>
        </w:rPr>
        <w:t>“My”</w:t>
      </w:r>
      <w:r w:rsidRPr="0039790B">
        <w:t xml:space="preserve"> theo tên co</w:t>
      </w:r>
      <w:r w:rsidR="00436731">
        <w:t>n gái của ông, kết hợp với SQL</w:t>
      </w:r>
      <w:r w:rsidRPr="0039790B">
        <w:t xml:space="preserve"> để tạo thành tên MySQL.</w:t>
      </w:r>
    </w:p>
    <w:p w14:paraId="5D8CC01C" w14:textId="79FB8412" w:rsidR="0039790B" w:rsidRPr="0039790B" w:rsidRDefault="0039790B" w:rsidP="0039790B">
      <w:pPr>
        <w:spacing w:before="120" w:after="120" w:line="360" w:lineRule="auto"/>
        <w:ind w:firstLine="720"/>
        <w:jc w:val="both"/>
      </w:pPr>
      <w:r w:rsidRPr="0039790B">
        <w:t>Qua nhiều năm, MySQL không ngừng cải tiến và bổ sung tính năng. Đặc biệt:</w:t>
      </w:r>
    </w:p>
    <w:p w14:paraId="2CB7AD08" w14:textId="4644B2E2" w:rsidR="0039790B" w:rsidRPr="0039790B" w:rsidRDefault="00436731" w:rsidP="00436731">
      <w:pPr>
        <w:spacing w:before="120" w:after="120" w:line="360" w:lineRule="auto"/>
        <w:ind w:firstLine="720"/>
        <w:jc w:val="both"/>
      </w:pPr>
      <w:r>
        <w:rPr>
          <w:lang w:val="vi-VN"/>
        </w:rPr>
        <w:t xml:space="preserve">- </w:t>
      </w:r>
      <w:r w:rsidRPr="00436731">
        <w:t xml:space="preserve">Năm </w:t>
      </w:r>
      <w:r w:rsidR="0039790B" w:rsidRPr="0039790B">
        <w:t>2000: MySQL trở thành mã nguồn mở hoàn toàn, thu hút sự quan tâm của cộng đồng lập trình viên toàn cầu.</w:t>
      </w:r>
    </w:p>
    <w:p w14:paraId="595F4146" w14:textId="1C1D472E" w:rsidR="0039790B" w:rsidRPr="0039790B" w:rsidRDefault="00436731" w:rsidP="00436731">
      <w:pPr>
        <w:spacing w:before="120" w:after="120" w:line="360" w:lineRule="auto"/>
        <w:ind w:firstLine="720"/>
        <w:jc w:val="both"/>
      </w:pPr>
      <w:r>
        <w:rPr>
          <w:lang w:val="vi-VN"/>
        </w:rPr>
        <w:lastRenderedPageBreak/>
        <w:t xml:space="preserve">- </w:t>
      </w:r>
      <w:r w:rsidRPr="00436731">
        <w:t xml:space="preserve">Năm </w:t>
      </w:r>
      <w:r w:rsidR="0039790B" w:rsidRPr="0039790B">
        <w:t>2005: MySQL được bổ sung các tính năng nâng cao như khóa giao dịch, hỗ trợ bộ lưu trữ InnoDB.</w:t>
      </w:r>
    </w:p>
    <w:p w14:paraId="211B3380" w14:textId="07C1A538" w:rsidR="0039790B" w:rsidRPr="0039790B" w:rsidRDefault="00436731" w:rsidP="00436731">
      <w:pPr>
        <w:spacing w:before="120" w:after="120" w:line="360" w:lineRule="auto"/>
        <w:ind w:firstLine="720"/>
        <w:jc w:val="both"/>
      </w:pPr>
      <w:r>
        <w:rPr>
          <w:lang w:val="vi-VN"/>
        </w:rPr>
        <w:t xml:space="preserve">- </w:t>
      </w:r>
      <w:r w:rsidRPr="00436731">
        <w:t xml:space="preserve">Năm </w:t>
      </w:r>
      <w:r w:rsidR="0039790B" w:rsidRPr="0039790B">
        <w:t>2010: Oracle Corporation mua lại Sun Microsystems (công ty sở hữu MySQL), tiếp tục phát triển và quản lý MySQL.</w:t>
      </w:r>
    </w:p>
    <w:p w14:paraId="0B3D96AF" w14:textId="3C68CE78" w:rsidR="0039790B" w:rsidRDefault="00436731" w:rsidP="00436731">
      <w:pPr>
        <w:spacing w:before="120" w:after="120" w:line="360" w:lineRule="auto"/>
        <w:ind w:firstLine="720"/>
        <w:jc w:val="both"/>
      </w:pPr>
      <w:r>
        <w:rPr>
          <w:lang w:val="vi-VN"/>
        </w:rPr>
        <w:t xml:space="preserve">- </w:t>
      </w:r>
      <w:r w:rsidRPr="00436731">
        <w:t xml:space="preserve">Năm </w:t>
      </w:r>
      <w:r w:rsidR="0039790B" w:rsidRPr="0039790B">
        <w:t>2020 - Hiện tại: MySQL tiếp tục được cải tiến, với các phiên bản hiện đại cung cấp hiệu suất cao, bảo mật tốt hơn, và khả năng mở rộng vượt trội.</w:t>
      </w:r>
    </w:p>
    <w:p w14:paraId="16954395" w14:textId="2035AB6B" w:rsidR="0039790B" w:rsidRPr="00F93EB7" w:rsidRDefault="0039790B" w:rsidP="00DC39B9">
      <w:pPr>
        <w:pStyle w:val="Heading3"/>
        <w:numPr>
          <w:ilvl w:val="0"/>
          <w:numId w:val="7"/>
        </w:numPr>
        <w:tabs>
          <w:tab w:val="left" w:pos="1134"/>
        </w:tabs>
        <w:spacing w:before="120" w:after="120" w:line="360" w:lineRule="auto"/>
        <w:ind w:left="284" w:firstLine="0"/>
        <w:rPr>
          <w:rFonts w:cs="Times New Roman"/>
          <w:i w:val="0"/>
        </w:rPr>
      </w:pPr>
      <w:r>
        <w:rPr>
          <w:rFonts w:cs="Times New Roman"/>
          <w:i w:val="0"/>
        </w:rPr>
        <w:t>Đặc điểm nổi bật của MySQL</w:t>
      </w:r>
    </w:p>
    <w:p w14:paraId="2A82CA23" w14:textId="3918CC3B" w:rsidR="0039790B" w:rsidRDefault="0039790B" w:rsidP="0039790B">
      <w:pPr>
        <w:spacing w:before="120" w:after="120" w:line="360" w:lineRule="auto"/>
        <w:ind w:firstLine="720"/>
        <w:jc w:val="both"/>
      </w:pPr>
      <w:r w:rsidRPr="0039790B">
        <w:t>MySQL nổi bật bởi các tính năng linh hoạt, hiệu quả và phù hợp với nhiều nhu cầu khác nhau. Một số đặc điểm chính bao gồm:</w:t>
      </w:r>
    </w:p>
    <w:p w14:paraId="5EAC312C" w14:textId="63DF65E4" w:rsidR="0039790B" w:rsidRDefault="00436731" w:rsidP="00436731">
      <w:pPr>
        <w:spacing w:before="120" w:after="120" w:line="360" w:lineRule="auto"/>
        <w:ind w:firstLine="720"/>
        <w:jc w:val="both"/>
      </w:pPr>
      <w:r>
        <w:rPr>
          <w:lang w:val="vi-VN"/>
        </w:rPr>
        <w:t xml:space="preserve">- </w:t>
      </w:r>
      <w:r w:rsidR="0039790B">
        <w:t xml:space="preserve">Mã nguồn mở và miễn phí: </w:t>
      </w:r>
      <w:r w:rsidR="0039790B" w:rsidRPr="0039790B">
        <w:t>MySQL là một hệ quản trị cơ sở dữ liệu mã nguồn mở, giúp người dùng không phải trả phí bản quyền. Đồng thời, MySQL cũng cung cấp các phiên bản thương mại với tính năng mở rộng cho doanh nghiệp.</w:t>
      </w:r>
    </w:p>
    <w:p w14:paraId="4B60F760" w14:textId="2BACF18F" w:rsidR="0039790B" w:rsidRDefault="00436731" w:rsidP="00436731">
      <w:pPr>
        <w:spacing w:before="120" w:after="120" w:line="360" w:lineRule="auto"/>
        <w:ind w:firstLine="720"/>
        <w:jc w:val="both"/>
      </w:pPr>
      <w:r>
        <w:rPr>
          <w:lang w:val="vi-VN"/>
        </w:rPr>
        <w:t xml:space="preserve">- </w:t>
      </w:r>
      <w:r w:rsidR="0039790B">
        <w:t xml:space="preserve">Hiệu suất cao và tốc độ xử lý nhanh: </w:t>
      </w:r>
      <w:r w:rsidR="0039790B" w:rsidRPr="0039790B">
        <w:t>MySQL được tối ưu hóa cho các ứng dụng web và xử lý dữ liệu lớn. Các cải tiến qua từng phiên bản giúp MySQL đáp ứng được nhu cầu xử lý dữ liệu nhanh và hiệu quả.</w:t>
      </w:r>
    </w:p>
    <w:p w14:paraId="5A0E5D19" w14:textId="514FE40D" w:rsidR="0039790B" w:rsidRDefault="00436731" w:rsidP="00436731">
      <w:pPr>
        <w:spacing w:before="120" w:after="120" w:line="360" w:lineRule="auto"/>
        <w:ind w:firstLine="720"/>
        <w:jc w:val="both"/>
      </w:pPr>
      <w:r>
        <w:rPr>
          <w:lang w:val="vi-VN"/>
        </w:rPr>
        <w:t xml:space="preserve">- </w:t>
      </w:r>
      <w:r w:rsidR="0039790B">
        <w:t xml:space="preserve">Tính di động cao: </w:t>
      </w:r>
      <w:r w:rsidR="0039790B" w:rsidRPr="0039790B">
        <w:t>MySQL có thể chạy trên nhiều hệ điều hành khác nhau như Windows, Linux, macOS, và thậm chí trên các hệ thống nhúng.</w:t>
      </w:r>
    </w:p>
    <w:p w14:paraId="080F3454" w14:textId="1114E346" w:rsidR="0039790B" w:rsidRDefault="00436731" w:rsidP="00436731">
      <w:pPr>
        <w:spacing w:before="120" w:after="120" w:line="360" w:lineRule="auto"/>
        <w:ind w:firstLine="720"/>
        <w:jc w:val="both"/>
      </w:pPr>
      <w:r>
        <w:rPr>
          <w:lang w:val="vi-VN"/>
        </w:rPr>
        <w:t xml:space="preserve">- </w:t>
      </w:r>
      <w:r w:rsidR="0039790B">
        <w:t xml:space="preserve">Hỗ trợ nhiều loại cơ sở dữ liệu lưu trữ: </w:t>
      </w:r>
      <w:r w:rsidR="0039790B" w:rsidRPr="0039790B">
        <w:t>MySQL cung cấp nhiều công cụ lưu trữ dữ liệu như InnoDB (hỗ trợ giao dịch), MyISAM (hiệu suất cao cho truy vấn), và Memory (tối ưu hóa tốc độ).</w:t>
      </w:r>
    </w:p>
    <w:p w14:paraId="432FD607" w14:textId="142F7E2D" w:rsidR="0039790B" w:rsidRDefault="00436731" w:rsidP="00436731">
      <w:pPr>
        <w:spacing w:before="120" w:after="120" w:line="360" w:lineRule="auto"/>
        <w:ind w:firstLine="720"/>
        <w:jc w:val="both"/>
      </w:pPr>
      <w:r>
        <w:rPr>
          <w:lang w:val="vi-VN"/>
        </w:rPr>
        <w:t xml:space="preserve">- </w:t>
      </w:r>
      <w:r w:rsidR="0039790B">
        <w:t xml:space="preserve">Tương thích tốt với nhiều ngôn ngữ lập trình: </w:t>
      </w:r>
      <w:r w:rsidR="0039790B" w:rsidRPr="0039790B">
        <w:t>MySQL có thể tích hợp với hầu hết các ngôn ngữ lập trình phổ biến như PHP, Python, Java, C#, Ruby, và nhiều ngôn ngữ khác.</w:t>
      </w:r>
    </w:p>
    <w:p w14:paraId="2E4B0EFB" w14:textId="3FD3C581" w:rsidR="0039790B" w:rsidRDefault="00436731" w:rsidP="00436731">
      <w:pPr>
        <w:spacing w:before="120" w:after="120" w:line="360" w:lineRule="auto"/>
        <w:ind w:firstLine="720"/>
        <w:jc w:val="both"/>
      </w:pPr>
      <w:r>
        <w:rPr>
          <w:lang w:val="vi-VN"/>
        </w:rPr>
        <w:t xml:space="preserve">- </w:t>
      </w:r>
      <w:r w:rsidR="0039790B">
        <w:t xml:space="preserve">Bảo mật và quản lý dễ dàng: </w:t>
      </w:r>
      <w:r w:rsidR="0039790B" w:rsidRPr="0039790B">
        <w:t>MySQL cung cấp các cơ chế bảo mật mạnh mẽ như mã hóa SSL, xác thực người dùng, và các công cụ quản lý cơ sở dữ liệu tiện dụng.</w:t>
      </w:r>
    </w:p>
    <w:p w14:paraId="1F44367E" w14:textId="2E4923B8" w:rsidR="0039790B" w:rsidRDefault="00436731" w:rsidP="00436731">
      <w:pPr>
        <w:spacing w:before="120" w:after="120" w:line="360" w:lineRule="auto"/>
        <w:ind w:firstLine="720"/>
        <w:jc w:val="both"/>
      </w:pPr>
      <w:r>
        <w:rPr>
          <w:lang w:val="vi-VN"/>
        </w:rPr>
        <w:t xml:space="preserve">- </w:t>
      </w:r>
      <w:r w:rsidR="0039790B">
        <w:t xml:space="preserve">Khả năng mở rộng và tích hợp tốt: </w:t>
      </w:r>
      <w:r w:rsidR="0039790B" w:rsidRPr="0039790B">
        <w:t>MySQL phù hợp cho cả các ứng dụng nhỏ với dữ liệu hạn chế lẫn các hệ thống lớn như Facebook, Twitter hay YouTube, nơi cần xử lý hàng triệu giao dịch mỗi ngày.</w:t>
      </w:r>
    </w:p>
    <w:p w14:paraId="422EEF7D" w14:textId="1A1F5484" w:rsidR="0039790B" w:rsidRDefault="0039790B" w:rsidP="00DC39B9">
      <w:pPr>
        <w:pStyle w:val="Heading3"/>
        <w:numPr>
          <w:ilvl w:val="0"/>
          <w:numId w:val="7"/>
        </w:numPr>
        <w:tabs>
          <w:tab w:val="left" w:pos="1134"/>
        </w:tabs>
        <w:spacing w:before="120" w:after="120" w:line="360" w:lineRule="auto"/>
        <w:ind w:left="284" w:firstLine="0"/>
        <w:rPr>
          <w:rFonts w:cs="Times New Roman"/>
          <w:i w:val="0"/>
        </w:rPr>
      </w:pPr>
      <w:r>
        <w:rPr>
          <w:rFonts w:cs="Times New Roman"/>
          <w:i w:val="0"/>
        </w:rPr>
        <w:lastRenderedPageBreak/>
        <w:t>Ứng dụng của MySQL trong thực tế</w:t>
      </w:r>
    </w:p>
    <w:p w14:paraId="470595EB" w14:textId="3D951A58" w:rsidR="007426A7" w:rsidRPr="00436731" w:rsidRDefault="007426A7" w:rsidP="007426A7">
      <w:pPr>
        <w:spacing w:before="120" w:after="120" w:line="360" w:lineRule="auto"/>
        <w:ind w:firstLine="720"/>
        <w:jc w:val="both"/>
        <w:rPr>
          <w:lang w:val="vi-VN"/>
        </w:rPr>
      </w:pPr>
      <w:r w:rsidRPr="00436731">
        <w:rPr>
          <w:lang w:val="vi-VN"/>
        </w:rPr>
        <w:t>Nhờ các đặc điểm mạnh mẽ, MySQL được sử dụng rộng rãi trong nhiều lĩnh vực, bao gồm:</w:t>
      </w:r>
    </w:p>
    <w:p w14:paraId="74E45484" w14:textId="537E8729" w:rsidR="007426A7"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Phát triển web động: MySQL thường được sử dụng cùng với ngôn ngữ PHP hoặc các framework web như Laravel, Django để tạo ra các ứng dụng web động. Các hệ thống quản lý nội dung (CMS) nổi tiếng như WordPress, Joomla, và Drupal cũng dựa trên MySQL.</w:t>
      </w:r>
    </w:p>
    <w:p w14:paraId="03AE9E66" w14:textId="744A7D04" w:rsidR="007426A7"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Thương mại điện tử: MySQL đóng vai trò quan trọng trong các nền tảng thương mại điện tử như Magento, WooCommerce, giúp quản lý hàng tồn kho, đơn hàng, và dữ liệu khách hàng.</w:t>
      </w:r>
    </w:p>
    <w:p w14:paraId="4E86A532" w14:textId="015BB2EB" w:rsidR="007426A7" w:rsidRPr="00436731" w:rsidRDefault="00F87F92" w:rsidP="00436731">
      <w:pPr>
        <w:spacing w:before="120" w:after="120" w:line="360" w:lineRule="auto"/>
        <w:ind w:firstLine="720"/>
        <w:jc w:val="both"/>
        <w:rPr>
          <w:lang w:val="vi-VN"/>
        </w:rPr>
      </w:pPr>
      <w:r>
        <w:rPr>
          <w:lang w:val="vi-VN"/>
        </w:rPr>
        <w:t xml:space="preserve">- </w:t>
      </w:r>
      <w:r w:rsidR="007426A7" w:rsidRPr="00436731">
        <w:rPr>
          <w:lang w:val="vi-VN"/>
        </w:rPr>
        <w:t>Hệ thống quản lý doanh nghiệp: Các doanh nghiệp sử dụng MySQL để quản lý cơ sở dữ liệu liên quan đến khách hàng, nhân sự, tài chính, và các quy trình kinh doanh khác.</w:t>
      </w:r>
    </w:p>
    <w:p w14:paraId="26167DDA" w14:textId="289D874F" w:rsidR="007426A7" w:rsidRPr="00436731" w:rsidRDefault="00F87F92" w:rsidP="00436731">
      <w:pPr>
        <w:spacing w:before="120" w:after="120" w:line="360" w:lineRule="auto"/>
        <w:ind w:firstLine="720"/>
        <w:jc w:val="both"/>
        <w:rPr>
          <w:lang w:val="vi-VN"/>
        </w:rPr>
      </w:pPr>
      <w:r>
        <w:rPr>
          <w:lang w:val="vi-VN"/>
        </w:rPr>
        <w:t xml:space="preserve">- </w:t>
      </w:r>
      <w:r w:rsidR="007426A7" w:rsidRPr="00436731">
        <w:rPr>
          <w:lang w:val="vi-VN"/>
        </w:rPr>
        <w:t>Lưu trữ dữ liệu lớn: MySQL có khả năng lưu trữ và truy vấn dữ liệu lớn, phù hợp cho các hệ thống phân tích dữ liệu hoặc cơ sở dữ liệu đám mây.</w:t>
      </w:r>
    </w:p>
    <w:p w14:paraId="007573B1" w14:textId="5C356068" w:rsidR="007426A7" w:rsidRPr="00A23E3D" w:rsidRDefault="007426A7" w:rsidP="00DC39B9">
      <w:pPr>
        <w:pStyle w:val="Heading3"/>
        <w:numPr>
          <w:ilvl w:val="0"/>
          <w:numId w:val="7"/>
        </w:numPr>
        <w:tabs>
          <w:tab w:val="left" w:pos="1134"/>
        </w:tabs>
        <w:spacing w:before="120" w:after="120" w:line="360" w:lineRule="auto"/>
        <w:ind w:left="284" w:firstLine="0"/>
        <w:rPr>
          <w:rFonts w:cs="Times New Roman"/>
          <w:i w:val="0"/>
          <w:lang w:val="vi-VN"/>
        </w:rPr>
      </w:pPr>
      <w:r w:rsidRPr="00A23E3D">
        <w:rPr>
          <w:rFonts w:cs="Times New Roman"/>
          <w:i w:val="0"/>
          <w:lang w:val="vi-VN"/>
        </w:rPr>
        <w:t>Ưu điểm và nhược điểm của MySQL</w:t>
      </w:r>
    </w:p>
    <w:p w14:paraId="1A25DF29" w14:textId="3F3EDD56" w:rsidR="007426A7" w:rsidRPr="00A23E3D" w:rsidRDefault="007426A7" w:rsidP="00436731">
      <w:pPr>
        <w:pStyle w:val="ListParagraph"/>
        <w:spacing w:before="120" w:after="120" w:line="360" w:lineRule="auto"/>
        <w:jc w:val="both"/>
        <w:rPr>
          <w:b/>
          <w:i/>
          <w:lang w:val="vi-VN"/>
        </w:rPr>
      </w:pPr>
      <w:r w:rsidRPr="00A23E3D">
        <w:rPr>
          <w:b/>
          <w:i/>
          <w:lang w:val="vi-VN"/>
        </w:rPr>
        <w:t>Ưu điểm:</w:t>
      </w:r>
    </w:p>
    <w:p w14:paraId="08F121C6" w14:textId="687CF73D" w:rsidR="007426A7"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Dễ học và sử dụng: MySQL có cú pháp SQL đơn giản, dễ tiếp cận với cả người mới bắt đầu.</w:t>
      </w:r>
    </w:p>
    <w:p w14:paraId="17F8AD3E" w14:textId="4FEB707C" w:rsidR="007426A7"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Hiệu quả chi phí: Là công cụ mã nguồn mở, MySQL không đòi hỏi chi phí cao để triển khai và vận hành.</w:t>
      </w:r>
    </w:p>
    <w:p w14:paraId="60059D31" w14:textId="4A83BBCE" w:rsidR="007426A7"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Hỗ trợ cộng đồng lớn: MySQL có một cộng đồng người dùng rộng lớn, cung cấp nhiều tài liệu, diễn đàn hỗ trợ, và các giải pháp mã nguồn mở.</w:t>
      </w:r>
    </w:p>
    <w:p w14:paraId="0E954DC6" w14:textId="3CC76130" w:rsidR="007426A7"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Khả năng mở rộng: MySQL có thể xử lý từ các ứng dụng nhỏ gọn đến các hệ thống dữ liệu khổng lồ.</w:t>
      </w:r>
    </w:p>
    <w:p w14:paraId="52DF3525" w14:textId="16922D0E" w:rsidR="007426A7" w:rsidRPr="00436731" w:rsidRDefault="007426A7" w:rsidP="00436731">
      <w:pPr>
        <w:pStyle w:val="ListParagraph"/>
        <w:spacing w:before="120" w:after="120" w:line="360" w:lineRule="auto"/>
        <w:jc w:val="both"/>
        <w:rPr>
          <w:b/>
          <w:i/>
          <w:lang w:val="vi-VN"/>
        </w:rPr>
      </w:pPr>
      <w:r w:rsidRPr="00436731">
        <w:rPr>
          <w:b/>
          <w:i/>
          <w:lang w:val="vi-VN"/>
        </w:rPr>
        <w:t>Nhược điểm:</w:t>
      </w:r>
    </w:p>
    <w:p w14:paraId="5CB129FA" w14:textId="332154E0" w:rsidR="007426A7"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Hạn chế trong xử lý dữ liệu phức tạp: MySQL có thể gặp khó khăn khi xử lý các tác vụ phân tích dữ liệu hoặc báo cáo phức tạp so với các hệ quản trị như PostgreSQL hay Oracle.</w:t>
      </w:r>
    </w:p>
    <w:p w14:paraId="18B0450D" w14:textId="47BE6849" w:rsidR="007426A7" w:rsidRPr="00436731" w:rsidRDefault="00436731" w:rsidP="00436731">
      <w:pPr>
        <w:spacing w:before="120" w:after="120" w:line="360" w:lineRule="auto"/>
        <w:ind w:firstLine="720"/>
        <w:jc w:val="both"/>
        <w:rPr>
          <w:lang w:val="vi-VN"/>
        </w:rPr>
      </w:pPr>
      <w:r>
        <w:rPr>
          <w:lang w:val="vi-VN"/>
        </w:rPr>
        <w:lastRenderedPageBreak/>
        <w:t xml:space="preserve">- </w:t>
      </w:r>
      <w:r w:rsidR="007426A7" w:rsidRPr="00436731">
        <w:rPr>
          <w:lang w:val="vi-VN"/>
        </w:rPr>
        <w:t>Tính năng giao dịch hạn chế: Mặc dù hỗ trợ giao dịch qua InnoDB, MySQL vẫn không mạnh mẽ bằng các công cụ chuyên biệt.</w:t>
      </w:r>
    </w:p>
    <w:p w14:paraId="7771876E" w14:textId="7B6FB4AB" w:rsidR="00EF1703" w:rsidRPr="00436731" w:rsidRDefault="00436731" w:rsidP="00436731">
      <w:pPr>
        <w:spacing w:before="120" w:after="120" w:line="360" w:lineRule="auto"/>
        <w:ind w:firstLine="720"/>
        <w:jc w:val="both"/>
        <w:rPr>
          <w:lang w:val="vi-VN"/>
        </w:rPr>
      </w:pPr>
      <w:r>
        <w:rPr>
          <w:lang w:val="vi-VN"/>
        </w:rPr>
        <w:t xml:space="preserve">- </w:t>
      </w:r>
      <w:r w:rsidR="007426A7" w:rsidRPr="00436731">
        <w:rPr>
          <w:lang w:val="vi-VN"/>
        </w:rPr>
        <w:t>Không hỗ trợ tất cả các tính năng SQL chuẩn: Một số tính năng SQL chuẩn không được hỗ trợ đầy đủ trong MySQL.</w:t>
      </w:r>
    </w:p>
    <w:p w14:paraId="17E2C09F" w14:textId="59B21056" w:rsidR="00AD4F93" w:rsidRPr="00A23E3D" w:rsidRDefault="00AD4F93" w:rsidP="00DC39B9">
      <w:pPr>
        <w:pStyle w:val="Heading2-TimesNewRowman"/>
        <w:numPr>
          <w:ilvl w:val="0"/>
          <w:numId w:val="1"/>
        </w:numPr>
        <w:spacing w:before="120" w:after="120" w:line="360" w:lineRule="auto"/>
        <w:ind w:left="0" w:firstLine="0"/>
        <w:rPr>
          <w:lang w:val="vi-VN"/>
        </w:rPr>
      </w:pPr>
      <w:r w:rsidRPr="00A23E3D">
        <w:rPr>
          <w:lang w:val="vi-VN"/>
        </w:rPr>
        <w:t>Công cụ hỗ trợ phát triển ứng dụng web XAMPP</w:t>
      </w:r>
    </w:p>
    <w:p w14:paraId="175E3895" w14:textId="2819FABC" w:rsidR="00AD4F93" w:rsidRPr="00A23E3D" w:rsidRDefault="00AD4F93" w:rsidP="00AD4F93">
      <w:pPr>
        <w:pStyle w:val="Heading3"/>
        <w:spacing w:before="120" w:after="120" w:line="360" w:lineRule="auto"/>
        <w:ind w:left="284"/>
        <w:rPr>
          <w:i w:val="0"/>
          <w:iCs/>
          <w:lang w:val="vi-VN"/>
        </w:rPr>
      </w:pPr>
      <w:r w:rsidRPr="00A23E3D">
        <w:rPr>
          <w:i w:val="0"/>
          <w:iCs/>
          <w:lang w:val="vi-VN"/>
        </w:rPr>
        <w:t>1.3.1.    Khái niệm</w:t>
      </w:r>
    </w:p>
    <w:p w14:paraId="3EA0F63A" w14:textId="424BD5EC" w:rsidR="00AD4F93" w:rsidRPr="00C55EDB" w:rsidRDefault="00AD4F93" w:rsidP="00AD4F93">
      <w:pPr>
        <w:spacing w:before="120" w:after="120" w:line="360" w:lineRule="auto"/>
        <w:ind w:firstLine="720"/>
        <w:jc w:val="both"/>
        <w:rPr>
          <w:lang w:val="vi-VN"/>
        </w:rPr>
      </w:pPr>
      <w:r w:rsidRPr="00C55EDB">
        <w:rPr>
          <w:lang w:val="vi-VN"/>
        </w:rPr>
        <w:t>XAMPP là một phần mềm mã nguồn mở, được thiết kế để tạo môi trường máy chủ cục bộ (local server) trên máy tính cá nhân. Tên gọi XAMPP là viết tắt của các thành phần chính:</w:t>
      </w:r>
    </w:p>
    <w:p w14:paraId="355CA2F2" w14:textId="4AAF6B1A" w:rsidR="00AD4F93" w:rsidRPr="00C55EDB" w:rsidRDefault="00AD4F93" w:rsidP="00C55EDB">
      <w:pPr>
        <w:spacing w:before="120" w:after="120" w:line="360" w:lineRule="auto"/>
        <w:ind w:firstLine="720"/>
        <w:jc w:val="both"/>
        <w:rPr>
          <w:lang w:val="vi-VN"/>
        </w:rPr>
      </w:pPr>
      <w:r w:rsidRPr="00C55EDB">
        <w:rPr>
          <w:lang w:val="vi-VN"/>
        </w:rPr>
        <w:t>X: Đa nền tảng (Cross-platform), hỗ trợ Windows, macOS và Linux.</w:t>
      </w:r>
    </w:p>
    <w:p w14:paraId="6FAC8B23" w14:textId="06AC43DB" w:rsidR="00AD4F93" w:rsidRPr="00C55EDB" w:rsidRDefault="00AD4F93" w:rsidP="00C55EDB">
      <w:pPr>
        <w:spacing w:before="120" w:after="120" w:line="360" w:lineRule="auto"/>
        <w:ind w:firstLine="720"/>
        <w:jc w:val="both"/>
        <w:rPr>
          <w:lang w:val="vi-VN"/>
        </w:rPr>
      </w:pPr>
      <w:r w:rsidRPr="00C55EDB">
        <w:rPr>
          <w:lang w:val="vi-VN"/>
        </w:rPr>
        <w:t>A: Apache, máy chủ web phổ biến.</w:t>
      </w:r>
    </w:p>
    <w:p w14:paraId="7DF094F0" w14:textId="3DC50C26" w:rsidR="00AD4F93" w:rsidRPr="00C55EDB" w:rsidRDefault="00AD4F93" w:rsidP="00C55EDB">
      <w:pPr>
        <w:spacing w:before="120" w:after="120" w:line="360" w:lineRule="auto"/>
        <w:ind w:firstLine="720"/>
        <w:jc w:val="both"/>
        <w:rPr>
          <w:lang w:val="vi-VN"/>
        </w:rPr>
      </w:pPr>
      <w:r w:rsidRPr="00C55EDB">
        <w:rPr>
          <w:lang w:val="vi-VN"/>
        </w:rPr>
        <w:t>M: MySQL hoặc MariaDB, hệ quản trị cơ sở dữ liệu.</w:t>
      </w:r>
    </w:p>
    <w:p w14:paraId="54637C4F" w14:textId="77BCFBB3" w:rsidR="00AD4F93" w:rsidRPr="00C55EDB" w:rsidRDefault="00AD4F93" w:rsidP="00C55EDB">
      <w:pPr>
        <w:spacing w:before="120" w:after="120" w:line="360" w:lineRule="auto"/>
        <w:ind w:firstLine="720"/>
        <w:jc w:val="both"/>
        <w:rPr>
          <w:lang w:val="vi-VN"/>
        </w:rPr>
      </w:pPr>
      <w:r w:rsidRPr="00C55EDB">
        <w:rPr>
          <w:lang w:val="vi-VN"/>
        </w:rPr>
        <w:t>P: PHP, ngôn ngữ lập trình phía máy chủ.</w:t>
      </w:r>
    </w:p>
    <w:p w14:paraId="4DCE8CAC" w14:textId="7EDDE642" w:rsidR="00AD4F93" w:rsidRPr="00C55EDB" w:rsidRDefault="00AD4F93" w:rsidP="00C55EDB">
      <w:pPr>
        <w:spacing w:before="120" w:after="120" w:line="360" w:lineRule="auto"/>
        <w:ind w:firstLine="720"/>
        <w:jc w:val="both"/>
        <w:rPr>
          <w:lang w:val="vi-VN"/>
        </w:rPr>
      </w:pPr>
      <w:r w:rsidRPr="00C55EDB">
        <w:rPr>
          <w:lang w:val="vi-VN"/>
        </w:rPr>
        <w:t>P: Perl, một ngôn ngữ kịch bản mạnh mẽ.</w:t>
      </w:r>
    </w:p>
    <w:p w14:paraId="31A5D75D" w14:textId="4A005E1E" w:rsidR="00AD4F93" w:rsidRPr="00C55EDB" w:rsidRDefault="00AD4F93" w:rsidP="00AD4F93">
      <w:pPr>
        <w:spacing w:before="120" w:after="120" w:line="360" w:lineRule="auto"/>
        <w:ind w:firstLine="720"/>
        <w:jc w:val="both"/>
        <w:rPr>
          <w:lang w:val="vi-VN"/>
        </w:rPr>
      </w:pPr>
      <w:r w:rsidRPr="00C55EDB">
        <w:rPr>
          <w:lang w:val="vi-VN"/>
        </w:rPr>
        <w:t>XAMPP được phát triển bởi Apache Friends với mục tiêu đơn giản hóa việc cài đặt và sử dụng một môi trường máy chủ để phát triển ứng dụng web. Nhờ sự tích hợp sẵn các công cụ quan trọng, XAMPP trở thành một công cụ tiện lợi và phổ biến trong cộng đồng lập trình viên.</w:t>
      </w:r>
    </w:p>
    <w:p w14:paraId="0D2A3E46" w14:textId="1B72F9CA" w:rsidR="0066654D" w:rsidRPr="00A23E3D" w:rsidRDefault="0066654D" w:rsidP="0066654D">
      <w:pPr>
        <w:pStyle w:val="Heading3"/>
        <w:spacing w:before="120" w:after="120" w:line="360" w:lineRule="auto"/>
        <w:ind w:left="284"/>
        <w:rPr>
          <w:i w:val="0"/>
          <w:iCs/>
          <w:lang w:val="vi-VN"/>
        </w:rPr>
      </w:pPr>
      <w:r w:rsidRPr="00A23E3D">
        <w:rPr>
          <w:i w:val="0"/>
          <w:iCs/>
          <w:lang w:val="vi-VN"/>
        </w:rPr>
        <w:t>1.3.2.    Đặc điểm nổi bật của XAMPP</w:t>
      </w:r>
    </w:p>
    <w:p w14:paraId="1412BBCD" w14:textId="1B1B9AA3" w:rsidR="0066654D" w:rsidRPr="00C55EDB" w:rsidRDefault="00C55EDB" w:rsidP="00C55EDB">
      <w:pPr>
        <w:spacing w:before="120" w:after="120" w:line="360" w:lineRule="auto"/>
        <w:ind w:firstLine="720"/>
        <w:jc w:val="both"/>
        <w:rPr>
          <w:lang w:val="vi-VN"/>
        </w:rPr>
      </w:pPr>
      <w:r>
        <w:rPr>
          <w:lang w:val="vi-VN"/>
        </w:rPr>
        <w:t xml:space="preserve">- </w:t>
      </w:r>
      <w:r w:rsidR="0066654D" w:rsidRPr="00C55EDB">
        <w:rPr>
          <w:lang w:val="vi-VN"/>
        </w:rPr>
        <w:t>Dễ dàng cài đặt và sử dụng: XAMPP là một trong những giải pháp máy chủ cục bộ dễ cài đặt nhất. Người dùng chỉ cần tải về, cài đặt và khởi chạy là có thể sử dụng mà không cần cấu hình phức tạp.</w:t>
      </w:r>
    </w:p>
    <w:p w14:paraId="5E01E727" w14:textId="0C656396" w:rsidR="0066654D" w:rsidRPr="00C55EDB" w:rsidRDefault="00C55EDB" w:rsidP="00C55EDB">
      <w:pPr>
        <w:spacing w:before="120" w:after="120" w:line="360" w:lineRule="auto"/>
        <w:ind w:firstLine="720"/>
        <w:jc w:val="both"/>
        <w:rPr>
          <w:lang w:val="vi-VN"/>
        </w:rPr>
      </w:pPr>
      <w:r>
        <w:rPr>
          <w:lang w:val="vi-VN"/>
        </w:rPr>
        <w:t xml:space="preserve">- </w:t>
      </w:r>
      <w:r w:rsidR="0066654D" w:rsidRPr="00C55EDB">
        <w:rPr>
          <w:lang w:val="vi-VN"/>
        </w:rPr>
        <w:t>Tích hợp đầy đủ công cụ phát triển: XAMPP đi kèm với các công cụ quan trọng như Apache, PHP, MySQL (hoặc MariaDB), và Perl, cho phép các nhà phát triển tạo, kiểm tra và triển khai ứng dụng web một cách nhanh chóng.</w:t>
      </w:r>
    </w:p>
    <w:p w14:paraId="3917229E" w14:textId="20E080B6" w:rsidR="0066654D" w:rsidRPr="00C55EDB" w:rsidRDefault="00C55EDB" w:rsidP="00C55EDB">
      <w:pPr>
        <w:spacing w:before="120" w:after="120" w:line="360" w:lineRule="auto"/>
        <w:ind w:firstLine="720"/>
        <w:jc w:val="both"/>
        <w:rPr>
          <w:lang w:val="vi-VN"/>
        </w:rPr>
      </w:pPr>
      <w:r>
        <w:rPr>
          <w:lang w:val="vi-VN"/>
        </w:rPr>
        <w:t xml:space="preserve">- </w:t>
      </w:r>
      <w:r w:rsidR="0066654D" w:rsidRPr="00C55EDB">
        <w:rPr>
          <w:lang w:val="vi-VN"/>
        </w:rPr>
        <w:t>Hỗ trợ đa nền tảng: XAMPP hoạt động trên nhiều hệ điều hành như Windows, macOS và Linux, giúp các lập trình viên dễ dàng làm việc trên các môi trường khác nhau.</w:t>
      </w:r>
    </w:p>
    <w:p w14:paraId="458E6C05" w14:textId="76BCA9E1" w:rsidR="0066654D" w:rsidRPr="00C55EDB" w:rsidRDefault="00C55EDB" w:rsidP="00C55EDB">
      <w:pPr>
        <w:spacing w:before="120" w:after="120" w:line="360" w:lineRule="auto"/>
        <w:ind w:firstLine="720"/>
        <w:jc w:val="both"/>
        <w:rPr>
          <w:lang w:val="vi-VN"/>
        </w:rPr>
      </w:pPr>
      <w:r>
        <w:rPr>
          <w:lang w:val="vi-VN"/>
        </w:rPr>
        <w:lastRenderedPageBreak/>
        <w:t xml:space="preserve">- </w:t>
      </w:r>
      <w:r w:rsidR="0066654D" w:rsidRPr="00C55EDB">
        <w:rPr>
          <w:lang w:val="vi-VN"/>
        </w:rPr>
        <w:t>Phát triển và kiểm tra cục bộ: Với XAMPP, người dùng có thể phát triển và kiểm tra ứng dụng web trên máy tính cá nhân mà không cần kết nối internet hoặc thuê máy chủ trực tuyến.</w:t>
      </w:r>
    </w:p>
    <w:p w14:paraId="021E81DD" w14:textId="024211DC" w:rsidR="0066654D" w:rsidRPr="00C55EDB" w:rsidRDefault="00C55EDB" w:rsidP="00C55EDB">
      <w:pPr>
        <w:spacing w:before="120" w:after="120" w:line="360" w:lineRule="auto"/>
        <w:ind w:firstLine="720"/>
        <w:jc w:val="both"/>
        <w:rPr>
          <w:lang w:val="vi-VN"/>
        </w:rPr>
      </w:pPr>
      <w:r>
        <w:rPr>
          <w:lang w:val="vi-VN"/>
        </w:rPr>
        <w:t xml:space="preserve">- </w:t>
      </w:r>
      <w:r w:rsidR="0066654D" w:rsidRPr="00C55EDB">
        <w:rPr>
          <w:lang w:val="vi-VN"/>
        </w:rPr>
        <w:t>Thân thiện với người mới bắt đầu: Giao diện trực quan và các tài liệu hỗ trợ phong phú giúp XAMPP trở thành lựa chọn lý tưởng cho những người mới học lập trình web.</w:t>
      </w:r>
    </w:p>
    <w:p w14:paraId="0EB9C051" w14:textId="3A4A9F48" w:rsidR="0066654D" w:rsidRPr="00C55EDB" w:rsidRDefault="0066654D" w:rsidP="0066654D">
      <w:pPr>
        <w:pStyle w:val="Heading3"/>
        <w:spacing w:before="120" w:after="120" w:line="360" w:lineRule="auto"/>
        <w:ind w:left="284"/>
        <w:jc w:val="both"/>
        <w:rPr>
          <w:i w:val="0"/>
          <w:iCs/>
          <w:lang w:val="vi-VN"/>
        </w:rPr>
      </w:pPr>
      <w:r w:rsidRPr="00C55EDB">
        <w:rPr>
          <w:i w:val="0"/>
          <w:iCs/>
          <w:lang w:val="vi-VN"/>
        </w:rPr>
        <w:t>1.3.3.    Ứng dụng của XAMPP</w:t>
      </w:r>
    </w:p>
    <w:p w14:paraId="7103A12B" w14:textId="1D237BE8" w:rsidR="0066654D" w:rsidRPr="00C55EDB" w:rsidRDefault="00C55EDB" w:rsidP="00C55EDB">
      <w:pPr>
        <w:spacing w:before="120" w:after="120" w:line="360" w:lineRule="auto"/>
        <w:ind w:firstLine="720"/>
        <w:jc w:val="both"/>
        <w:rPr>
          <w:lang w:val="vi-VN"/>
        </w:rPr>
      </w:pPr>
      <w:r>
        <w:rPr>
          <w:lang w:val="vi-VN"/>
        </w:rPr>
        <w:t xml:space="preserve">- </w:t>
      </w:r>
      <w:r w:rsidR="0066654D" w:rsidRPr="00C55EDB">
        <w:rPr>
          <w:lang w:val="vi-VN"/>
        </w:rPr>
        <w:t>Phát triển và kiểm tra ứng dụng web cục bộ: XAMPP cho phép các lập trình viên chạy ứng dụng trên máy tính của họ trước khi triển khai lên môi trường thực tế.</w:t>
      </w:r>
    </w:p>
    <w:p w14:paraId="0EE558A0" w14:textId="5F12EE44" w:rsidR="0066654D" w:rsidRPr="00C55EDB" w:rsidRDefault="00C55EDB" w:rsidP="00C55EDB">
      <w:pPr>
        <w:spacing w:before="120" w:after="120" w:line="360" w:lineRule="auto"/>
        <w:ind w:firstLine="720"/>
        <w:jc w:val="both"/>
        <w:rPr>
          <w:lang w:val="vi-VN"/>
        </w:rPr>
      </w:pPr>
      <w:r>
        <w:rPr>
          <w:lang w:val="vi-VN"/>
        </w:rPr>
        <w:t xml:space="preserve">- </w:t>
      </w:r>
      <w:r w:rsidR="0066654D" w:rsidRPr="00C55EDB">
        <w:rPr>
          <w:lang w:val="vi-VN"/>
        </w:rPr>
        <w:t>Học lập trình web: XAMPP là công cụ hữu ích cho sinh viên và người học lập trình muốn thực hành với PHP, MySQL và các công nghệ web khác.</w:t>
      </w:r>
    </w:p>
    <w:p w14:paraId="168988AD" w14:textId="13F5F37A" w:rsidR="0066654D" w:rsidRPr="00C55EDB" w:rsidRDefault="00C55EDB" w:rsidP="00C55EDB">
      <w:pPr>
        <w:spacing w:before="120" w:after="120" w:line="360" w:lineRule="auto"/>
        <w:ind w:firstLine="720"/>
        <w:jc w:val="both"/>
        <w:rPr>
          <w:lang w:val="vi-VN"/>
        </w:rPr>
      </w:pPr>
      <w:r>
        <w:rPr>
          <w:lang w:val="vi-VN"/>
        </w:rPr>
        <w:t xml:space="preserve">- </w:t>
      </w:r>
      <w:r w:rsidR="0066654D" w:rsidRPr="00C55EDB">
        <w:rPr>
          <w:lang w:val="vi-VN"/>
        </w:rPr>
        <w:t>Quản lý cơ sở dữ liệu: Với phpMyAdmin được tích hợp sẵn, XAMPP giúp quản lý cơ sở dữ liệu MySQL hoặc MariaDB dễ dàng hơn.</w:t>
      </w:r>
    </w:p>
    <w:p w14:paraId="2196C336" w14:textId="1B84E58B" w:rsidR="0066654D" w:rsidRPr="00C55EDB" w:rsidRDefault="00C55EDB" w:rsidP="00C55EDB">
      <w:pPr>
        <w:spacing w:before="120" w:after="120" w:line="360" w:lineRule="auto"/>
        <w:ind w:firstLine="720"/>
        <w:jc w:val="both"/>
        <w:rPr>
          <w:lang w:val="vi-VN"/>
        </w:rPr>
      </w:pPr>
      <w:r>
        <w:rPr>
          <w:lang w:val="vi-VN"/>
        </w:rPr>
        <w:t xml:space="preserve">- </w:t>
      </w:r>
      <w:r w:rsidR="0066654D" w:rsidRPr="00C55EDB">
        <w:rPr>
          <w:lang w:val="vi-VN"/>
        </w:rPr>
        <w:t>Tạo môi trường máy chủ cá nhân: Người dùng có thể sử dụng XAMPP để tạo một môi trường máy chủ cá nhân phục vụ cho nhu cầu phát triển nội bộ hoặc thử nghiệm.</w:t>
      </w:r>
    </w:p>
    <w:p w14:paraId="5DCFF95A" w14:textId="2E06E53E" w:rsidR="00441C71" w:rsidRPr="00C55EDB" w:rsidRDefault="00441C71" w:rsidP="00441C71">
      <w:pPr>
        <w:pStyle w:val="Heading3"/>
        <w:spacing w:before="120" w:after="120" w:line="360" w:lineRule="auto"/>
        <w:ind w:left="284"/>
        <w:jc w:val="both"/>
        <w:rPr>
          <w:i w:val="0"/>
          <w:iCs/>
          <w:lang w:val="vi-VN"/>
        </w:rPr>
      </w:pPr>
      <w:r w:rsidRPr="00C55EDB">
        <w:rPr>
          <w:i w:val="0"/>
          <w:iCs/>
          <w:lang w:val="vi-VN"/>
        </w:rPr>
        <w:t>1.3.4.    Nhược điểm của XAMPP</w:t>
      </w:r>
    </w:p>
    <w:p w14:paraId="4F7A53A8" w14:textId="3A19ED7A" w:rsidR="00441C71" w:rsidRPr="00C55EDB" w:rsidRDefault="00C55EDB" w:rsidP="00C55EDB">
      <w:pPr>
        <w:spacing w:before="120" w:after="120" w:line="360" w:lineRule="auto"/>
        <w:ind w:firstLine="720"/>
        <w:jc w:val="both"/>
        <w:rPr>
          <w:lang w:val="vi-VN"/>
        </w:rPr>
      </w:pPr>
      <w:r>
        <w:rPr>
          <w:lang w:val="vi-VN"/>
        </w:rPr>
        <w:t xml:space="preserve">- </w:t>
      </w:r>
      <w:r w:rsidR="00441C71" w:rsidRPr="00C55EDB">
        <w:rPr>
          <w:lang w:val="vi-VN"/>
        </w:rPr>
        <w:t>Không tối ưu cho môi trường sản xuất: XAMPP được thiết kế cho môi trường phát triển cục bộ, không phù hợp để triển khai trên máy chủ thực tế do cấu hình bảo mật chưa được tối ưu.</w:t>
      </w:r>
    </w:p>
    <w:p w14:paraId="0D6F99A6" w14:textId="2B3DD47F" w:rsidR="00441C71" w:rsidRPr="00C55EDB" w:rsidRDefault="00C55EDB" w:rsidP="00C55EDB">
      <w:pPr>
        <w:spacing w:before="120" w:after="120" w:line="360" w:lineRule="auto"/>
        <w:ind w:firstLine="720"/>
        <w:jc w:val="both"/>
        <w:rPr>
          <w:lang w:val="vi-VN"/>
        </w:rPr>
      </w:pPr>
      <w:r>
        <w:rPr>
          <w:lang w:val="vi-VN"/>
        </w:rPr>
        <w:t xml:space="preserve">- </w:t>
      </w:r>
      <w:r w:rsidR="00441C71" w:rsidRPr="00C55EDB">
        <w:rPr>
          <w:lang w:val="vi-VN"/>
        </w:rPr>
        <w:t>Hạn chế về bảo mật: Các thành phần trong XAMPP như Apache và MySQL mặc định không được cấu hình bảo mật chặt chẽ, dễ dẫn đến lỗ hổng nếu sử dụng trên môi trường trực tuyến.</w:t>
      </w:r>
    </w:p>
    <w:p w14:paraId="66F4ABB8" w14:textId="7522C62A" w:rsidR="00441C71" w:rsidRPr="00C55EDB" w:rsidRDefault="00C55EDB" w:rsidP="00C55EDB">
      <w:pPr>
        <w:spacing w:before="120" w:after="120" w:line="360" w:lineRule="auto"/>
        <w:ind w:firstLine="720"/>
        <w:jc w:val="both"/>
        <w:rPr>
          <w:lang w:val="vi-VN"/>
        </w:rPr>
      </w:pPr>
      <w:r>
        <w:rPr>
          <w:lang w:val="vi-VN"/>
        </w:rPr>
        <w:t xml:space="preserve">- </w:t>
      </w:r>
      <w:r w:rsidR="00441C71" w:rsidRPr="00C55EDB">
        <w:rPr>
          <w:lang w:val="vi-VN"/>
        </w:rPr>
        <w:t>Tài nguyên hệ thống cao: Khi chạy trên máy tính cá nhân, XAMPP có thể tiêu tốn nhiều tài nguyên hệ thống, ảnh hưởng đến hiệu suất của máy.</w:t>
      </w:r>
    </w:p>
    <w:p w14:paraId="45B549C7" w14:textId="29F555B0" w:rsidR="00441C71" w:rsidRPr="00C55EDB" w:rsidRDefault="00C55EDB" w:rsidP="00C55EDB">
      <w:pPr>
        <w:spacing w:before="120" w:after="120" w:line="360" w:lineRule="auto"/>
        <w:ind w:firstLine="720"/>
        <w:jc w:val="both"/>
        <w:rPr>
          <w:lang w:val="vi-VN"/>
        </w:rPr>
      </w:pPr>
      <w:r>
        <w:rPr>
          <w:lang w:val="vi-VN"/>
        </w:rPr>
        <w:t xml:space="preserve">- </w:t>
      </w:r>
      <w:r w:rsidR="00441C71" w:rsidRPr="00C55EDB">
        <w:rPr>
          <w:lang w:val="vi-VN"/>
        </w:rPr>
        <w:t>Không đại diện đầy đủ môi trường thực tế: Cấu hình mặc định của XAMPP có thể khác so với cấu hình máy chủ thực tế, dẫn đến việc ứng dụng hoạt động không như mong muốn khi triển khai.</w:t>
      </w:r>
    </w:p>
    <w:p w14:paraId="048065A0" w14:textId="77777777" w:rsidR="00372DBB" w:rsidRPr="00C55EDB" w:rsidRDefault="00372DBB" w:rsidP="002F177F">
      <w:pPr>
        <w:spacing w:line="360" w:lineRule="auto"/>
        <w:rPr>
          <w:lang w:val="vi-VN"/>
        </w:rPr>
      </w:pPr>
    </w:p>
    <w:p w14:paraId="4CC75B01" w14:textId="3D7DB076" w:rsidR="006D71B5" w:rsidRPr="0002035A" w:rsidRDefault="006D71B5" w:rsidP="006D71B5">
      <w:pPr>
        <w:pStyle w:val="Heading1"/>
        <w:spacing w:line="360" w:lineRule="auto"/>
        <w:rPr>
          <w:lang w:val="vi-VN"/>
        </w:rPr>
      </w:pPr>
      <w:bookmarkStart w:id="4" w:name="_Toc106097363"/>
      <w:r w:rsidRPr="0002035A">
        <w:rPr>
          <w:b/>
          <w:bCs/>
          <w:lang w:val="vi-VN"/>
        </w:rPr>
        <w:lastRenderedPageBreak/>
        <w:t>Phần 2</w:t>
      </w:r>
      <w:r w:rsidR="0002035A" w:rsidRPr="0002035A">
        <w:rPr>
          <w:b/>
          <w:bCs/>
          <w:lang w:val="vi-VN"/>
        </w:rPr>
        <w:t>:</w:t>
      </w:r>
      <w:r w:rsidR="0002035A">
        <w:rPr>
          <w:b/>
          <w:bCs/>
          <w:lang w:val="vi-VN"/>
        </w:rPr>
        <w:t xml:space="preserve"> </w:t>
      </w:r>
      <w:r w:rsidRPr="0002035A">
        <w:rPr>
          <w:b/>
          <w:bCs/>
          <w:lang w:val="vi-VN"/>
        </w:rPr>
        <w:t>PHÂN TÍCH THIẾT KẾ HỆ THỐNG</w:t>
      </w:r>
      <w:bookmarkEnd w:id="4"/>
    </w:p>
    <w:p w14:paraId="5641A074" w14:textId="6274CDD7" w:rsidR="00AC0055" w:rsidRDefault="006D71B5" w:rsidP="00DC39B9">
      <w:pPr>
        <w:pStyle w:val="Heading2-TimesNewRowman"/>
        <w:numPr>
          <w:ilvl w:val="0"/>
          <w:numId w:val="8"/>
        </w:numPr>
        <w:spacing w:before="120" w:after="120" w:line="360" w:lineRule="auto"/>
        <w:ind w:left="0" w:firstLine="0"/>
      </w:pPr>
      <w:bookmarkStart w:id="5" w:name="_Toc106097364"/>
      <w:r>
        <w:t>MÔ TẢ ĐỀ TÀI</w:t>
      </w:r>
      <w:bookmarkEnd w:id="5"/>
    </w:p>
    <w:p w14:paraId="2B2C2929" w14:textId="0B1860C3" w:rsidR="00AC0055" w:rsidRPr="00AC0055" w:rsidRDefault="00AC0055" w:rsidP="00AC0055">
      <w:pPr>
        <w:pStyle w:val="Heading2-TimesNewRowman"/>
        <w:spacing w:before="120" w:after="120" w:line="360" w:lineRule="auto"/>
        <w:ind w:firstLine="720"/>
        <w:rPr>
          <w:b w:val="0"/>
          <w:bCs w:val="0"/>
          <w:sz w:val="26"/>
          <w:szCs w:val="26"/>
        </w:rPr>
      </w:pPr>
      <w:r w:rsidRPr="00AC0055">
        <w:rPr>
          <w:b w:val="0"/>
          <w:bCs w:val="0"/>
          <w:sz w:val="26"/>
          <w:szCs w:val="26"/>
        </w:rPr>
        <w:t>Đề tài này tập trung xây dựng một hệ thống quản lý và bán đồng hồ trực tuyến với các chức năng chính sau:</w:t>
      </w:r>
    </w:p>
    <w:p w14:paraId="33A71FC5" w14:textId="77777777" w:rsidR="00AC0055" w:rsidRPr="00603434" w:rsidRDefault="00AC0055" w:rsidP="00603434">
      <w:pPr>
        <w:spacing w:before="120" w:after="120" w:line="360" w:lineRule="auto"/>
        <w:ind w:firstLine="720"/>
        <w:jc w:val="both"/>
        <w:rPr>
          <w:lang w:val="vi-VN"/>
        </w:rPr>
      </w:pPr>
      <w:r w:rsidRPr="00603434">
        <w:rPr>
          <w:lang w:val="vi-VN"/>
        </w:rPr>
        <w:t>Quản lý thành viên: Người dùng truy cập website có thể xem các sản phẩm của cửa hàng nhưng không có quyền mua. Chỉ những người dùng đã đăng ký thành viên của website mới có thể mua đồng hồ.</w:t>
      </w:r>
    </w:p>
    <w:p w14:paraId="2D7A8F73" w14:textId="00F7F1D8" w:rsidR="00AC0055" w:rsidRPr="00603434" w:rsidRDefault="00AC0055" w:rsidP="00603434">
      <w:pPr>
        <w:spacing w:before="120" w:after="120" w:line="360" w:lineRule="auto"/>
        <w:ind w:firstLine="720"/>
        <w:jc w:val="both"/>
        <w:rPr>
          <w:lang w:val="vi-VN"/>
        </w:rPr>
      </w:pPr>
      <w:r w:rsidRPr="00603434">
        <w:rPr>
          <w:lang w:val="vi-VN"/>
        </w:rPr>
        <w:t xml:space="preserve">Quản lý loại đồng hồ: Các loại đồng hồ sẽ được quản lý bằng mã loại, mỗi mã loại bao gồm 5 ký tự để phân biệt các loại đồng hồ khác nhau như: Đồng hồ cơ, đồng hồ điện tử, đồng hồ thông minh, đồng hồ </w:t>
      </w:r>
      <w:r w:rsidR="00603434">
        <w:rPr>
          <w:lang w:val="vi-VN"/>
        </w:rPr>
        <w:t>thời trang, đồng hồ thể thao,...</w:t>
      </w:r>
      <w:r w:rsidRPr="00603434">
        <w:rPr>
          <w:lang w:val="vi-VN"/>
        </w:rPr>
        <w:t xml:space="preserve"> Mỗi loại đồng hồ có tên loại đi kèm mô tả chi tiết về loại đó.</w:t>
      </w:r>
    </w:p>
    <w:p w14:paraId="51DE022C" w14:textId="746AC22D" w:rsidR="00AC0055" w:rsidRPr="00603434" w:rsidRDefault="00AC0055" w:rsidP="00603434">
      <w:pPr>
        <w:spacing w:before="120" w:after="120" w:line="360" w:lineRule="auto"/>
        <w:ind w:firstLine="720"/>
        <w:jc w:val="both"/>
        <w:rPr>
          <w:lang w:val="vi-VN"/>
        </w:rPr>
      </w:pPr>
      <w:r w:rsidRPr="00603434">
        <w:rPr>
          <w:lang w:val="vi-VN"/>
        </w:rPr>
        <w:t>Quản lý sản phẩm đồng hồ: Sản phẩm đồng hồ được quản lý bằng mã định danh riêng biệt cho mỗi sản phẩm. Mỗi đồng hồ thuộc về một loại cụ thể và có các thông tin như: tên sản phẩm, thương hiệu, chất liệu, tính năng (chống nước, đ</w:t>
      </w:r>
      <w:r w:rsidR="00603434">
        <w:rPr>
          <w:lang w:val="vi-VN"/>
        </w:rPr>
        <w:t>o nhịp tim, theo dõi vận động,...</w:t>
      </w:r>
      <w:r w:rsidRPr="00603434">
        <w:rPr>
          <w:lang w:val="vi-VN"/>
        </w:rPr>
        <w:t>), màu sắc, kích thước mặt, hình ảnh minh họa, giá bán và số lượng tồn kho.</w:t>
      </w:r>
    </w:p>
    <w:p w14:paraId="4D063231" w14:textId="77777777" w:rsidR="00AC0055" w:rsidRPr="00603434" w:rsidRDefault="00AC0055" w:rsidP="00603434">
      <w:pPr>
        <w:spacing w:before="120" w:after="120" w:line="360" w:lineRule="auto"/>
        <w:ind w:firstLine="720"/>
        <w:jc w:val="both"/>
        <w:rPr>
          <w:lang w:val="vi-VN"/>
        </w:rPr>
      </w:pPr>
      <w:r w:rsidRPr="00603434">
        <w:rPr>
          <w:lang w:val="vi-VN"/>
        </w:rPr>
        <w:t>Quản lý tài khoản thành viên: Mỗi thành viên có các thông tin cá nhân như tên đăng nhập, mật khẩu, họ tên, giới tính, ngày sinh, quốc tịch và hình đại diện. Các thành viên cần đăng nhập vào hệ thống để thực hiện mua hàng.</w:t>
      </w:r>
    </w:p>
    <w:p w14:paraId="01C06456" w14:textId="77777777" w:rsidR="00AC0055" w:rsidRPr="00603434" w:rsidRDefault="00AC0055" w:rsidP="00603434">
      <w:pPr>
        <w:spacing w:before="120" w:after="120" w:line="360" w:lineRule="auto"/>
        <w:ind w:firstLine="720"/>
        <w:jc w:val="both"/>
        <w:rPr>
          <w:lang w:val="vi-VN"/>
        </w:rPr>
      </w:pPr>
      <w:r w:rsidRPr="00603434">
        <w:rPr>
          <w:lang w:val="vi-VN"/>
        </w:rPr>
        <w:t>Quy trình mua hàng: Khách hàng sau khi đăng nhập có thể chọn đồng hồ muốn mua với số lượng cụ thể và thêm vào giỏ hàng. Khách hàng có thể hủy hoặc chỉnh sửa giỏ hàng (thay đổi số lượng, thêm hoặc xóa sản phẩm) trước khi giỏ hàng được duyệt bởi quản trị viên.</w:t>
      </w:r>
    </w:p>
    <w:p w14:paraId="4CD5E53F" w14:textId="77777777" w:rsidR="00AC0055" w:rsidRPr="00603434" w:rsidRDefault="00AC0055" w:rsidP="00603434">
      <w:pPr>
        <w:spacing w:before="120" w:after="120" w:line="360" w:lineRule="auto"/>
        <w:ind w:firstLine="720"/>
        <w:jc w:val="both"/>
        <w:rPr>
          <w:lang w:val="vi-VN"/>
        </w:rPr>
      </w:pPr>
      <w:r w:rsidRPr="00603434">
        <w:rPr>
          <w:lang w:val="vi-VN"/>
        </w:rPr>
        <w:t>Duyệt giỏ hàng: Giỏ hàng sau khi được tạo sẽ cần được quản trị viên duyệt để xác nhận thanh toán. Quản trị viên có thể duyệt nhiều giỏ hàng cùng lúc hoặc từ chối duyệt với lý do cụ thể. Sau khi giỏ hàng được duyệt, khách hàng không thể hủy đơn hàng hoặc trả lại sản phẩm.</w:t>
      </w:r>
    </w:p>
    <w:p w14:paraId="44C88FF5" w14:textId="77777777" w:rsidR="00AC0055" w:rsidRPr="00603434" w:rsidRDefault="00AC0055" w:rsidP="00603434">
      <w:pPr>
        <w:spacing w:before="120" w:after="120" w:line="360" w:lineRule="auto"/>
        <w:ind w:firstLine="720"/>
        <w:jc w:val="both"/>
        <w:rPr>
          <w:lang w:val="vi-VN"/>
        </w:rPr>
      </w:pPr>
      <w:r w:rsidRPr="00603434">
        <w:rPr>
          <w:lang w:val="vi-VN"/>
        </w:rPr>
        <w:t>Quản lý sản phẩm và loại sản phẩm: Quản trị viên có quyền thêm mới các loại đồng hồ hoặc sản phẩm đồng hồ vào hệ thống. Khi nhập thêm số lượng cho một mẫu đồng hồ đã có trong hệ thống, quản trị viên sẽ cập nhật số lượng tương ứng.</w:t>
      </w:r>
    </w:p>
    <w:p w14:paraId="5D479453" w14:textId="77777777" w:rsidR="00AC0055" w:rsidRPr="00603434" w:rsidRDefault="00AC0055" w:rsidP="00603434">
      <w:pPr>
        <w:spacing w:before="120" w:after="120" w:line="360" w:lineRule="auto"/>
        <w:ind w:firstLine="720"/>
        <w:jc w:val="both"/>
        <w:rPr>
          <w:lang w:val="vi-VN"/>
        </w:rPr>
      </w:pPr>
      <w:r w:rsidRPr="00603434">
        <w:rPr>
          <w:lang w:val="vi-VN"/>
        </w:rPr>
        <w:lastRenderedPageBreak/>
        <w:t>Tính năng chat: Khách hàng có thể chat trực tiếp với nhau hoặc với quản trị viên để được hỗ trợ tư vấn sản phẩm.</w:t>
      </w:r>
    </w:p>
    <w:p w14:paraId="38E7AB09" w14:textId="119C792A" w:rsidR="00C749AC" w:rsidRPr="00603434" w:rsidRDefault="00AC0055" w:rsidP="00603434">
      <w:pPr>
        <w:spacing w:before="120" w:after="120" w:line="360" w:lineRule="auto"/>
        <w:ind w:firstLine="720"/>
        <w:jc w:val="both"/>
        <w:rPr>
          <w:lang w:val="vi-VN"/>
        </w:rPr>
      </w:pPr>
      <w:r w:rsidRPr="00603434">
        <w:rPr>
          <w:lang w:val="vi-VN"/>
        </w:rPr>
        <w:t>Thống kê doanh thu: Quản trị viên có thể xem các thống kê doanh thu theo tuần, tháng, quý. Ngoài ra, quản trị viên có thể xem thời gian (theo giờ) bán được nhiều sản phẩm nhất và tốp 5 sản phẩm bán chạy nhất tuần, tháng, quý.</w:t>
      </w:r>
    </w:p>
    <w:p w14:paraId="2A995AE0" w14:textId="77777777" w:rsidR="006D71B5" w:rsidRPr="00A23E3D" w:rsidRDefault="006D71B5" w:rsidP="00DC39B9">
      <w:pPr>
        <w:pStyle w:val="Heading2-TimesNewRowman"/>
        <w:numPr>
          <w:ilvl w:val="0"/>
          <w:numId w:val="8"/>
        </w:numPr>
        <w:spacing w:before="120" w:after="120" w:line="360" w:lineRule="auto"/>
        <w:ind w:left="0" w:firstLine="0"/>
        <w:rPr>
          <w:lang w:val="vi-VN"/>
        </w:rPr>
      </w:pPr>
      <w:bookmarkStart w:id="6" w:name="_Toc106097365"/>
      <w:r w:rsidRPr="00A23E3D">
        <w:rPr>
          <w:lang w:val="vi-VN"/>
        </w:rPr>
        <w:t>PHÂN TÍCH THIẾT KẾ HỆ THỐNG</w:t>
      </w:r>
      <w:bookmarkEnd w:id="6"/>
    </w:p>
    <w:p w14:paraId="58401EB6" w14:textId="7E1824D5" w:rsidR="006D71B5" w:rsidRPr="00A23E3D" w:rsidRDefault="006D71B5" w:rsidP="00DC39B9">
      <w:pPr>
        <w:pStyle w:val="Heading3"/>
        <w:numPr>
          <w:ilvl w:val="0"/>
          <w:numId w:val="9"/>
        </w:numPr>
        <w:tabs>
          <w:tab w:val="left" w:pos="1134"/>
        </w:tabs>
        <w:spacing w:before="120" w:after="120" w:line="360" w:lineRule="auto"/>
        <w:ind w:left="272" w:firstLine="0"/>
        <w:rPr>
          <w:rFonts w:cs="Times New Roman"/>
          <w:i w:val="0"/>
          <w:lang w:val="vi-VN"/>
        </w:rPr>
      </w:pPr>
      <w:bookmarkStart w:id="7" w:name="_Toc106097366"/>
      <w:r w:rsidRPr="00A23E3D">
        <w:rPr>
          <w:rFonts w:cs="Times New Roman"/>
          <w:i w:val="0"/>
          <w:lang w:val="vi-VN"/>
        </w:rPr>
        <w:t xml:space="preserve">Mô hình </w:t>
      </w:r>
      <w:bookmarkEnd w:id="7"/>
      <w:r w:rsidR="00D763D9" w:rsidRPr="00A23E3D">
        <w:rPr>
          <w:rFonts w:cs="Times New Roman"/>
          <w:i w:val="0"/>
          <w:lang w:val="vi-VN"/>
        </w:rPr>
        <w:t>dữ liệu mức quan niệm (UML)</w:t>
      </w:r>
    </w:p>
    <w:p w14:paraId="5426D127" w14:textId="6F58D834" w:rsidR="00D763D9" w:rsidRPr="00D763D9" w:rsidRDefault="00D763D9" w:rsidP="00D763D9">
      <w:pPr>
        <w:spacing w:before="120" w:after="120" w:line="360" w:lineRule="auto"/>
      </w:pPr>
      <w:r w:rsidRPr="0069074C">
        <w:rPr>
          <w:noProof/>
          <w:lang w:val="vi-VN" w:eastAsia="vi-VN"/>
        </w:rPr>
        <w:drawing>
          <wp:inline distT="0" distB="0" distL="0" distR="0" wp14:anchorId="6756E72C" wp14:editId="3618C561">
            <wp:extent cx="5760720" cy="4930140"/>
            <wp:effectExtent l="0" t="0" r="0" b="3810"/>
            <wp:docPr id="34336689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66893" name="Picture 2"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930140"/>
                    </a:xfrm>
                    <a:prstGeom prst="rect">
                      <a:avLst/>
                    </a:prstGeom>
                    <a:noFill/>
                    <a:ln>
                      <a:noFill/>
                    </a:ln>
                  </pic:spPr>
                </pic:pic>
              </a:graphicData>
            </a:graphic>
          </wp:inline>
        </w:drawing>
      </w:r>
    </w:p>
    <w:p w14:paraId="2EE71611" w14:textId="239D19E4" w:rsidR="006D71B5" w:rsidRDefault="00D763D9" w:rsidP="00D763D9">
      <w:pPr>
        <w:spacing w:line="360" w:lineRule="auto"/>
        <w:ind w:firstLine="720"/>
        <w:jc w:val="center"/>
        <w:rPr>
          <w:i/>
          <w:iCs/>
        </w:rPr>
      </w:pPr>
      <w:r w:rsidRPr="00D763D9">
        <w:rPr>
          <w:i/>
          <w:iCs/>
        </w:rPr>
        <w:t xml:space="preserve">Hình </w:t>
      </w:r>
      <w:r w:rsidR="00940D58">
        <w:rPr>
          <w:i/>
          <w:iCs/>
          <w:lang w:val="vi-VN"/>
        </w:rPr>
        <w:t>2.</w:t>
      </w:r>
      <w:r w:rsidRPr="00D763D9">
        <w:rPr>
          <w:i/>
          <w:iCs/>
        </w:rPr>
        <w:t>1: Sơ đồ lớp</w:t>
      </w:r>
    </w:p>
    <w:p w14:paraId="4E0DB67B" w14:textId="058BB119" w:rsidR="00D763D9" w:rsidRDefault="00CC1AA5" w:rsidP="00CC1AA5">
      <w:pPr>
        <w:spacing w:before="120" w:after="120" w:line="360" w:lineRule="auto"/>
        <w:ind w:firstLine="720"/>
        <w:jc w:val="both"/>
      </w:pPr>
      <w:r>
        <w:t>Sơ đồ trên (</w:t>
      </w:r>
      <w:r w:rsidR="00184FF8">
        <w:t>h</w:t>
      </w:r>
      <w:r>
        <w:t xml:space="preserve">ình 1) </w:t>
      </w:r>
      <w:r w:rsidRPr="00CC1AA5">
        <w:t>mô tả cấu trúc của hệ thống quản lý bán hàng trực tuyến với các lớp và mối quan hệ giữa chúng</w:t>
      </w:r>
      <w:r>
        <w:t>:</w:t>
      </w:r>
    </w:p>
    <w:p w14:paraId="47F3E029" w14:textId="7561D7F4" w:rsidR="00CC1AA5" w:rsidRDefault="00CC1AA5" w:rsidP="00603434">
      <w:pPr>
        <w:spacing w:before="120" w:after="120" w:line="360" w:lineRule="auto"/>
        <w:ind w:firstLine="720"/>
        <w:jc w:val="both"/>
      </w:pPr>
      <w:r>
        <w:t xml:space="preserve">Lớp quản trị viên: </w:t>
      </w:r>
      <w:r w:rsidRPr="00CC1AA5">
        <w:t>Quản lý thông tin của các quản trị viên hệ thống, gồm các thuộc tính:</w:t>
      </w:r>
    </w:p>
    <w:p w14:paraId="06447A4B" w14:textId="5C6A54BE" w:rsidR="00CC1AA5" w:rsidRDefault="00603434" w:rsidP="00603434">
      <w:pPr>
        <w:spacing w:before="120" w:after="120" w:line="360" w:lineRule="auto"/>
        <w:ind w:firstLine="720"/>
        <w:jc w:val="both"/>
      </w:pPr>
      <w:r w:rsidRPr="00603434">
        <w:lastRenderedPageBreak/>
        <w:t xml:space="preserve">- </w:t>
      </w:r>
      <w:r w:rsidR="00CC1AA5">
        <w:t xml:space="preserve">ID: </w:t>
      </w:r>
      <w:r w:rsidR="00CC1AA5" w:rsidRPr="00CC1AA5">
        <w:t>Mã định danh của quản trị viên (kiểu varchar).</w:t>
      </w:r>
    </w:p>
    <w:p w14:paraId="555C6758" w14:textId="443A6187" w:rsidR="00CC1AA5" w:rsidRDefault="00603434" w:rsidP="00603434">
      <w:pPr>
        <w:spacing w:before="120" w:after="120" w:line="360" w:lineRule="auto"/>
        <w:ind w:firstLine="720"/>
        <w:jc w:val="both"/>
      </w:pPr>
      <w:r w:rsidRPr="00603434">
        <w:t xml:space="preserve">- </w:t>
      </w:r>
      <w:r w:rsidR="00CC1AA5">
        <w:t xml:space="preserve">User_name: </w:t>
      </w:r>
      <w:r w:rsidR="00CC1AA5" w:rsidRPr="00CC1AA5">
        <w:t>Tên đăng nhập của quản trị viên (kiểu varchar).</w:t>
      </w:r>
    </w:p>
    <w:p w14:paraId="7849ED46" w14:textId="5F43B9C3" w:rsidR="00CC1AA5" w:rsidRDefault="00603434" w:rsidP="00603434">
      <w:pPr>
        <w:spacing w:before="120" w:after="120" w:line="360" w:lineRule="auto"/>
        <w:ind w:firstLine="720"/>
        <w:jc w:val="both"/>
      </w:pPr>
      <w:r w:rsidRPr="00603434">
        <w:t xml:space="preserve">- </w:t>
      </w:r>
      <w:r w:rsidR="00CC1AA5">
        <w:t xml:space="preserve">Pass_word: </w:t>
      </w:r>
      <w:r w:rsidR="00CC1AA5" w:rsidRPr="00CC1AA5">
        <w:t>Mật khẩu của quản trị viên (kiểu varchar).</w:t>
      </w:r>
    </w:p>
    <w:p w14:paraId="14C7BC71" w14:textId="62FF8D8C" w:rsidR="00CC1AA5" w:rsidRDefault="00CC1AA5" w:rsidP="00603434">
      <w:pPr>
        <w:spacing w:before="120" w:after="120" w:line="360" w:lineRule="auto"/>
        <w:ind w:firstLine="720"/>
        <w:jc w:val="both"/>
      </w:pPr>
      <w:r>
        <w:t xml:space="preserve">Lớp thành viên: </w:t>
      </w:r>
      <w:r w:rsidRPr="00CC1AA5">
        <w:t>Quản lý thông tin khách hàng là thành viên của hệ thống, gồm các thuộc tính</w:t>
      </w:r>
      <w:r>
        <w:t>:</w:t>
      </w:r>
    </w:p>
    <w:p w14:paraId="16578A4E" w14:textId="19D2C7E6" w:rsidR="00CC1AA5" w:rsidRDefault="00603434" w:rsidP="00603434">
      <w:pPr>
        <w:spacing w:before="120" w:after="120" w:line="360" w:lineRule="auto"/>
        <w:ind w:firstLine="720"/>
        <w:jc w:val="both"/>
      </w:pPr>
      <w:r>
        <w:rPr>
          <w:lang w:val="vi-VN"/>
        </w:rPr>
        <w:t xml:space="preserve">- </w:t>
      </w:r>
      <w:r w:rsidR="00CC1AA5">
        <w:t xml:space="preserve">MaTV: </w:t>
      </w:r>
      <w:r w:rsidR="00CC1AA5" w:rsidRPr="00CC1AA5">
        <w:t>Mã thành viên (kiểu varchar).</w:t>
      </w:r>
    </w:p>
    <w:p w14:paraId="7E27C347" w14:textId="5C938DAF" w:rsidR="00CC1AA5" w:rsidRDefault="00603434" w:rsidP="00603434">
      <w:pPr>
        <w:spacing w:before="120" w:after="120" w:line="360" w:lineRule="auto"/>
        <w:ind w:firstLine="720"/>
        <w:jc w:val="both"/>
      </w:pPr>
      <w:r w:rsidRPr="00603434">
        <w:t xml:space="preserve">- </w:t>
      </w:r>
      <w:r w:rsidR="00CC1AA5">
        <w:t xml:space="preserve">Tendangnhap: </w:t>
      </w:r>
      <w:r w:rsidR="00CC1AA5" w:rsidRPr="00CC1AA5">
        <w:t>Tên đăng nhập của thành viên (kiểu varchar).</w:t>
      </w:r>
    </w:p>
    <w:p w14:paraId="2376DC89" w14:textId="1760ECB1" w:rsidR="00CC1AA5" w:rsidRDefault="00603434" w:rsidP="00603434">
      <w:pPr>
        <w:spacing w:before="120" w:after="120" w:line="360" w:lineRule="auto"/>
        <w:ind w:firstLine="720"/>
        <w:jc w:val="both"/>
      </w:pPr>
      <w:r w:rsidRPr="00603434">
        <w:t xml:space="preserve">- </w:t>
      </w:r>
      <w:r w:rsidR="00CC1AA5">
        <w:t xml:space="preserve">Matkhau: </w:t>
      </w:r>
      <w:r w:rsidR="00CC1AA5" w:rsidRPr="00CC1AA5">
        <w:t>Mật khẩu của thành viên (kiểu text).</w:t>
      </w:r>
    </w:p>
    <w:p w14:paraId="0076D788" w14:textId="48B6FF25" w:rsidR="00CC1AA5" w:rsidRDefault="00603434" w:rsidP="00603434">
      <w:pPr>
        <w:spacing w:before="120" w:after="120" w:line="360" w:lineRule="auto"/>
        <w:ind w:firstLine="720"/>
        <w:jc w:val="both"/>
      </w:pPr>
      <w:r w:rsidRPr="00603434">
        <w:t xml:space="preserve">- </w:t>
      </w:r>
      <w:r w:rsidR="00CC1AA5">
        <w:t xml:space="preserve">Hoten: </w:t>
      </w:r>
      <w:r w:rsidR="00CC1AA5" w:rsidRPr="00CC1AA5">
        <w:t>Họ và tên của thành viên (kiểu varchar).</w:t>
      </w:r>
    </w:p>
    <w:p w14:paraId="7308A6BA" w14:textId="1F9B797C" w:rsidR="00CC1AA5" w:rsidRDefault="00603434" w:rsidP="00603434">
      <w:pPr>
        <w:spacing w:before="120" w:after="120" w:line="360" w:lineRule="auto"/>
        <w:ind w:firstLine="720"/>
        <w:jc w:val="both"/>
      </w:pPr>
      <w:r w:rsidRPr="00603434">
        <w:t xml:space="preserve">- </w:t>
      </w:r>
      <w:r w:rsidR="00CC1AA5">
        <w:t xml:space="preserve">Email: </w:t>
      </w:r>
      <w:r w:rsidR="00CC1AA5" w:rsidRPr="00CC1AA5">
        <w:t>Địa chỉ email (kiểu varchar).</w:t>
      </w:r>
    </w:p>
    <w:p w14:paraId="463EB543" w14:textId="7CD9B539" w:rsidR="00CC1AA5" w:rsidRDefault="00603434" w:rsidP="00603434">
      <w:pPr>
        <w:spacing w:before="120" w:after="120" w:line="360" w:lineRule="auto"/>
        <w:ind w:firstLine="720"/>
        <w:jc w:val="both"/>
      </w:pPr>
      <w:r w:rsidRPr="00603434">
        <w:t xml:space="preserve">- </w:t>
      </w:r>
      <w:r w:rsidR="00CC1AA5">
        <w:t xml:space="preserve">Diachi: </w:t>
      </w:r>
      <w:r w:rsidR="00CC1AA5" w:rsidRPr="00CC1AA5">
        <w:t>Địa chỉ của thành viên (kiểu varchar).</w:t>
      </w:r>
    </w:p>
    <w:p w14:paraId="075A61E0" w14:textId="72B86840" w:rsidR="00CC1AA5" w:rsidRDefault="00603434" w:rsidP="00603434">
      <w:pPr>
        <w:spacing w:before="120" w:after="120" w:line="360" w:lineRule="auto"/>
        <w:ind w:firstLine="720"/>
        <w:jc w:val="both"/>
      </w:pPr>
      <w:r w:rsidRPr="00603434">
        <w:t xml:space="preserve">- </w:t>
      </w:r>
      <w:r w:rsidR="00CC1AA5">
        <w:t xml:space="preserve">SDT: </w:t>
      </w:r>
      <w:r w:rsidR="00CC1AA5" w:rsidRPr="00CC1AA5">
        <w:t>Số điện thoại của thành viên (kiểu varchar).</w:t>
      </w:r>
    </w:p>
    <w:p w14:paraId="46BE2D80" w14:textId="5185F0E4" w:rsidR="00CC1AA5" w:rsidRDefault="00CC1AA5" w:rsidP="00603434">
      <w:pPr>
        <w:spacing w:before="120" w:after="120" w:line="360" w:lineRule="auto"/>
        <w:ind w:firstLine="720"/>
        <w:jc w:val="both"/>
      </w:pPr>
      <w:r>
        <w:t xml:space="preserve">Lớp giỏ hàng: </w:t>
      </w:r>
      <w:r w:rsidRPr="00CC1AA5">
        <w:t>Quản lý giỏ hàng của từng thành viên, gồm các thuộc tính:</w:t>
      </w:r>
    </w:p>
    <w:p w14:paraId="683B54AC" w14:textId="0E1BB609" w:rsidR="00CC1AA5" w:rsidRDefault="00603434" w:rsidP="00603434">
      <w:pPr>
        <w:spacing w:before="120" w:after="120" w:line="360" w:lineRule="auto"/>
        <w:ind w:firstLine="720"/>
        <w:jc w:val="both"/>
      </w:pPr>
      <w:r w:rsidRPr="00603434">
        <w:t xml:space="preserve">- </w:t>
      </w:r>
      <w:r w:rsidR="00CC1AA5" w:rsidRPr="00CC1AA5">
        <w:t>MaSP: Mã sản phẩm (kiểu varchar).</w:t>
      </w:r>
    </w:p>
    <w:p w14:paraId="25639A84" w14:textId="08E2AE96" w:rsidR="00CC1AA5" w:rsidRDefault="00603434" w:rsidP="00603434">
      <w:pPr>
        <w:spacing w:before="120" w:after="120" w:line="360" w:lineRule="auto"/>
        <w:ind w:firstLine="720"/>
        <w:jc w:val="both"/>
      </w:pPr>
      <w:r w:rsidRPr="00603434">
        <w:t xml:space="preserve">- </w:t>
      </w:r>
      <w:r w:rsidR="00CC1AA5" w:rsidRPr="00CC1AA5">
        <w:t>ID: Mã giỏ hàng (kiểu varchar), liên kết đến Giỏ hàng.ID.</w:t>
      </w:r>
    </w:p>
    <w:p w14:paraId="3A073373" w14:textId="4AED33A2" w:rsidR="00CC1AA5" w:rsidRDefault="00603434" w:rsidP="00603434">
      <w:pPr>
        <w:spacing w:before="120" w:after="120" w:line="360" w:lineRule="auto"/>
        <w:ind w:firstLine="720"/>
        <w:jc w:val="both"/>
      </w:pPr>
      <w:r w:rsidRPr="00603434">
        <w:t xml:space="preserve">- </w:t>
      </w:r>
      <w:r w:rsidR="00CC1AA5" w:rsidRPr="00CC1AA5">
        <w:t>Gia: Giá sản phẩm (kiểu int).</w:t>
      </w:r>
    </w:p>
    <w:p w14:paraId="06F3AC6C" w14:textId="58F4F1C9" w:rsidR="00CC1AA5" w:rsidRDefault="00603434" w:rsidP="00603434">
      <w:pPr>
        <w:spacing w:before="120" w:after="120" w:line="360" w:lineRule="auto"/>
        <w:ind w:firstLine="720"/>
        <w:jc w:val="both"/>
      </w:pPr>
      <w:r w:rsidRPr="00603434">
        <w:t xml:space="preserve">- </w:t>
      </w:r>
      <w:r w:rsidR="00CC1AA5" w:rsidRPr="00CC1AA5">
        <w:t>Gia_KM: Giá khuyến mãi của sản phẩm (kiểu int).</w:t>
      </w:r>
    </w:p>
    <w:p w14:paraId="67D61C0B" w14:textId="47D00FE4" w:rsidR="00CC1AA5" w:rsidRDefault="00CC1AA5" w:rsidP="00603434">
      <w:pPr>
        <w:spacing w:before="120" w:after="120" w:line="360" w:lineRule="auto"/>
        <w:ind w:firstLine="720"/>
        <w:jc w:val="both"/>
      </w:pPr>
      <w:r>
        <w:t xml:space="preserve">Lớp hóa đơn: </w:t>
      </w:r>
      <w:r w:rsidRPr="00CC1AA5">
        <w:t>Lưu thông tin hóa đơn của thành viên, gồm các thuộc tính:</w:t>
      </w:r>
    </w:p>
    <w:p w14:paraId="04BCDCAC" w14:textId="1BEB96F2" w:rsidR="00CC1AA5" w:rsidRDefault="00603434" w:rsidP="00603434">
      <w:pPr>
        <w:spacing w:before="120" w:after="120" w:line="360" w:lineRule="auto"/>
        <w:ind w:firstLine="720"/>
        <w:jc w:val="both"/>
      </w:pPr>
      <w:r w:rsidRPr="00603434">
        <w:t xml:space="preserve">- </w:t>
      </w:r>
      <w:r w:rsidR="00CC1AA5" w:rsidRPr="00CC1AA5">
        <w:t>Mahoadon: Mã hóa đơn (kiểu varchar).</w:t>
      </w:r>
    </w:p>
    <w:p w14:paraId="355EDED3" w14:textId="07656B0D" w:rsidR="00CC1AA5" w:rsidRDefault="00603434" w:rsidP="00603434">
      <w:pPr>
        <w:spacing w:before="120" w:after="120" w:line="360" w:lineRule="auto"/>
        <w:ind w:firstLine="720"/>
        <w:jc w:val="both"/>
      </w:pPr>
      <w:r w:rsidRPr="00603434">
        <w:t xml:space="preserve">- </w:t>
      </w:r>
      <w:r w:rsidR="00CC1AA5" w:rsidRPr="00CC1AA5">
        <w:t>Ngaylap: Ngày lập hóa đơn (kiểu Date).</w:t>
      </w:r>
    </w:p>
    <w:p w14:paraId="0756D7B6" w14:textId="2062BEED" w:rsidR="00CC1AA5" w:rsidRDefault="00603434" w:rsidP="00603434">
      <w:pPr>
        <w:spacing w:before="120" w:after="120" w:line="360" w:lineRule="auto"/>
        <w:ind w:firstLine="720"/>
        <w:jc w:val="both"/>
      </w:pPr>
      <w:r w:rsidRPr="00603434">
        <w:t xml:space="preserve">- </w:t>
      </w:r>
      <w:r w:rsidR="00CC1AA5" w:rsidRPr="00CC1AA5">
        <w:t>Tongtien: Tổng tiền thanh toán (kiểu int).</w:t>
      </w:r>
    </w:p>
    <w:p w14:paraId="6F26E600" w14:textId="3A44BA93" w:rsidR="00CC1AA5" w:rsidRDefault="00603434" w:rsidP="00603434">
      <w:pPr>
        <w:spacing w:before="120" w:after="120" w:line="360" w:lineRule="auto"/>
        <w:ind w:firstLine="720"/>
        <w:jc w:val="both"/>
      </w:pPr>
      <w:r w:rsidRPr="00603434">
        <w:t xml:space="preserve">- </w:t>
      </w:r>
      <w:r w:rsidR="00CC1AA5" w:rsidRPr="00CC1AA5">
        <w:t>SoLuong: Tổng số lượng sản phẩm trong hóa đơn (kiểu int).</w:t>
      </w:r>
    </w:p>
    <w:p w14:paraId="5698150B" w14:textId="660B733B" w:rsidR="00CC1AA5" w:rsidRDefault="00603434" w:rsidP="00603434">
      <w:pPr>
        <w:spacing w:before="120" w:after="120" w:line="360" w:lineRule="auto"/>
        <w:ind w:firstLine="720"/>
        <w:jc w:val="both"/>
      </w:pPr>
      <w:r w:rsidRPr="00603434">
        <w:t xml:space="preserve">- </w:t>
      </w:r>
      <w:r w:rsidR="00CC1AA5" w:rsidRPr="00CC1AA5">
        <w:t>HinhThucThanhToan: Hình thức thanh toán (kiểu varchar).</w:t>
      </w:r>
    </w:p>
    <w:p w14:paraId="1109EB88" w14:textId="7C706158" w:rsidR="00CC1AA5" w:rsidRDefault="00CC1AA5" w:rsidP="00603434">
      <w:pPr>
        <w:spacing w:before="120" w:after="120" w:line="360" w:lineRule="auto"/>
        <w:ind w:firstLine="720"/>
        <w:jc w:val="both"/>
      </w:pPr>
      <w:r>
        <w:t xml:space="preserve">Lớp sản phẩm: </w:t>
      </w:r>
      <w:r w:rsidRPr="00CC1AA5">
        <w:t>Lưu thông tin các sản phẩm được bán, gồm các thuộc tính:</w:t>
      </w:r>
    </w:p>
    <w:p w14:paraId="4CF7C107" w14:textId="26BDBFCD" w:rsidR="00CC1AA5" w:rsidRDefault="00603434" w:rsidP="00603434">
      <w:pPr>
        <w:spacing w:before="120" w:after="120" w:line="360" w:lineRule="auto"/>
        <w:ind w:firstLine="720"/>
        <w:jc w:val="both"/>
      </w:pPr>
      <w:r w:rsidRPr="00603434">
        <w:t xml:space="preserve">- </w:t>
      </w:r>
      <w:r w:rsidR="00CC1AA5" w:rsidRPr="00CC1AA5">
        <w:t>MaSP: Mã sản phẩm (kiểu varchar).</w:t>
      </w:r>
    </w:p>
    <w:p w14:paraId="527876EE" w14:textId="6DF99065" w:rsidR="00CC1AA5" w:rsidRDefault="00603434" w:rsidP="00603434">
      <w:pPr>
        <w:spacing w:before="120" w:after="120" w:line="360" w:lineRule="auto"/>
        <w:ind w:firstLine="720"/>
        <w:jc w:val="both"/>
      </w:pPr>
      <w:r w:rsidRPr="00603434">
        <w:t xml:space="preserve">- </w:t>
      </w:r>
      <w:r w:rsidR="00CC1AA5" w:rsidRPr="00CC1AA5">
        <w:t>TenSP: Tên sản phẩm (kiểu varchar).</w:t>
      </w:r>
    </w:p>
    <w:p w14:paraId="4D189B50" w14:textId="27FAE0DB" w:rsidR="00CC1AA5" w:rsidRDefault="00603434" w:rsidP="00603434">
      <w:pPr>
        <w:spacing w:before="120" w:after="120" w:line="360" w:lineRule="auto"/>
        <w:ind w:firstLine="720"/>
        <w:jc w:val="both"/>
      </w:pPr>
      <w:r w:rsidRPr="00603434">
        <w:lastRenderedPageBreak/>
        <w:t xml:space="preserve">- </w:t>
      </w:r>
      <w:r w:rsidR="00CC1AA5" w:rsidRPr="00CC1AA5">
        <w:t>Hinh: Hình ảnh của sản phẩm (kiểu Text).</w:t>
      </w:r>
    </w:p>
    <w:p w14:paraId="306A602B" w14:textId="7BC88CBC" w:rsidR="00CC1AA5" w:rsidRDefault="00603434" w:rsidP="00603434">
      <w:pPr>
        <w:spacing w:before="120" w:after="120" w:line="360" w:lineRule="auto"/>
        <w:ind w:firstLine="720"/>
        <w:jc w:val="both"/>
      </w:pPr>
      <w:r w:rsidRPr="00603434">
        <w:t xml:space="preserve">- </w:t>
      </w:r>
      <w:r w:rsidR="00CC1AA5" w:rsidRPr="00CC1AA5">
        <w:t>Gia: Giá sản phẩm (kiểu int).</w:t>
      </w:r>
    </w:p>
    <w:p w14:paraId="1F32F2B3" w14:textId="5D2AD2F8" w:rsidR="00CC1AA5" w:rsidRDefault="00603434" w:rsidP="00603434">
      <w:pPr>
        <w:spacing w:before="120" w:after="120" w:line="360" w:lineRule="auto"/>
        <w:ind w:firstLine="720"/>
        <w:jc w:val="both"/>
      </w:pPr>
      <w:r w:rsidRPr="00603434">
        <w:t xml:space="preserve">- </w:t>
      </w:r>
      <w:r w:rsidR="00CC1AA5" w:rsidRPr="00CC1AA5">
        <w:t>Mota: Mô tả sản phẩm (kiểu varchar).</w:t>
      </w:r>
    </w:p>
    <w:p w14:paraId="5F596152" w14:textId="11BEBB79" w:rsidR="00CC1AA5" w:rsidRDefault="00603434" w:rsidP="00603434">
      <w:pPr>
        <w:spacing w:before="120" w:after="120" w:line="360" w:lineRule="auto"/>
        <w:ind w:firstLine="720"/>
        <w:jc w:val="both"/>
      </w:pPr>
      <w:r w:rsidRPr="00603434">
        <w:t xml:space="preserve">- </w:t>
      </w:r>
      <w:r w:rsidR="00CC1AA5" w:rsidRPr="00CC1AA5">
        <w:t>Gia_KM: Giá khuyến mãi của sản phẩm (kiểu varchar).</w:t>
      </w:r>
    </w:p>
    <w:p w14:paraId="4409E640" w14:textId="2A3B22F8" w:rsidR="00CC1AA5" w:rsidRDefault="00CC1AA5" w:rsidP="00CC1AA5">
      <w:pPr>
        <w:spacing w:before="120" w:after="120" w:line="360" w:lineRule="auto"/>
        <w:ind w:firstLine="720"/>
        <w:jc w:val="both"/>
      </w:pPr>
      <w:r w:rsidRPr="00CC1AA5">
        <w:t>Mối quan hệ giữa các lớp</w:t>
      </w:r>
      <w:r>
        <w:t>:</w:t>
      </w:r>
    </w:p>
    <w:p w14:paraId="1261C488" w14:textId="188A8BE8" w:rsidR="00CC1AA5" w:rsidRPr="00CC1AA5" w:rsidRDefault="00603434" w:rsidP="00603434">
      <w:pPr>
        <w:spacing w:before="120" w:after="120" w:line="360" w:lineRule="auto"/>
        <w:ind w:firstLine="720"/>
        <w:jc w:val="both"/>
      </w:pPr>
      <w:r w:rsidRPr="00603434">
        <w:t xml:space="preserve">- </w:t>
      </w:r>
      <w:r w:rsidR="00CC1AA5" w:rsidRPr="00CC1AA5">
        <w:t>Thành viên - Giỏ hàng: Một thành viên có thể sở hữu nhiều giỏ hàng (quan hệ 1:N).</w:t>
      </w:r>
    </w:p>
    <w:p w14:paraId="73543D99" w14:textId="15369CF2" w:rsidR="00CC1AA5" w:rsidRPr="00CC1AA5" w:rsidRDefault="00603434" w:rsidP="00603434">
      <w:pPr>
        <w:spacing w:before="120" w:after="120" w:line="360" w:lineRule="auto"/>
        <w:ind w:firstLine="720"/>
        <w:jc w:val="both"/>
      </w:pPr>
      <w:r w:rsidRPr="00603434">
        <w:t xml:space="preserve">- </w:t>
      </w:r>
      <w:r w:rsidR="00CC1AA5" w:rsidRPr="00CC1AA5">
        <w:t>Giỏ hàng - Chi tiết giỏ: Một giỏ hàng có thể chứa nhiều chi tiết giỏ (quan hệ 1:N).</w:t>
      </w:r>
    </w:p>
    <w:p w14:paraId="1718C196" w14:textId="20C0E0CA" w:rsidR="00CC1AA5" w:rsidRPr="00CC1AA5" w:rsidRDefault="00603434" w:rsidP="00603434">
      <w:pPr>
        <w:spacing w:before="120" w:after="120" w:line="360" w:lineRule="auto"/>
        <w:ind w:firstLine="720"/>
        <w:jc w:val="both"/>
      </w:pPr>
      <w:r w:rsidRPr="00603434">
        <w:t xml:space="preserve">- </w:t>
      </w:r>
      <w:r w:rsidR="00CC1AA5" w:rsidRPr="00CC1AA5">
        <w:t>Chi tiết giỏ - Sản phẩm: Nhiều chi tiết giỏ có thể tham chiếu cùng một sản phẩm (quan hệ N:1).</w:t>
      </w:r>
    </w:p>
    <w:p w14:paraId="49A755E9" w14:textId="1CAB0512" w:rsidR="00CC1AA5" w:rsidRPr="00CC1AA5" w:rsidRDefault="00603434" w:rsidP="00603434">
      <w:pPr>
        <w:spacing w:before="120" w:after="120" w:line="360" w:lineRule="auto"/>
        <w:ind w:firstLine="720"/>
        <w:jc w:val="both"/>
      </w:pPr>
      <w:r w:rsidRPr="00603434">
        <w:t xml:space="preserve">- </w:t>
      </w:r>
      <w:r w:rsidR="00CC1AA5" w:rsidRPr="00CC1AA5">
        <w:t>Thành viên - Hóa đơn: Một thành viên có thể lập nhiều hóa đơn (quan hệ 1:N).</w:t>
      </w:r>
    </w:p>
    <w:p w14:paraId="2F791567" w14:textId="3CDD76CB" w:rsidR="00D763D9" w:rsidRPr="00D763D9" w:rsidRDefault="00603434" w:rsidP="00603434">
      <w:pPr>
        <w:spacing w:before="120" w:after="120" w:line="360" w:lineRule="auto"/>
        <w:ind w:firstLine="720"/>
        <w:jc w:val="both"/>
      </w:pPr>
      <w:r w:rsidRPr="00603434">
        <w:t xml:space="preserve">- </w:t>
      </w:r>
      <w:r w:rsidR="00CC1AA5" w:rsidRPr="00CC1AA5">
        <w:t>Hóa đơn - Sản phẩm: Một hóa đơn có thể chứa nhiều sản phẩm và một sản phẩm có thể xuất hiện trong nhiều hóa đơn (quan hệ N:M).</w:t>
      </w:r>
    </w:p>
    <w:p w14:paraId="108C09BC" w14:textId="22365F06" w:rsidR="006D71B5" w:rsidRPr="00CC1AA5" w:rsidRDefault="006D71B5" w:rsidP="00DC39B9">
      <w:pPr>
        <w:pStyle w:val="Heading3"/>
        <w:numPr>
          <w:ilvl w:val="0"/>
          <w:numId w:val="9"/>
        </w:numPr>
        <w:tabs>
          <w:tab w:val="left" w:pos="1134"/>
        </w:tabs>
        <w:spacing w:before="120" w:after="120" w:line="360" w:lineRule="auto"/>
        <w:ind w:left="284" w:firstLine="0"/>
        <w:rPr>
          <w:rFonts w:cs="Times New Roman"/>
          <w:i w:val="0"/>
        </w:rPr>
      </w:pPr>
      <w:bookmarkStart w:id="8" w:name="_Toc106097367"/>
      <w:r>
        <w:rPr>
          <w:rFonts w:cs="Times New Roman"/>
          <w:i w:val="0"/>
        </w:rPr>
        <w:t xml:space="preserve">Mô hình </w:t>
      </w:r>
      <w:bookmarkEnd w:id="8"/>
      <w:r w:rsidR="00CC1AA5">
        <w:rPr>
          <w:rFonts w:cs="Times New Roman"/>
          <w:i w:val="0"/>
        </w:rPr>
        <w:t>dữ liệu mức logic (MLD)</w:t>
      </w:r>
    </w:p>
    <w:p w14:paraId="675E1CFA" w14:textId="191C87C7" w:rsidR="006D71B5" w:rsidRPr="002A786C" w:rsidRDefault="00603434" w:rsidP="00946811">
      <w:pPr>
        <w:pStyle w:val="Caption"/>
        <w:spacing w:before="120" w:after="120" w:line="360" w:lineRule="auto"/>
        <w:jc w:val="center"/>
        <w:rPr>
          <w:color w:val="auto"/>
          <w:sz w:val="26"/>
          <w:szCs w:val="26"/>
        </w:rPr>
      </w:pPr>
      <w:r>
        <w:rPr>
          <w:color w:val="auto"/>
          <w:sz w:val="26"/>
          <w:szCs w:val="26"/>
        </w:rPr>
        <w:t>Bảng</w:t>
      </w:r>
      <w:r w:rsidR="006D71B5" w:rsidRPr="002A786C">
        <w:rPr>
          <w:color w:val="auto"/>
          <w:sz w:val="26"/>
          <w:szCs w:val="26"/>
        </w:rPr>
        <w:t xml:space="preserve"> </w:t>
      </w:r>
      <w:r w:rsidR="00940D58">
        <w:rPr>
          <w:color w:val="auto"/>
          <w:sz w:val="26"/>
          <w:szCs w:val="26"/>
          <w:lang w:val="vi-VN"/>
        </w:rPr>
        <w:t>2.</w:t>
      </w:r>
      <w:r w:rsidR="00723882">
        <w:rPr>
          <w:color w:val="auto"/>
          <w:sz w:val="26"/>
          <w:szCs w:val="26"/>
        </w:rPr>
        <w:t>1</w:t>
      </w:r>
      <w:r w:rsidR="006D71B5" w:rsidRPr="002A786C">
        <w:rPr>
          <w:color w:val="auto"/>
          <w:sz w:val="26"/>
          <w:szCs w:val="26"/>
        </w:rPr>
        <w:t xml:space="preserve">: </w:t>
      </w:r>
      <w:r w:rsidR="006D71B5">
        <w:rPr>
          <w:color w:val="auto"/>
          <w:sz w:val="26"/>
          <w:szCs w:val="26"/>
        </w:rPr>
        <w:t>Bảng</w:t>
      </w:r>
      <w:r w:rsidR="00946811">
        <w:rPr>
          <w:color w:val="auto"/>
          <w:sz w:val="26"/>
          <w:szCs w:val="26"/>
        </w:rPr>
        <w:t xml:space="preserve"> quantrivien</w:t>
      </w:r>
    </w:p>
    <w:tbl>
      <w:tblPr>
        <w:tblStyle w:val="TableGrid"/>
        <w:tblW w:w="9062" w:type="dxa"/>
        <w:tblLook w:val="04A0" w:firstRow="1" w:lastRow="0" w:firstColumn="1" w:lastColumn="0" w:noHBand="0" w:noVBand="1"/>
      </w:tblPr>
      <w:tblGrid>
        <w:gridCol w:w="2139"/>
        <w:gridCol w:w="2569"/>
        <w:gridCol w:w="1921"/>
        <w:gridCol w:w="2433"/>
      </w:tblGrid>
      <w:tr w:rsidR="00C749AC" w:rsidRPr="002A786C" w14:paraId="0D8E458B" w14:textId="77777777" w:rsidTr="00D12E3D">
        <w:tc>
          <w:tcPr>
            <w:tcW w:w="2139" w:type="dxa"/>
            <w:vAlign w:val="center"/>
          </w:tcPr>
          <w:p w14:paraId="208A9F0E" w14:textId="77777777" w:rsidR="00C749AC" w:rsidRPr="002A786C" w:rsidRDefault="00C749AC" w:rsidP="00623091">
            <w:pPr>
              <w:spacing w:line="360" w:lineRule="auto"/>
              <w:jc w:val="center"/>
              <w:rPr>
                <w:b/>
              </w:rPr>
            </w:pPr>
            <w:r>
              <w:rPr>
                <w:b/>
              </w:rPr>
              <w:t>Thuộc tính</w:t>
            </w:r>
          </w:p>
        </w:tc>
        <w:tc>
          <w:tcPr>
            <w:tcW w:w="2569" w:type="dxa"/>
            <w:vAlign w:val="center"/>
          </w:tcPr>
          <w:p w14:paraId="010495B6" w14:textId="77777777" w:rsidR="00C749AC" w:rsidRPr="002A786C" w:rsidRDefault="00C749AC" w:rsidP="00623091">
            <w:pPr>
              <w:spacing w:line="360" w:lineRule="auto"/>
              <w:jc w:val="center"/>
              <w:rPr>
                <w:b/>
              </w:rPr>
            </w:pPr>
            <w:r>
              <w:rPr>
                <w:b/>
              </w:rPr>
              <w:t>Mô tả</w:t>
            </w:r>
          </w:p>
        </w:tc>
        <w:tc>
          <w:tcPr>
            <w:tcW w:w="1921" w:type="dxa"/>
          </w:tcPr>
          <w:p w14:paraId="27F00E62" w14:textId="77777777" w:rsidR="00C749AC" w:rsidRPr="002A786C" w:rsidRDefault="00C749AC" w:rsidP="00623091">
            <w:pPr>
              <w:spacing w:line="360" w:lineRule="auto"/>
              <w:jc w:val="center"/>
              <w:rPr>
                <w:b/>
              </w:rPr>
            </w:pPr>
            <w:r>
              <w:rPr>
                <w:b/>
              </w:rPr>
              <w:t>Kiểu dữ liệu</w:t>
            </w:r>
          </w:p>
        </w:tc>
        <w:tc>
          <w:tcPr>
            <w:tcW w:w="2433" w:type="dxa"/>
          </w:tcPr>
          <w:p w14:paraId="3F647FF9" w14:textId="77777777" w:rsidR="00C749AC" w:rsidRDefault="00C749AC" w:rsidP="00623091">
            <w:pPr>
              <w:spacing w:line="360" w:lineRule="auto"/>
              <w:jc w:val="center"/>
              <w:rPr>
                <w:b/>
              </w:rPr>
            </w:pPr>
            <w:r>
              <w:rPr>
                <w:b/>
              </w:rPr>
              <w:t>Ràng buộc</w:t>
            </w:r>
          </w:p>
        </w:tc>
      </w:tr>
      <w:tr w:rsidR="00C749AC" w:rsidRPr="002A786C" w14:paraId="77DCDBDC" w14:textId="77777777" w:rsidTr="00D12E3D">
        <w:tc>
          <w:tcPr>
            <w:tcW w:w="2139" w:type="dxa"/>
          </w:tcPr>
          <w:p w14:paraId="260EABA2" w14:textId="37D6E73B" w:rsidR="00C749AC" w:rsidRPr="002A786C" w:rsidRDefault="00946811" w:rsidP="00946811">
            <w:pPr>
              <w:tabs>
                <w:tab w:val="left" w:pos="313"/>
              </w:tabs>
              <w:spacing w:line="360" w:lineRule="auto"/>
              <w:jc w:val="center"/>
            </w:pPr>
            <w:r>
              <w:t>id</w:t>
            </w:r>
          </w:p>
        </w:tc>
        <w:tc>
          <w:tcPr>
            <w:tcW w:w="2569" w:type="dxa"/>
          </w:tcPr>
          <w:p w14:paraId="1BDB19EE" w14:textId="1F0D78C4" w:rsidR="00C749AC" w:rsidRPr="002A786C" w:rsidRDefault="00946811" w:rsidP="00946811">
            <w:pPr>
              <w:spacing w:line="360" w:lineRule="auto"/>
              <w:jc w:val="center"/>
            </w:pPr>
            <w:r>
              <w:t>Mã quản trị viên</w:t>
            </w:r>
          </w:p>
        </w:tc>
        <w:tc>
          <w:tcPr>
            <w:tcW w:w="1921" w:type="dxa"/>
          </w:tcPr>
          <w:p w14:paraId="3F7E7C27" w14:textId="2C7995AB" w:rsidR="00C749AC" w:rsidRPr="002A786C" w:rsidRDefault="00946811" w:rsidP="00946811">
            <w:pPr>
              <w:spacing w:line="360" w:lineRule="auto"/>
              <w:jc w:val="center"/>
            </w:pPr>
            <w:r w:rsidRPr="00946811">
              <w:t>VARCHAR(20)</w:t>
            </w:r>
          </w:p>
        </w:tc>
        <w:tc>
          <w:tcPr>
            <w:tcW w:w="2433" w:type="dxa"/>
          </w:tcPr>
          <w:p w14:paraId="726DC2F3" w14:textId="211F783A" w:rsidR="00C749AC" w:rsidRPr="002A786C" w:rsidRDefault="00946811" w:rsidP="00946811">
            <w:pPr>
              <w:spacing w:line="360" w:lineRule="auto"/>
              <w:jc w:val="center"/>
            </w:pPr>
            <w:r w:rsidRPr="00946811">
              <w:t>PRIMARY KEY, NOT NULL</w:t>
            </w:r>
          </w:p>
        </w:tc>
      </w:tr>
      <w:tr w:rsidR="00C749AC" w:rsidRPr="002A786C" w14:paraId="7EE27ABA" w14:textId="77777777" w:rsidTr="00D12E3D">
        <w:tc>
          <w:tcPr>
            <w:tcW w:w="2139" w:type="dxa"/>
          </w:tcPr>
          <w:p w14:paraId="6EEB833A" w14:textId="0557F513" w:rsidR="00946811" w:rsidRPr="002A786C" w:rsidRDefault="00946811" w:rsidP="00946811">
            <w:pPr>
              <w:tabs>
                <w:tab w:val="left" w:pos="313"/>
              </w:tabs>
              <w:spacing w:line="360" w:lineRule="auto"/>
              <w:jc w:val="center"/>
            </w:pPr>
            <w:r>
              <w:t>tendnqtv</w:t>
            </w:r>
          </w:p>
        </w:tc>
        <w:tc>
          <w:tcPr>
            <w:tcW w:w="2569" w:type="dxa"/>
          </w:tcPr>
          <w:p w14:paraId="5C162F18" w14:textId="07F06277" w:rsidR="00C749AC" w:rsidRPr="002A786C" w:rsidRDefault="00946811" w:rsidP="00946811">
            <w:pPr>
              <w:spacing w:line="360" w:lineRule="auto"/>
              <w:jc w:val="center"/>
            </w:pPr>
            <w:r>
              <w:t>T</w:t>
            </w:r>
            <w:r w:rsidRPr="00946811">
              <w:t>ên đăng nhập của quản trị viên</w:t>
            </w:r>
          </w:p>
        </w:tc>
        <w:tc>
          <w:tcPr>
            <w:tcW w:w="1921" w:type="dxa"/>
          </w:tcPr>
          <w:p w14:paraId="5A19A2A1" w14:textId="21C146C8" w:rsidR="00C749AC" w:rsidRPr="002A786C" w:rsidRDefault="00946811" w:rsidP="00946811">
            <w:pPr>
              <w:spacing w:line="360" w:lineRule="auto"/>
              <w:jc w:val="center"/>
            </w:pPr>
            <w:r w:rsidRPr="00946811">
              <w:t>TEXT</w:t>
            </w:r>
          </w:p>
        </w:tc>
        <w:tc>
          <w:tcPr>
            <w:tcW w:w="2433" w:type="dxa"/>
          </w:tcPr>
          <w:p w14:paraId="2480DE72" w14:textId="33E5A70A" w:rsidR="00C749AC" w:rsidRPr="002A786C" w:rsidRDefault="00946811" w:rsidP="00946811">
            <w:pPr>
              <w:spacing w:line="360" w:lineRule="auto"/>
              <w:jc w:val="center"/>
            </w:pPr>
            <w:r w:rsidRPr="00946811">
              <w:t>NOT NULL</w:t>
            </w:r>
          </w:p>
        </w:tc>
      </w:tr>
      <w:tr w:rsidR="00946811" w:rsidRPr="002A786C" w14:paraId="6543370B" w14:textId="77777777" w:rsidTr="00D12E3D">
        <w:tc>
          <w:tcPr>
            <w:tcW w:w="2139" w:type="dxa"/>
          </w:tcPr>
          <w:p w14:paraId="2556A98A" w14:textId="29B55A07" w:rsidR="00946811" w:rsidRDefault="00946811" w:rsidP="00946811">
            <w:pPr>
              <w:tabs>
                <w:tab w:val="left" w:pos="313"/>
              </w:tabs>
              <w:spacing w:line="360" w:lineRule="auto"/>
              <w:jc w:val="center"/>
            </w:pPr>
            <w:r>
              <w:t>tenqtv</w:t>
            </w:r>
          </w:p>
        </w:tc>
        <w:tc>
          <w:tcPr>
            <w:tcW w:w="2569" w:type="dxa"/>
          </w:tcPr>
          <w:p w14:paraId="08B2DC31" w14:textId="3BCE46C4" w:rsidR="00946811" w:rsidRPr="002A786C" w:rsidRDefault="00946811" w:rsidP="00946811">
            <w:pPr>
              <w:spacing w:line="360" w:lineRule="auto"/>
              <w:jc w:val="center"/>
            </w:pPr>
            <w:r w:rsidRPr="00946811">
              <w:t>Tên của quản trị viên</w:t>
            </w:r>
          </w:p>
        </w:tc>
        <w:tc>
          <w:tcPr>
            <w:tcW w:w="1921" w:type="dxa"/>
          </w:tcPr>
          <w:p w14:paraId="50B5FB19" w14:textId="78B1DB94" w:rsidR="00946811" w:rsidRPr="002A786C" w:rsidRDefault="00946811" w:rsidP="00946811">
            <w:pPr>
              <w:spacing w:line="360" w:lineRule="auto"/>
              <w:jc w:val="center"/>
            </w:pPr>
            <w:r w:rsidRPr="00946811">
              <w:t>VARCHAR(50)</w:t>
            </w:r>
          </w:p>
        </w:tc>
        <w:tc>
          <w:tcPr>
            <w:tcW w:w="2433" w:type="dxa"/>
          </w:tcPr>
          <w:p w14:paraId="706EC9DE" w14:textId="27E8F2BA" w:rsidR="00946811" w:rsidRPr="002A786C" w:rsidRDefault="00946811" w:rsidP="00946811">
            <w:pPr>
              <w:spacing w:line="360" w:lineRule="auto"/>
              <w:jc w:val="center"/>
            </w:pPr>
            <w:r w:rsidRPr="00946811">
              <w:t>NOT NULL</w:t>
            </w:r>
          </w:p>
        </w:tc>
      </w:tr>
      <w:tr w:rsidR="00946811" w:rsidRPr="002A786C" w14:paraId="16CBD250" w14:textId="77777777" w:rsidTr="00D12E3D">
        <w:tc>
          <w:tcPr>
            <w:tcW w:w="2139" w:type="dxa"/>
          </w:tcPr>
          <w:p w14:paraId="5EA38254" w14:textId="0DD0EADA" w:rsidR="00946811" w:rsidRDefault="00946811" w:rsidP="00946811">
            <w:pPr>
              <w:tabs>
                <w:tab w:val="left" w:pos="313"/>
              </w:tabs>
              <w:spacing w:line="360" w:lineRule="auto"/>
              <w:jc w:val="center"/>
            </w:pPr>
            <w:r>
              <w:t>matkhauqtv</w:t>
            </w:r>
          </w:p>
        </w:tc>
        <w:tc>
          <w:tcPr>
            <w:tcW w:w="2569" w:type="dxa"/>
          </w:tcPr>
          <w:p w14:paraId="41CBA87B" w14:textId="22254592" w:rsidR="00946811" w:rsidRPr="002A786C" w:rsidRDefault="00946811" w:rsidP="00946811">
            <w:pPr>
              <w:spacing w:line="360" w:lineRule="auto"/>
              <w:jc w:val="center"/>
            </w:pPr>
            <w:r w:rsidRPr="00946811">
              <w:t>Mật khẩu của quản trị viên</w:t>
            </w:r>
          </w:p>
        </w:tc>
        <w:tc>
          <w:tcPr>
            <w:tcW w:w="1921" w:type="dxa"/>
          </w:tcPr>
          <w:p w14:paraId="3D0B59F7" w14:textId="624B7D6E" w:rsidR="00946811" w:rsidRPr="002A786C" w:rsidRDefault="00946811" w:rsidP="00946811">
            <w:pPr>
              <w:spacing w:line="360" w:lineRule="auto"/>
              <w:jc w:val="center"/>
            </w:pPr>
            <w:r w:rsidRPr="00946811">
              <w:t>VARCHAR(50)</w:t>
            </w:r>
          </w:p>
        </w:tc>
        <w:tc>
          <w:tcPr>
            <w:tcW w:w="2433" w:type="dxa"/>
          </w:tcPr>
          <w:p w14:paraId="7787260E" w14:textId="6735F121" w:rsidR="00946811" w:rsidRPr="002A786C" w:rsidRDefault="00946811" w:rsidP="00946811">
            <w:pPr>
              <w:spacing w:line="360" w:lineRule="auto"/>
              <w:jc w:val="center"/>
            </w:pPr>
            <w:r w:rsidRPr="00946811">
              <w:t>NOT NULL</w:t>
            </w:r>
          </w:p>
        </w:tc>
      </w:tr>
      <w:tr w:rsidR="00946811" w:rsidRPr="002A786C" w14:paraId="0B0F1615" w14:textId="77777777" w:rsidTr="00D12E3D">
        <w:tc>
          <w:tcPr>
            <w:tcW w:w="2139" w:type="dxa"/>
          </w:tcPr>
          <w:p w14:paraId="244FF7D8" w14:textId="70B5296D" w:rsidR="00946811" w:rsidRDefault="00946811" w:rsidP="00946811">
            <w:pPr>
              <w:tabs>
                <w:tab w:val="left" w:pos="313"/>
              </w:tabs>
              <w:spacing w:line="360" w:lineRule="auto"/>
              <w:jc w:val="center"/>
            </w:pPr>
            <w:r>
              <w:t>diachiqtv</w:t>
            </w:r>
          </w:p>
        </w:tc>
        <w:tc>
          <w:tcPr>
            <w:tcW w:w="2569" w:type="dxa"/>
          </w:tcPr>
          <w:p w14:paraId="63C7E4A0" w14:textId="77777777" w:rsidR="00946811" w:rsidRPr="00946811" w:rsidRDefault="00946811" w:rsidP="00946811">
            <w:pPr>
              <w:spacing w:line="360" w:lineRule="auto"/>
              <w:jc w:val="center"/>
              <w:rPr>
                <w:vanish/>
              </w:rPr>
            </w:pPr>
          </w:p>
          <w:p w14:paraId="2AE3D676" w14:textId="154F0841" w:rsidR="00946811" w:rsidRPr="002A786C" w:rsidRDefault="00D945A1" w:rsidP="00946811">
            <w:pPr>
              <w:spacing w:line="360" w:lineRule="auto"/>
              <w:jc w:val="center"/>
            </w:pPr>
            <w:r w:rsidRPr="00946811">
              <w:t>Địa chỉ của quản trị viên</w:t>
            </w:r>
          </w:p>
        </w:tc>
        <w:tc>
          <w:tcPr>
            <w:tcW w:w="1921" w:type="dxa"/>
          </w:tcPr>
          <w:p w14:paraId="01A7412A" w14:textId="14255436" w:rsidR="00946811" w:rsidRPr="002A786C" w:rsidRDefault="00946811" w:rsidP="00946811">
            <w:pPr>
              <w:spacing w:line="360" w:lineRule="auto"/>
              <w:jc w:val="center"/>
            </w:pPr>
            <w:r w:rsidRPr="00946811">
              <w:t>VARCHAR(50)</w:t>
            </w:r>
          </w:p>
        </w:tc>
        <w:tc>
          <w:tcPr>
            <w:tcW w:w="2433" w:type="dxa"/>
          </w:tcPr>
          <w:p w14:paraId="6D1A4AFA" w14:textId="12352BC2" w:rsidR="00946811" w:rsidRPr="00946811" w:rsidRDefault="00D945A1" w:rsidP="00946811">
            <w:pPr>
              <w:spacing w:line="360" w:lineRule="auto"/>
              <w:jc w:val="center"/>
              <w:rPr>
                <w:vanish/>
              </w:rPr>
            </w:pPr>
            <w:r w:rsidRPr="00946811">
              <w:t>NOT NULL</w:t>
            </w:r>
          </w:p>
          <w:p w14:paraId="087BA900" w14:textId="77777777" w:rsidR="00946811" w:rsidRPr="002A786C" w:rsidRDefault="00946811" w:rsidP="00946811">
            <w:pPr>
              <w:spacing w:line="360" w:lineRule="auto"/>
              <w:jc w:val="center"/>
            </w:pPr>
          </w:p>
        </w:tc>
      </w:tr>
      <w:tr w:rsidR="00946811" w:rsidRPr="002A786C" w14:paraId="02292A73" w14:textId="77777777" w:rsidTr="001E4A6C">
        <w:trPr>
          <w:trHeight w:val="614"/>
        </w:trPr>
        <w:tc>
          <w:tcPr>
            <w:tcW w:w="2139" w:type="dxa"/>
          </w:tcPr>
          <w:p w14:paraId="7107311A" w14:textId="537125FA" w:rsidR="00946811" w:rsidRDefault="00946811" w:rsidP="00946811">
            <w:pPr>
              <w:tabs>
                <w:tab w:val="left" w:pos="313"/>
              </w:tabs>
              <w:spacing w:line="360" w:lineRule="auto"/>
              <w:jc w:val="center"/>
            </w:pPr>
            <w:r>
              <w:t>dtqtv</w:t>
            </w:r>
          </w:p>
        </w:tc>
        <w:tc>
          <w:tcPr>
            <w:tcW w:w="2569" w:type="dxa"/>
          </w:tcPr>
          <w:p w14:paraId="3BF3AD54" w14:textId="04714921" w:rsidR="00946811" w:rsidRPr="002A786C" w:rsidRDefault="00946811" w:rsidP="00946811">
            <w:pPr>
              <w:spacing w:line="360" w:lineRule="auto"/>
              <w:jc w:val="center"/>
            </w:pPr>
            <w:r w:rsidRPr="00946811">
              <w:t>Điện thoại của quản trị viên</w:t>
            </w:r>
          </w:p>
        </w:tc>
        <w:tc>
          <w:tcPr>
            <w:tcW w:w="1921" w:type="dxa"/>
          </w:tcPr>
          <w:p w14:paraId="0E4D4529" w14:textId="344CB59D" w:rsidR="00946811" w:rsidRPr="002A786C" w:rsidRDefault="00946811" w:rsidP="00946811">
            <w:pPr>
              <w:spacing w:line="360" w:lineRule="auto"/>
              <w:jc w:val="center"/>
            </w:pPr>
            <w:r w:rsidRPr="00946811">
              <w:t>VARCHAR(50)</w:t>
            </w:r>
          </w:p>
        </w:tc>
        <w:tc>
          <w:tcPr>
            <w:tcW w:w="2433" w:type="dxa"/>
          </w:tcPr>
          <w:p w14:paraId="456300F9" w14:textId="403B83B1" w:rsidR="00946811" w:rsidRPr="002A786C" w:rsidRDefault="00946811" w:rsidP="00946811">
            <w:pPr>
              <w:spacing w:line="360" w:lineRule="auto"/>
              <w:jc w:val="center"/>
            </w:pPr>
            <w:r w:rsidRPr="00946811">
              <w:t>NOT NULL</w:t>
            </w:r>
          </w:p>
        </w:tc>
      </w:tr>
    </w:tbl>
    <w:p w14:paraId="518B1E11" w14:textId="367DCEB4" w:rsidR="006D71B5" w:rsidRDefault="00D12E3D" w:rsidP="00603434">
      <w:pPr>
        <w:spacing w:before="120" w:after="120" w:line="360" w:lineRule="auto"/>
        <w:ind w:firstLine="720"/>
        <w:jc w:val="both"/>
      </w:pPr>
      <w:r w:rsidRPr="00D12E3D">
        <w:t>M</w:t>
      </w:r>
      <w:r w:rsidR="001E4A6C">
        <w:t>ô tả</w:t>
      </w:r>
      <w:r w:rsidRPr="00D12E3D">
        <w:t>: Quản lý thông tin của quản trị viên hệ thống.</w:t>
      </w:r>
    </w:p>
    <w:p w14:paraId="36CA0D49" w14:textId="141BDDFE" w:rsidR="00D12E3D" w:rsidRDefault="00D12E3D" w:rsidP="00603434">
      <w:pPr>
        <w:spacing w:before="120" w:after="120" w:line="360" w:lineRule="auto"/>
        <w:ind w:firstLine="720"/>
        <w:jc w:val="both"/>
      </w:pPr>
      <w:r>
        <w:lastRenderedPageBreak/>
        <w:t>Các thuộc tính:</w:t>
      </w:r>
    </w:p>
    <w:p w14:paraId="4328E3D9" w14:textId="7CAFC677" w:rsidR="00D12E3D" w:rsidRDefault="00603434" w:rsidP="00BB5A59">
      <w:pPr>
        <w:spacing w:before="120" w:after="120" w:line="360" w:lineRule="auto"/>
        <w:ind w:firstLine="720"/>
        <w:jc w:val="both"/>
      </w:pPr>
      <w:r w:rsidRPr="00BB5A59">
        <w:t xml:space="preserve">- </w:t>
      </w:r>
      <w:r w:rsidR="001E4A6C" w:rsidRPr="001E4A6C">
        <w:t>id: Mã quản trị viên (Primary Key).</w:t>
      </w:r>
    </w:p>
    <w:p w14:paraId="6735305C" w14:textId="6AD7F0D5" w:rsidR="001E4A6C" w:rsidRDefault="00603434" w:rsidP="00BB5A59">
      <w:pPr>
        <w:spacing w:before="120" w:after="120" w:line="360" w:lineRule="auto"/>
        <w:ind w:firstLine="720"/>
        <w:jc w:val="both"/>
      </w:pPr>
      <w:r w:rsidRPr="00BB5A59">
        <w:t xml:space="preserve">- </w:t>
      </w:r>
      <w:r w:rsidR="001E4A6C" w:rsidRPr="001E4A6C">
        <w:t>tendnqtv: Tên đăng nhập quản trị viên.</w:t>
      </w:r>
    </w:p>
    <w:p w14:paraId="43DD4115" w14:textId="026B9367" w:rsidR="001E4A6C" w:rsidRDefault="00603434" w:rsidP="00BB5A59">
      <w:pPr>
        <w:spacing w:before="120" w:after="120" w:line="360" w:lineRule="auto"/>
        <w:ind w:firstLine="720"/>
        <w:jc w:val="both"/>
      </w:pPr>
      <w:r w:rsidRPr="00BB5A59">
        <w:t xml:space="preserve">- </w:t>
      </w:r>
      <w:r w:rsidR="001E4A6C" w:rsidRPr="001E4A6C">
        <w:t>tenqtv: Họ và tên của quản trị viên.</w:t>
      </w:r>
    </w:p>
    <w:p w14:paraId="7295E6E1" w14:textId="1DB3876C" w:rsidR="001E4A6C" w:rsidRDefault="00603434" w:rsidP="00BB5A59">
      <w:pPr>
        <w:spacing w:before="120" w:after="120" w:line="360" w:lineRule="auto"/>
        <w:ind w:firstLine="720"/>
        <w:jc w:val="both"/>
      </w:pPr>
      <w:r w:rsidRPr="00BB5A59">
        <w:t xml:space="preserve">- </w:t>
      </w:r>
      <w:r w:rsidR="001E4A6C" w:rsidRPr="001E4A6C">
        <w:t>matkhauqtv: Mật khẩu quản trị viên.</w:t>
      </w:r>
    </w:p>
    <w:p w14:paraId="7D89DB71" w14:textId="586CBBC4" w:rsidR="001E4A6C" w:rsidRDefault="00603434" w:rsidP="00BB5A59">
      <w:pPr>
        <w:spacing w:before="120" w:after="120" w:line="360" w:lineRule="auto"/>
        <w:ind w:firstLine="720"/>
        <w:jc w:val="both"/>
      </w:pPr>
      <w:r w:rsidRPr="00BB5A59">
        <w:t xml:space="preserve">- </w:t>
      </w:r>
      <w:r w:rsidR="001E4A6C" w:rsidRPr="001E4A6C">
        <w:t>diachiqtv: Địa chỉ của quản trị viên.</w:t>
      </w:r>
    </w:p>
    <w:p w14:paraId="0E641544" w14:textId="75F88349" w:rsidR="001E4A6C" w:rsidRPr="00F93EB7" w:rsidRDefault="00603434" w:rsidP="00BB5A59">
      <w:pPr>
        <w:spacing w:before="120" w:after="120" w:line="360" w:lineRule="auto"/>
        <w:ind w:firstLine="720"/>
        <w:jc w:val="both"/>
      </w:pPr>
      <w:r w:rsidRPr="00BB5A59">
        <w:t xml:space="preserve">- </w:t>
      </w:r>
      <w:r w:rsidR="001E4A6C" w:rsidRPr="001E4A6C">
        <w:t>dtqtv: Số điện thoại của quản trị viên.</w:t>
      </w:r>
    </w:p>
    <w:p w14:paraId="17C7688D" w14:textId="5BFA45C9" w:rsidR="00946811" w:rsidRDefault="00603434" w:rsidP="00946811">
      <w:pPr>
        <w:pStyle w:val="Caption"/>
        <w:spacing w:before="120" w:after="120" w:line="360" w:lineRule="auto"/>
        <w:jc w:val="center"/>
        <w:rPr>
          <w:color w:val="auto"/>
          <w:sz w:val="26"/>
          <w:szCs w:val="26"/>
        </w:rPr>
      </w:pPr>
      <w:r>
        <w:rPr>
          <w:color w:val="auto"/>
          <w:sz w:val="26"/>
          <w:szCs w:val="26"/>
          <w:lang w:val="vi-VN"/>
        </w:rPr>
        <w:t>Bảng</w:t>
      </w:r>
      <w:r w:rsidR="00946811" w:rsidRPr="002A786C">
        <w:rPr>
          <w:color w:val="auto"/>
          <w:sz w:val="26"/>
          <w:szCs w:val="26"/>
        </w:rPr>
        <w:t xml:space="preserve"> </w:t>
      </w:r>
      <w:r w:rsidR="00940D58">
        <w:rPr>
          <w:color w:val="auto"/>
          <w:sz w:val="26"/>
          <w:szCs w:val="26"/>
          <w:lang w:val="vi-VN"/>
        </w:rPr>
        <w:t>2.</w:t>
      </w:r>
      <w:r w:rsidR="00946811">
        <w:rPr>
          <w:color w:val="auto"/>
          <w:sz w:val="26"/>
          <w:szCs w:val="26"/>
        </w:rPr>
        <w:t>2</w:t>
      </w:r>
      <w:r w:rsidR="00946811" w:rsidRPr="002A786C">
        <w:rPr>
          <w:color w:val="auto"/>
          <w:sz w:val="26"/>
          <w:szCs w:val="26"/>
        </w:rPr>
        <w:t xml:space="preserve">: </w:t>
      </w:r>
      <w:r w:rsidR="00946811">
        <w:rPr>
          <w:color w:val="auto"/>
          <w:sz w:val="26"/>
          <w:szCs w:val="26"/>
        </w:rPr>
        <w:t xml:space="preserve">Bảng </w:t>
      </w:r>
      <w:r w:rsidR="0024009A">
        <w:rPr>
          <w:color w:val="auto"/>
          <w:sz w:val="26"/>
          <w:szCs w:val="26"/>
        </w:rPr>
        <w:t>thanhvien</w:t>
      </w:r>
    </w:p>
    <w:tbl>
      <w:tblPr>
        <w:tblStyle w:val="TableGrid"/>
        <w:tblW w:w="9062" w:type="dxa"/>
        <w:tblLook w:val="04A0" w:firstRow="1" w:lastRow="0" w:firstColumn="1" w:lastColumn="0" w:noHBand="0" w:noVBand="1"/>
      </w:tblPr>
      <w:tblGrid>
        <w:gridCol w:w="2123"/>
        <w:gridCol w:w="2497"/>
        <w:gridCol w:w="2051"/>
        <w:gridCol w:w="2391"/>
      </w:tblGrid>
      <w:tr w:rsidR="00946811" w14:paraId="634E9B32" w14:textId="77777777" w:rsidTr="00000212">
        <w:tc>
          <w:tcPr>
            <w:tcW w:w="2155" w:type="dxa"/>
            <w:vAlign w:val="center"/>
          </w:tcPr>
          <w:p w14:paraId="595969DE" w14:textId="77777777" w:rsidR="00946811" w:rsidRPr="002A786C" w:rsidRDefault="00946811" w:rsidP="00000212">
            <w:pPr>
              <w:spacing w:line="360" w:lineRule="auto"/>
              <w:jc w:val="center"/>
              <w:rPr>
                <w:b/>
              </w:rPr>
            </w:pPr>
            <w:r>
              <w:rPr>
                <w:b/>
              </w:rPr>
              <w:t>Thuộc tính</w:t>
            </w:r>
          </w:p>
        </w:tc>
        <w:tc>
          <w:tcPr>
            <w:tcW w:w="2610" w:type="dxa"/>
            <w:vAlign w:val="center"/>
          </w:tcPr>
          <w:p w14:paraId="563F5D69" w14:textId="77777777" w:rsidR="00946811" w:rsidRPr="002A786C" w:rsidRDefault="00946811" w:rsidP="00000212">
            <w:pPr>
              <w:spacing w:line="360" w:lineRule="auto"/>
              <w:jc w:val="center"/>
              <w:rPr>
                <w:b/>
              </w:rPr>
            </w:pPr>
            <w:r>
              <w:rPr>
                <w:b/>
              </w:rPr>
              <w:t>Mô tả</w:t>
            </w:r>
          </w:p>
        </w:tc>
        <w:tc>
          <w:tcPr>
            <w:tcW w:w="1840" w:type="dxa"/>
          </w:tcPr>
          <w:p w14:paraId="57EF7756" w14:textId="77777777" w:rsidR="00946811" w:rsidRPr="002A786C" w:rsidRDefault="00946811" w:rsidP="00000212">
            <w:pPr>
              <w:spacing w:line="360" w:lineRule="auto"/>
              <w:jc w:val="center"/>
              <w:rPr>
                <w:b/>
              </w:rPr>
            </w:pPr>
            <w:r>
              <w:rPr>
                <w:b/>
              </w:rPr>
              <w:t>Kiểu dữ liệu</w:t>
            </w:r>
          </w:p>
        </w:tc>
        <w:tc>
          <w:tcPr>
            <w:tcW w:w="2457" w:type="dxa"/>
          </w:tcPr>
          <w:p w14:paraId="18C1F131" w14:textId="77777777" w:rsidR="00946811" w:rsidRDefault="00946811" w:rsidP="00000212">
            <w:pPr>
              <w:spacing w:line="360" w:lineRule="auto"/>
              <w:jc w:val="center"/>
              <w:rPr>
                <w:b/>
              </w:rPr>
            </w:pPr>
            <w:r>
              <w:rPr>
                <w:b/>
              </w:rPr>
              <w:t>Ràng buộc</w:t>
            </w:r>
          </w:p>
        </w:tc>
      </w:tr>
      <w:tr w:rsidR="00946811" w:rsidRPr="002A786C" w14:paraId="13C94417" w14:textId="77777777" w:rsidTr="00000212">
        <w:tc>
          <w:tcPr>
            <w:tcW w:w="2155" w:type="dxa"/>
          </w:tcPr>
          <w:p w14:paraId="59A4C86B" w14:textId="56D9AA55" w:rsidR="00946811" w:rsidRPr="002A786C" w:rsidRDefault="00946811" w:rsidP="00946811">
            <w:pPr>
              <w:tabs>
                <w:tab w:val="left" w:pos="313"/>
              </w:tabs>
              <w:spacing w:line="360" w:lineRule="auto"/>
              <w:jc w:val="center"/>
            </w:pPr>
            <w:r>
              <w:t>MaTV</w:t>
            </w:r>
          </w:p>
        </w:tc>
        <w:tc>
          <w:tcPr>
            <w:tcW w:w="2610" w:type="dxa"/>
          </w:tcPr>
          <w:p w14:paraId="21A9A95C" w14:textId="1EB3362B" w:rsidR="00946811" w:rsidRPr="002A786C" w:rsidRDefault="00946811" w:rsidP="00946811">
            <w:pPr>
              <w:spacing w:line="360" w:lineRule="auto"/>
              <w:jc w:val="center"/>
            </w:pPr>
            <w:r w:rsidRPr="00946811">
              <w:t>Mã thành viên</w:t>
            </w:r>
          </w:p>
        </w:tc>
        <w:tc>
          <w:tcPr>
            <w:tcW w:w="1840" w:type="dxa"/>
          </w:tcPr>
          <w:p w14:paraId="04D2E4E6" w14:textId="7F479540" w:rsidR="00946811" w:rsidRPr="002A786C" w:rsidRDefault="00946811" w:rsidP="00946811">
            <w:pPr>
              <w:spacing w:line="360" w:lineRule="auto"/>
              <w:jc w:val="center"/>
            </w:pPr>
            <w:r w:rsidRPr="00946811">
              <w:t>VARCHAR(10)</w:t>
            </w:r>
          </w:p>
        </w:tc>
        <w:tc>
          <w:tcPr>
            <w:tcW w:w="2457" w:type="dxa"/>
          </w:tcPr>
          <w:p w14:paraId="29A4010E" w14:textId="77777777" w:rsidR="00946811" w:rsidRPr="002A786C" w:rsidRDefault="00946811" w:rsidP="00946811">
            <w:pPr>
              <w:spacing w:line="360" w:lineRule="auto"/>
              <w:jc w:val="center"/>
            </w:pPr>
            <w:r w:rsidRPr="00946811">
              <w:t>PRIMARY KEY, NOT NULL</w:t>
            </w:r>
          </w:p>
        </w:tc>
      </w:tr>
      <w:tr w:rsidR="00946811" w:rsidRPr="002A786C" w14:paraId="5665B445" w14:textId="77777777" w:rsidTr="00000212">
        <w:tc>
          <w:tcPr>
            <w:tcW w:w="2155" w:type="dxa"/>
          </w:tcPr>
          <w:p w14:paraId="2B45DD34" w14:textId="438E7A9C" w:rsidR="00946811" w:rsidRPr="002A786C" w:rsidRDefault="00946811" w:rsidP="00946811">
            <w:pPr>
              <w:tabs>
                <w:tab w:val="left" w:pos="313"/>
              </w:tabs>
              <w:spacing w:line="360" w:lineRule="auto"/>
              <w:jc w:val="center"/>
            </w:pPr>
            <w:r w:rsidRPr="00946811">
              <w:t>Tendangnhap</w:t>
            </w:r>
          </w:p>
        </w:tc>
        <w:tc>
          <w:tcPr>
            <w:tcW w:w="2610" w:type="dxa"/>
          </w:tcPr>
          <w:p w14:paraId="3243EC3B" w14:textId="482F9B3D" w:rsidR="00946811" w:rsidRPr="002A786C" w:rsidRDefault="00946811" w:rsidP="00946811">
            <w:pPr>
              <w:spacing w:line="360" w:lineRule="auto"/>
              <w:jc w:val="center"/>
            </w:pPr>
            <w:r w:rsidRPr="00946811">
              <w:t>Tên đăng nhập của thành viên</w:t>
            </w:r>
          </w:p>
        </w:tc>
        <w:tc>
          <w:tcPr>
            <w:tcW w:w="1840" w:type="dxa"/>
          </w:tcPr>
          <w:p w14:paraId="72CA7330" w14:textId="6987052B" w:rsidR="00946811" w:rsidRPr="002A786C" w:rsidRDefault="00946811" w:rsidP="00946811">
            <w:pPr>
              <w:spacing w:line="360" w:lineRule="auto"/>
              <w:jc w:val="center"/>
            </w:pPr>
            <w:r w:rsidRPr="00946811">
              <w:t>VARCHAR(10)</w:t>
            </w:r>
          </w:p>
        </w:tc>
        <w:tc>
          <w:tcPr>
            <w:tcW w:w="2457" w:type="dxa"/>
          </w:tcPr>
          <w:p w14:paraId="5BB1FDE2" w14:textId="77777777" w:rsidR="00946811" w:rsidRPr="002A786C" w:rsidRDefault="00946811" w:rsidP="00946811">
            <w:pPr>
              <w:spacing w:line="360" w:lineRule="auto"/>
              <w:jc w:val="center"/>
            </w:pPr>
            <w:r w:rsidRPr="00946811">
              <w:t>NOT NULL</w:t>
            </w:r>
          </w:p>
        </w:tc>
      </w:tr>
      <w:tr w:rsidR="00946811" w:rsidRPr="002A786C" w14:paraId="07805DFC" w14:textId="77777777" w:rsidTr="00000212">
        <w:tc>
          <w:tcPr>
            <w:tcW w:w="2155" w:type="dxa"/>
          </w:tcPr>
          <w:p w14:paraId="16C1ADDC" w14:textId="015FDA72" w:rsidR="00946811" w:rsidRDefault="00946811" w:rsidP="00946811">
            <w:pPr>
              <w:tabs>
                <w:tab w:val="left" w:pos="313"/>
              </w:tabs>
              <w:spacing w:line="360" w:lineRule="auto"/>
              <w:jc w:val="center"/>
            </w:pPr>
            <w:r w:rsidRPr="00946811">
              <w:t>Matkhau</w:t>
            </w:r>
          </w:p>
        </w:tc>
        <w:tc>
          <w:tcPr>
            <w:tcW w:w="2610" w:type="dxa"/>
          </w:tcPr>
          <w:p w14:paraId="1F378EE4" w14:textId="027077F1" w:rsidR="00946811" w:rsidRPr="002A786C" w:rsidRDefault="00946811" w:rsidP="00946811">
            <w:pPr>
              <w:spacing w:line="360" w:lineRule="auto"/>
              <w:jc w:val="center"/>
            </w:pPr>
            <w:r w:rsidRPr="00946811">
              <w:t>Mật khẩu của thành viên</w:t>
            </w:r>
          </w:p>
        </w:tc>
        <w:tc>
          <w:tcPr>
            <w:tcW w:w="1840" w:type="dxa"/>
          </w:tcPr>
          <w:p w14:paraId="7DADECBC" w14:textId="77777777" w:rsidR="00946811" w:rsidRPr="00946811" w:rsidRDefault="00946811" w:rsidP="00946811">
            <w:pPr>
              <w:spacing w:line="360" w:lineRule="auto"/>
              <w:jc w:val="center"/>
              <w:rPr>
                <w:vanish/>
              </w:rPr>
            </w:pPr>
          </w:p>
          <w:p w14:paraId="31717C9F" w14:textId="7F2DB9DC" w:rsidR="00946811" w:rsidRPr="002A786C" w:rsidRDefault="00D945A1" w:rsidP="00946811">
            <w:pPr>
              <w:spacing w:line="360" w:lineRule="auto"/>
              <w:jc w:val="center"/>
            </w:pPr>
            <w:r>
              <w:t>TEXT</w:t>
            </w:r>
          </w:p>
        </w:tc>
        <w:tc>
          <w:tcPr>
            <w:tcW w:w="2457" w:type="dxa"/>
          </w:tcPr>
          <w:p w14:paraId="69C6B7A6" w14:textId="77777777" w:rsidR="00946811" w:rsidRPr="002A786C" w:rsidRDefault="00946811" w:rsidP="00946811">
            <w:pPr>
              <w:spacing w:line="360" w:lineRule="auto"/>
              <w:jc w:val="center"/>
            </w:pPr>
            <w:r w:rsidRPr="00946811">
              <w:t>NOT NULL</w:t>
            </w:r>
          </w:p>
        </w:tc>
      </w:tr>
      <w:tr w:rsidR="00946811" w:rsidRPr="002A786C" w14:paraId="1BEEC445" w14:textId="77777777" w:rsidTr="00000212">
        <w:tc>
          <w:tcPr>
            <w:tcW w:w="2155" w:type="dxa"/>
          </w:tcPr>
          <w:p w14:paraId="62A237A1" w14:textId="35872555" w:rsidR="00946811" w:rsidRDefault="00946811" w:rsidP="00946811">
            <w:pPr>
              <w:tabs>
                <w:tab w:val="left" w:pos="313"/>
              </w:tabs>
              <w:spacing w:line="360" w:lineRule="auto"/>
              <w:jc w:val="center"/>
            </w:pPr>
            <w:r w:rsidRPr="00946811">
              <w:t>Hoten</w:t>
            </w:r>
          </w:p>
        </w:tc>
        <w:tc>
          <w:tcPr>
            <w:tcW w:w="2610" w:type="dxa"/>
          </w:tcPr>
          <w:p w14:paraId="043D0657" w14:textId="4D9272E6" w:rsidR="00946811" w:rsidRPr="002A786C" w:rsidRDefault="00946811" w:rsidP="00946811">
            <w:pPr>
              <w:spacing w:line="360" w:lineRule="auto"/>
              <w:jc w:val="center"/>
            </w:pPr>
            <w:r w:rsidRPr="00946811">
              <w:t>Họ và tên thành viên</w:t>
            </w:r>
          </w:p>
        </w:tc>
        <w:tc>
          <w:tcPr>
            <w:tcW w:w="1840" w:type="dxa"/>
          </w:tcPr>
          <w:p w14:paraId="3428EBD5" w14:textId="77A704C1" w:rsidR="00946811" w:rsidRPr="002A786C" w:rsidRDefault="00946811" w:rsidP="00946811">
            <w:pPr>
              <w:spacing w:line="360" w:lineRule="auto"/>
              <w:jc w:val="center"/>
            </w:pPr>
            <w:r w:rsidRPr="00946811">
              <w:t>VARCHAR(</w:t>
            </w:r>
            <w:r>
              <w:t>50</w:t>
            </w:r>
            <w:r w:rsidRPr="00946811">
              <w:t>)</w:t>
            </w:r>
          </w:p>
        </w:tc>
        <w:tc>
          <w:tcPr>
            <w:tcW w:w="2457" w:type="dxa"/>
          </w:tcPr>
          <w:p w14:paraId="20EC1502" w14:textId="77777777" w:rsidR="00946811" w:rsidRPr="002A786C" w:rsidRDefault="00946811" w:rsidP="00946811">
            <w:pPr>
              <w:spacing w:line="360" w:lineRule="auto"/>
              <w:jc w:val="center"/>
            </w:pPr>
            <w:r w:rsidRPr="00946811">
              <w:t>NOT NULL</w:t>
            </w:r>
          </w:p>
        </w:tc>
      </w:tr>
      <w:tr w:rsidR="00946811" w:rsidRPr="002A786C" w14:paraId="7EE5B14D" w14:textId="77777777" w:rsidTr="00000212">
        <w:tc>
          <w:tcPr>
            <w:tcW w:w="2155" w:type="dxa"/>
          </w:tcPr>
          <w:p w14:paraId="31EC5D0A" w14:textId="3ED71D26" w:rsidR="00946811" w:rsidRDefault="00946811" w:rsidP="00946811">
            <w:pPr>
              <w:tabs>
                <w:tab w:val="left" w:pos="313"/>
              </w:tabs>
              <w:spacing w:line="360" w:lineRule="auto"/>
              <w:jc w:val="center"/>
            </w:pPr>
            <w:r w:rsidRPr="00946811">
              <w:t>Email</w:t>
            </w:r>
          </w:p>
        </w:tc>
        <w:tc>
          <w:tcPr>
            <w:tcW w:w="2610" w:type="dxa"/>
          </w:tcPr>
          <w:p w14:paraId="2F8B8ED8" w14:textId="77777777" w:rsidR="00946811" w:rsidRPr="00946811" w:rsidRDefault="00946811" w:rsidP="00946811">
            <w:pPr>
              <w:spacing w:line="360" w:lineRule="auto"/>
              <w:jc w:val="center"/>
              <w:rPr>
                <w:vanish/>
              </w:rPr>
            </w:pPr>
          </w:p>
          <w:p w14:paraId="6EEA92AE" w14:textId="31FC8C3D" w:rsidR="00946811" w:rsidRPr="002A786C" w:rsidRDefault="00D945A1" w:rsidP="00946811">
            <w:pPr>
              <w:spacing w:line="360" w:lineRule="auto"/>
              <w:jc w:val="center"/>
            </w:pPr>
            <w:r w:rsidRPr="00946811">
              <w:t>Địa chỉ email</w:t>
            </w:r>
          </w:p>
        </w:tc>
        <w:tc>
          <w:tcPr>
            <w:tcW w:w="1840" w:type="dxa"/>
          </w:tcPr>
          <w:p w14:paraId="380A1F83" w14:textId="2B61F9CA" w:rsidR="00946811" w:rsidRPr="002A786C" w:rsidRDefault="00946811" w:rsidP="00946811">
            <w:pPr>
              <w:spacing w:line="360" w:lineRule="auto"/>
              <w:jc w:val="center"/>
            </w:pPr>
            <w:r w:rsidRPr="00946811">
              <w:t>VARCHAR(255)</w:t>
            </w:r>
          </w:p>
        </w:tc>
        <w:tc>
          <w:tcPr>
            <w:tcW w:w="2457" w:type="dxa"/>
          </w:tcPr>
          <w:p w14:paraId="5657CE63" w14:textId="3B7DD1B2" w:rsidR="00946811" w:rsidRPr="00946811" w:rsidRDefault="00D945A1" w:rsidP="00946811">
            <w:pPr>
              <w:spacing w:line="360" w:lineRule="auto"/>
              <w:jc w:val="center"/>
              <w:rPr>
                <w:vanish/>
              </w:rPr>
            </w:pPr>
            <w:r w:rsidRPr="00946811">
              <w:t>NOT NULL</w:t>
            </w:r>
          </w:p>
          <w:p w14:paraId="620BEF3C" w14:textId="77777777" w:rsidR="00946811" w:rsidRPr="002A786C" w:rsidRDefault="00946811" w:rsidP="00946811">
            <w:pPr>
              <w:spacing w:line="360" w:lineRule="auto"/>
              <w:jc w:val="center"/>
            </w:pPr>
          </w:p>
        </w:tc>
      </w:tr>
      <w:tr w:rsidR="00946811" w:rsidRPr="002A786C" w14:paraId="0DEE34C9" w14:textId="77777777" w:rsidTr="00000212">
        <w:tc>
          <w:tcPr>
            <w:tcW w:w="2155" w:type="dxa"/>
          </w:tcPr>
          <w:p w14:paraId="4CCFD560" w14:textId="6FA3178A" w:rsidR="00946811" w:rsidRDefault="00946811" w:rsidP="00946811">
            <w:pPr>
              <w:tabs>
                <w:tab w:val="left" w:pos="313"/>
              </w:tabs>
              <w:spacing w:line="360" w:lineRule="auto"/>
              <w:jc w:val="center"/>
            </w:pPr>
            <w:r w:rsidRPr="00946811">
              <w:t>Diachi</w:t>
            </w:r>
          </w:p>
        </w:tc>
        <w:tc>
          <w:tcPr>
            <w:tcW w:w="2610" w:type="dxa"/>
          </w:tcPr>
          <w:p w14:paraId="437F245F" w14:textId="77777777" w:rsidR="00946811" w:rsidRPr="00946811" w:rsidRDefault="00946811" w:rsidP="00946811">
            <w:pPr>
              <w:spacing w:line="360" w:lineRule="auto"/>
              <w:jc w:val="center"/>
              <w:rPr>
                <w:vanish/>
              </w:rPr>
            </w:pPr>
          </w:p>
          <w:p w14:paraId="5C39AE32" w14:textId="0ADDEF30" w:rsidR="00946811" w:rsidRPr="002A786C" w:rsidRDefault="00D945A1" w:rsidP="00946811">
            <w:pPr>
              <w:spacing w:line="360" w:lineRule="auto"/>
              <w:jc w:val="center"/>
            </w:pPr>
            <w:r w:rsidRPr="00946811">
              <w:t>Địa chỉ của thành viên</w:t>
            </w:r>
          </w:p>
        </w:tc>
        <w:tc>
          <w:tcPr>
            <w:tcW w:w="1840" w:type="dxa"/>
          </w:tcPr>
          <w:p w14:paraId="2BDCAAB4" w14:textId="3831EA6A" w:rsidR="00946811" w:rsidRPr="002A786C" w:rsidRDefault="00946811" w:rsidP="00946811">
            <w:pPr>
              <w:spacing w:line="360" w:lineRule="auto"/>
              <w:jc w:val="center"/>
            </w:pPr>
            <w:r w:rsidRPr="00946811">
              <w:t>VARCHAR(</w:t>
            </w:r>
            <w:r>
              <w:t>2</w:t>
            </w:r>
            <w:r w:rsidRPr="00946811">
              <w:t>5</w:t>
            </w:r>
            <w:r>
              <w:t>5</w:t>
            </w:r>
            <w:r w:rsidRPr="00946811">
              <w:t>)</w:t>
            </w:r>
          </w:p>
        </w:tc>
        <w:tc>
          <w:tcPr>
            <w:tcW w:w="2457" w:type="dxa"/>
          </w:tcPr>
          <w:p w14:paraId="4B8D7C81" w14:textId="73472CC2" w:rsidR="00946811" w:rsidRPr="002A786C" w:rsidRDefault="00946811" w:rsidP="00946811">
            <w:pPr>
              <w:spacing w:line="360" w:lineRule="auto"/>
              <w:jc w:val="center"/>
            </w:pPr>
            <w:r w:rsidRPr="00946811">
              <w:t>NOT NULL</w:t>
            </w:r>
          </w:p>
        </w:tc>
      </w:tr>
      <w:tr w:rsidR="00946811" w:rsidRPr="002A786C" w14:paraId="34E351AE" w14:textId="77777777" w:rsidTr="00000212">
        <w:tc>
          <w:tcPr>
            <w:tcW w:w="2155" w:type="dxa"/>
          </w:tcPr>
          <w:p w14:paraId="78D0B7E7" w14:textId="0A5D6A92" w:rsidR="00946811" w:rsidRDefault="00946811" w:rsidP="00946811">
            <w:pPr>
              <w:tabs>
                <w:tab w:val="left" w:pos="313"/>
              </w:tabs>
              <w:spacing w:line="360" w:lineRule="auto"/>
              <w:jc w:val="center"/>
            </w:pPr>
            <w:r w:rsidRPr="00946811">
              <w:t>Sdt</w:t>
            </w:r>
          </w:p>
        </w:tc>
        <w:tc>
          <w:tcPr>
            <w:tcW w:w="2610" w:type="dxa"/>
          </w:tcPr>
          <w:p w14:paraId="7A2C2182" w14:textId="4EB8ED98" w:rsidR="00946811" w:rsidRPr="00946811" w:rsidRDefault="00946811" w:rsidP="00946811">
            <w:pPr>
              <w:spacing w:line="360" w:lineRule="auto"/>
              <w:jc w:val="center"/>
            </w:pPr>
            <w:r w:rsidRPr="00946811">
              <w:t>Số điện thoại</w:t>
            </w:r>
          </w:p>
        </w:tc>
        <w:tc>
          <w:tcPr>
            <w:tcW w:w="1840" w:type="dxa"/>
          </w:tcPr>
          <w:p w14:paraId="0A0E7D87" w14:textId="180A8022" w:rsidR="00946811" w:rsidRPr="00946811" w:rsidRDefault="00946811" w:rsidP="00946811">
            <w:pPr>
              <w:spacing w:line="360" w:lineRule="auto"/>
              <w:jc w:val="center"/>
            </w:pPr>
            <w:r w:rsidRPr="00946811">
              <w:t>VARCHAR(20)</w:t>
            </w:r>
          </w:p>
        </w:tc>
        <w:tc>
          <w:tcPr>
            <w:tcW w:w="2457" w:type="dxa"/>
          </w:tcPr>
          <w:p w14:paraId="68F25CE9" w14:textId="0C8CF369" w:rsidR="00946811" w:rsidRPr="00946811" w:rsidRDefault="00946811" w:rsidP="00946811">
            <w:pPr>
              <w:spacing w:line="360" w:lineRule="auto"/>
              <w:jc w:val="center"/>
            </w:pPr>
            <w:r w:rsidRPr="00946811">
              <w:t>NOT NULL</w:t>
            </w:r>
          </w:p>
        </w:tc>
      </w:tr>
    </w:tbl>
    <w:p w14:paraId="16C2F0A3" w14:textId="6A7B2C7A" w:rsidR="005A5905" w:rsidRPr="00BB5A59" w:rsidRDefault="001E4A6C" w:rsidP="00BB5A59">
      <w:pPr>
        <w:spacing w:before="120" w:after="120" w:line="360" w:lineRule="auto"/>
        <w:ind w:firstLine="720"/>
        <w:jc w:val="both"/>
      </w:pPr>
      <w:r w:rsidRPr="00BB5A59">
        <w:t>Mô tả: Lưu trữ thông tin các thành viên (khách hàng) của hệ thống.</w:t>
      </w:r>
    </w:p>
    <w:p w14:paraId="0E0EA90E" w14:textId="1E814AED" w:rsidR="001E4A6C" w:rsidRDefault="001E4A6C" w:rsidP="00BB5A59">
      <w:pPr>
        <w:spacing w:before="120" w:after="120" w:line="360" w:lineRule="auto"/>
        <w:ind w:firstLine="720"/>
        <w:jc w:val="both"/>
      </w:pPr>
      <w:r>
        <w:t>Các thuộc tính:</w:t>
      </w:r>
    </w:p>
    <w:p w14:paraId="14829967" w14:textId="1938288B" w:rsidR="001E4A6C" w:rsidRDefault="00BB5A59" w:rsidP="00BB5A59">
      <w:pPr>
        <w:spacing w:before="120" w:after="120" w:line="360" w:lineRule="auto"/>
        <w:ind w:firstLine="720"/>
        <w:jc w:val="both"/>
      </w:pPr>
      <w:r w:rsidRPr="00BB5A59">
        <w:t xml:space="preserve">- </w:t>
      </w:r>
      <w:r w:rsidR="001E4A6C" w:rsidRPr="001E4A6C">
        <w:t>MaTV (Primary Key): Mã thành viên, duy nhất.</w:t>
      </w:r>
    </w:p>
    <w:p w14:paraId="76C03E70" w14:textId="0E429004" w:rsidR="001E4A6C" w:rsidRDefault="00BB5A59" w:rsidP="00BB5A59">
      <w:pPr>
        <w:spacing w:before="120" w:after="120" w:line="360" w:lineRule="auto"/>
        <w:ind w:firstLine="720"/>
        <w:jc w:val="both"/>
      </w:pPr>
      <w:r w:rsidRPr="00BB5A59">
        <w:t xml:space="preserve">- </w:t>
      </w:r>
      <w:r w:rsidR="001E4A6C">
        <w:t>T</w:t>
      </w:r>
      <w:r w:rsidR="001E4A6C" w:rsidRPr="001E4A6C">
        <w:t>endangnhap: Tên đăng nhập của thành viên.</w:t>
      </w:r>
    </w:p>
    <w:p w14:paraId="5707E1EE" w14:textId="2FC8FDA9" w:rsidR="001E4A6C" w:rsidRDefault="00BB5A59" w:rsidP="00BB5A59">
      <w:pPr>
        <w:spacing w:before="120" w:after="120" w:line="360" w:lineRule="auto"/>
        <w:ind w:firstLine="720"/>
        <w:jc w:val="both"/>
      </w:pPr>
      <w:r w:rsidRPr="00BB5A59">
        <w:t xml:space="preserve">- </w:t>
      </w:r>
      <w:r w:rsidR="001E4A6C" w:rsidRPr="001E4A6C">
        <w:t>Matkhau: Mật khẩu của thành viên.</w:t>
      </w:r>
    </w:p>
    <w:p w14:paraId="29840BE8" w14:textId="49209CAC" w:rsidR="001E4A6C" w:rsidRDefault="00BB5A59" w:rsidP="00BB5A59">
      <w:pPr>
        <w:spacing w:before="120" w:after="120" w:line="360" w:lineRule="auto"/>
        <w:ind w:firstLine="720"/>
        <w:jc w:val="both"/>
      </w:pPr>
      <w:r w:rsidRPr="00BB5A59">
        <w:t xml:space="preserve">- </w:t>
      </w:r>
      <w:r w:rsidR="001E4A6C" w:rsidRPr="001E4A6C">
        <w:t>Hoten: Họ và tên của thành viên.</w:t>
      </w:r>
    </w:p>
    <w:p w14:paraId="37878939" w14:textId="16CA30C4" w:rsidR="001E4A6C" w:rsidRDefault="00BB5A59" w:rsidP="00BB5A59">
      <w:pPr>
        <w:spacing w:before="120" w:after="120" w:line="360" w:lineRule="auto"/>
        <w:ind w:firstLine="720"/>
        <w:jc w:val="both"/>
      </w:pPr>
      <w:r w:rsidRPr="00BB5A59">
        <w:t xml:space="preserve">- </w:t>
      </w:r>
      <w:r w:rsidR="001E4A6C" w:rsidRPr="001E4A6C">
        <w:t>Email: Địa chỉ email của thành viên.</w:t>
      </w:r>
    </w:p>
    <w:p w14:paraId="0CFDBA4D" w14:textId="33174CB4" w:rsidR="001E4A6C" w:rsidRDefault="00BB5A59" w:rsidP="00BB5A59">
      <w:pPr>
        <w:spacing w:before="120" w:after="120" w:line="360" w:lineRule="auto"/>
        <w:ind w:firstLine="720"/>
        <w:jc w:val="both"/>
      </w:pPr>
      <w:r w:rsidRPr="00BB5A59">
        <w:t xml:space="preserve">- </w:t>
      </w:r>
      <w:r w:rsidR="001E4A6C" w:rsidRPr="001E4A6C">
        <w:t>Diachi: Địa chỉ nơi ở của thành viên.</w:t>
      </w:r>
    </w:p>
    <w:p w14:paraId="416BC8C6" w14:textId="66FDF3D4" w:rsidR="001E4A6C" w:rsidRPr="001E4A6C" w:rsidRDefault="00BB5A59" w:rsidP="00BB5A59">
      <w:pPr>
        <w:spacing w:before="120" w:after="120" w:line="360" w:lineRule="auto"/>
        <w:ind w:firstLine="720"/>
        <w:jc w:val="both"/>
      </w:pPr>
      <w:r w:rsidRPr="00BB5A59">
        <w:lastRenderedPageBreak/>
        <w:t xml:space="preserve">- </w:t>
      </w:r>
      <w:r w:rsidR="001E4A6C" w:rsidRPr="001E4A6C">
        <w:t>Sdt: Số điện thoại liên lạc của thành viên.</w:t>
      </w:r>
    </w:p>
    <w:p w14:paraId="641D2499" w14:textId="1C4300D8" w:rsidR="009F33DF" w:rsidRPr="005A5905" w:rsidRDefault="00603434" w:rsidP="005A5905">
      <w:pPr>
        <w:pStyle w:val="Caption"/>
        <w:spacing w:before="120" w:after="120" w:line="360" w:lineRule="auto"/>
        <w:jc w:val="center"/>
        <w:rPr>
          <w:color w:val="auto"/>
          <w:sz w:val="26"/>
          <w:szCs w:val="26"/>
        </w:rPr>
      </w:pPr>
      <w:r>
        <w:rPr>
          <w:color w:val="auto"/>
          <w:sz w:val="26"/>
          <w:szCs w:val="26"/>
        </w:rPr>
        <w:t xml:space="preserve">Bảng </w:t>
      </w:r>
      <w:r w:rsidR="00940D58">
        <w:rPr>
          <w:color w:val="auto"/>
          <w:sz w:val="26"/>
          <w:szCs w:val="26"/>
          <w:lang w:val="vi-VN"/>
        </w:rPr>
        <w:t>2.</w:t>
      </w:r>
      <w:r w:rsidR="009F33DF">
        <w:rPr>
          <w:color w:val="auto"/>
          <w:sz w:val="26"/>
          <w:szCs w:val="26"/>
        </w:rPr>
        <w:t>3</w:t>
      </w:r>
      <w:r w:rsidR="009F33DF" w:rsidRPr="002A786C">
        <w:rPr>
          <w:color w:val="auto"/>
          <w:sz w:val="26"/>
          <w:szCs w:val="26"/>
        </w:rPr>
        <w:t xml:space="preserve">: </w:t>
      </w:r>
      <w:r w:rsidR="009F33DF">
        <w:rPr>
          <w:color w:val="auto"/>
          <w:sz w:val="26"/>
          <w:szCs w:val="26"/>
        </w:rPr>
        <w:t>Bảng sanpham</w:t>
      </w:r>
    </w:p>
    <w:tbl>
      <w:tblPr>
        <w:tblStyle w:val="TableGrid"/>
        <w:tblW w:w="9062" w:type="dxa"/>
        <w:tblLook w:val="04A0" w:firstRow="1" w:lastRow="0" w:firstColumn="1" w:lastColumn="0" w:noHBand="0" w:noVBand="1"/>
      </w:tblPr>
      <w:tblGrid>
        <w:gridCol w:w="2130"/>
        <w:gridCol w:w="2576"/>
        <w:gridCol w:w="1921"/>
        <w:gridCol w:w="2435"/>
      </w:tblGrid>
      <w:tr w:rsidR="009F33DF" w14:paraId="002C109A" w14:textId="77777777" w:rsidTr="00000212">
        <w:tc>
          <w:tcPr>
            <w:tcW w:w="2155" w:type="dxa"/>
            <w:vAlign w:val="center"/>
          </w:tcPr>
          <w:p w14:paraId="39E58FCE" w14:textId="77777777" w:rsidR="009F33DF" w:rsidRPr="002A786C" w:rsidRDefault="009F33DF" w:rsidP="00000212">
            <w:pPr>
              <w:spacing w:line="360" w:lineRule="auto"/>
              <w:jc w:val="center"/>
              <w:rPr>
                <w:b/>
              </w:rPr>
            </w:pPr>
            <w:r>
              <w:rPr>
                <w:b/>
              </w:rPr>
              <w:t>Thuộc tính</w:t>
            </w:r>
          </w:p>
        </w:tc>
        <w:tc>
          <w:tcPr>
            <w:tcW w:w="2610" w:type="dxa"/>
            <w:vAlign w:val="center"/>
          </w:tcPr>
          <w:p w14:paraId="36CAA6BB" w14:textId="77777777" w:rsidR="009F33DF" w:rsidRPr="002A786C" w:rsidRDefault="009F33DF" w:rsidP="00000212">
            <w:pPr>
              <w:spacing w:line="360" w:lineRule="auto"/>
              <w:jc w:val="center"/>
              <w:rPr>
                <w:b/>
              </w:rPr>
            </w:pPr>
            <w:r>
              <w:rPr>
                <w:b/>
              </w:rPr>
              <w:t>Mô tả</w:t>
            </w:r>
          </w:p>
        </w:tc>
        <w:tc>
          <w:tcPr>
            <w:tcW w:w="1840" w:type="dxa"/>
          </w:tcPr>
          <w:p w14:paraId="176B260F" w14:textId="77777777" w:rsidR="009F33DF" w:rsidRPr="002A786C" w:rsidRDefault="009F33DF" w:rsidP="00000212">
            <w:pPr>
              <w:spacing w:line="360" w:lineRule="auto"/>
              <w:jc w:val="center"/>
              <w:rPr>
                <w:b/>
              </w:rPr>
            </w:pPr>
            <w:r>
              <w:rPr>
                <w:b/>
              </w:rPr>
              <w:t>Kiểu dữ liệu</w:t>
            </w:r>
          </w:p>
        </w:tc>
        <w:tc>
          <w:tcPr>
            <w:tcW w:w="2457" w:type="dxa"/>
          </w:tcPr>
          <w:p w14:paraId="049FC3ED" w14:textId="77777777" w:rsidR="009F33DF" w:rsidRDefault="009F33DF" w:rsidP="00000212">
            <w:pPr>
              <w:spacing w:line="360" w:lineRule="auto"/>
              <w:jc w:val="center"/>
              <w:rPr>
                <w:b/>
              </w:rPr>
            </w:pPr>
            <w:r>
              <w:rPr>
                <w:b/>
              </w:rPr>
              <w:t>Ràng buộc</w:t>
            </w:r>
          </w:p>
        </w:tc>
      </w:tr>
      <w:tr w:rsidR="009F33DF" w:rsidRPr="002A786C" w14:paraId="735BE093" w14:textId="77777777" w:rsidTr="00000212">
        <w:tc>
          <w:tcPr>
            <w:tcW w:w="2155" w:type="dxa"/>
          </w:tcPr>
          <w:p w14:paraId="35858B95" w14:textId="474FF93D" w:rsidR="009F33DF" w:rsidRPr="002A786C" w:rsidRDefault="009F33DF" w:rsidP="00000212">
            <w:pPr>
              <w:tabs>
                <w:tab w:val="left" w:pos="313"/>
              </w:tabs>
              <w:spacing w:line="360" w:lineRule="auto"/>
              <w:jc w:val="center"/>
            </w:pPr>
            <w:r w:rsidRPr="009F33DF">
              <w:t>masp</w:t>
            </w:r>
          </w:p>
        </w:tc>
        <w:tc>
          <w:tcPr>
            <w:tcW w:w="2610" w:type="dxa"/>
          </w:tcPr>
          <w:p w14:paraId="5F48B057" w14:textId="7E67E68E" w:rsidR="009F33DF" w:rsidRPr="002A786C" w:rsidRDefault="009F33DF" w:rsidP="00000212">
            <w:pPr>
              <w:spacing w:line="360" w:lineRule="auto"/>
              <w:jc w:val="center"/>
            </w:pPr>
            <w:r w:rsidRPr="009F33DF">
              <w:t>Mã sản phẩm</w:t>
            </w:r>
          </w:p>
        </w:tc>
        <w:tc>
          <w:tcPr>
            <w:tcW w:w="1840" w:type="dxa"/>
          </w:tcPr>
          <w:p w14:paraId="02A1E056" w14:textId="3713F58B" w:rsidR="009F33DF" w:rsidRPr="002A786C" w:rsidRDefault="009F33DF" w:rsidP="00000212">
            <w:pPr>
              <w:spacing w:line="360" w:lineRule="auto"/>
              <w:jc w:val="center"/>
            </w:pPr>
            <w:r w:rsidRPr="00946811">
              <w:t>VARCHAR(</w:t>
            </w:r>
            <w:r>
              <w:t>1</w:t>
            </w:r>
            <w:r w:rsidRPr="00946811">
              <w:t>0)</w:t>
            </w:r>
          </w:p>
        </w:tc>
        <w:tc>
          <w:tcPr>
            <w:tcW w:w="2457" w:type="dxa"/>
          </w:tcPr>
          <w:p w14:paraId="1727F7D8" w14:textId="77777777" w:rsidR="009F33DF" w:rsidRPr="002A786C" w:rsidRDefault="009F33DF" w:rsidP="00000212">
            <w:pPr>
              <w:spacing w:line="360" w:lineRule="auto"/>
              <w:jc w:val="center"/>
            </w:pPr>
            <w:r w:rsidRPr="00946811">
              <w:t>PRIMARY KEY, NOT NULL</w:t>
            </w:r>
          </w:p>
        </w:tc>
      </w:tr>
      <w:tr w:rsidR="009F33DF" w:rsidRPr="002A786C" w14:paraId="612D7904" w14:textId="77777777" w:rsidTr="00000212">
        <w:tc>
          <w:tcPr>
            <w:tcW w:w="2155" w:type="dxa"/>
          </w:tcPr>
          <w:p w14:paraId="26C366B5" w14:textId="34BEE320" w:rsidR="009F33DF" w:rsidRPr="002A786C" w:rsidRDefault="009F33DF" w:rsidP="00000212">
            <w:pPr>
              <w:tabs>
                <w:tab w:val="left" w:pos="313"/>
              </w:tabs>
              <w:spacing w:line="360" w:lineRule="auto"/>
              <w:jc w:val="center"/>
            </w:pPr>
            <w:r w:rsidRPr="009F33DF">
              <w:t>tensp</w:t>
            </w:r>
          </w:p>
        </w:tc>
        <w:tc>
          <w:tcPr>
            <w:tcW w:w="2610" w:type="dxa"/>
          </w:tcPr>
          <w:p w14:paraId="3147F89C" w14:textId="45195643" w:rsidR="009F33DF" w:rsidRPr="002A786C" w:rsidRDefault="009F33DF" w:rsidP="00000212">
            <w:pPr>
              <w:spacing w:line="360" w:lineRule="auto"/>
              <w:jc w:val="center"/>
            </w:pPr>
            <w:r w:rsidRPr="009F33DF">
              <w:t>Tên sản phẩm</w:t>
            </w:r>
          </w:p>
        </w:tc>
        <w:tc>
          <w:tcPr>
            <w:tcW w:w="1840" w:type="dxa"/>
          </w:tcPr>
          <w:p w14:paraId="31193DC2" w14:textId="1C8176CF" w:rsidR="009F33DF" w:rsidRPr="002A786C" w:rsidRDefault="009F33DF" w:rsidP="00000212">
            <w:pPr>
              <w:spacing w:line="360" w:lineRule="auto"/>
              <w:jc w:val="center"/>
            </w:pPr>
            <w:r w:rsidRPr="009F33DF">
              <w:t>VARCHAR(</w:t>
            </w:r>
            <w:r>
              <w:t>5</w:t>
            </w:r>
            <w:r w:rsidRPr="009F33DF">
              <w:t>0)</w:t>
            </w:r>
          </w:p>
        </w:tc>
        <w:tc>
          <w:tcPr>
            <w:tcW w:w="2457" w:type="dxa"/>
          </w:tcPr>
          <w:p w14:paraId="30630116" w14:textId="77777777" w:rsidR="009F33DF" w:rsidRPr="002A786C" w:rsidRDefault="009F33DF" w:rsidP="00000212">
            <w:pPr>
              <w:spacing w:line="360" w:lineRule="auto"/>
              <w:jc w:val="center"/>
            </w:pPr>
            <w:r w:rsidRPr="00946811">
              <w:t>NOT NULL</w:t>
            </w:r>
          </w:p>
        </w:tc>
      </w:tr>
      <w:tr w:rsidR="009F33DF" w:rsidRPr="002A786C" w14:paraId="36044374" w14:textId="77777777" w:rsidTr="00000212">
        <w:tc>
          <w:tcPr>
            <w:tcW w:w="2155" w:type="dxa"/>
          </w:tcPr>
          <w:p w14:paraId="288867FF" w14:textId="4CF32520" w:rsidR="009F33DF" w:rsidRDefault="009F33DF" w:rsidP="00000212">
            <w:pPr>
              <w:tabs>
                <w:tab w:val="left" w:pos="313"/>
              </w:tabs>
              <w:spacing w:line="360" w:lineRule="auto"/>
              <w:jc w:val="center"/>
            </w:pPr>
            <w:r w:rsidRPr="009F33DF">
              <w:t>hinh</w:t>
            </w:r>
          </w:p>
        </w:tc>
        <w:tc>
          <w:tcPr>
            <w:tcW w:w="2610" w:type="dxa"/>
          </w:tcPr>
          <w:p w14:paraId="140A5770" w14:textId="0B53C459" w:rsidR="009F33DF" w:rsidRPr="002A786C" w:rsidRDefault="009F33DF" w:rsidP="00000212">
            <w:pPr>
              <w:spacing w:line="360" w:lineRule="auto"/>
              <w:jc w:val="center"/>
            </w:pPr>
            <w:r w:rsidRPr="009F33DF">
              <w:t>Hình ảnh sản phẩm</w:t>
            </w:r>
          </w:p>
        </w:tc>
        <w:tc>
          <w:tcPr>
            <w:tcW w:w="1840" w:type="dxa"/>
          </w:tcPr>
          <w:p w14:paraId="6BC92732" w14:textId="0777D878" w:rsidR="009F33DF" w:rsidRPr="002A786C" w:rsidRDefault="009F33DF" w:rsidP="00D90D62">
            <w:pPr>
              <w:spacing w:line="360" w:lineRule="auto"/>
              <w:jc w:val="center"/>
            </w:pPr>
            <w:r w:rsidRPr="009F33DF">
              <w:t>TEXT</w:t>
            </w:r>
          </w:p>
        </w:tc>
        <w:tc>
          <w:tcPr>
            <w:tcW w:w="2457" w:type="dxa"/>
          </w:tcPr>
          <w:p w14:paraId="15A94CCD" w14:textId="77777777" w:rsidR="009F33DF" w:rsidRPr="009F33DF" w:rsidRDefault="009F33DF" w:rsidP="009F33DF">
            <w:pPr>
              <w:spacing w:line="360" w:lineRule="auto"/>
              <w:jc w:val="center"/>
              <w:rPr>
                <w:vanish/>
              </w:rPr>
            </w:pPr>
          </w:p>
          <w:p w14:paraId="1EF19C42" w14:textId="6B0D984B" w:rsidR="009F33DF" w:rsidRPr="002A786C" w:rsidRDefault="00C61EF2" w:rsidP="00000212">
            <w:pPr>
              <w:spacing w:line="360" w:lineRule="auto"/>
              <w:jc w:val="center"/>
            </w:pPr>
            <w:r w:rsidRPr="009F33DF">
              <w:t>DEFAULT NULL</w:t>
            </w:r>
          </w:p>
        </w:tc>
      </w:tr>
      <w:tr w:rsidR="009F33DF" w:rsidRPr="002A786C" w14:paraId="4DAF9765" w14:textId="77777777" w:rsidTr="00000212">
        <w:tc>
          <w:tcPr>
            <w:tcW w:w="2155" w:type="dxa"/>
          </w:tcPr>
          <w:p w14:paraId="5C9C8AD0" w14:textId="7B7288AA" w:rsidR="009F33DF" w:rsidRDefault="009F33DF" w:rsidP="00000212">
            <w:pPr>
              <w:tabs>
                <w:tab w:val="left" w:pos="313"/>
              </w:tabs>
              <w:spacing w:line="360" w:lineRule="auto"/>
              <w:jc w:val="center"/>
            </w:pPr>
            <w:r w:rsidRPr="009F33DF">
              <w:t>gia</w:t>
            </w:r>
          </w:p>
        </w:tc>
        <w:tc>
          <w:tcPr>
            <w:tcW w:w="2610" w:type="dxa"/>
          </w:tcPr>
          <w:p w14:paraId="7C8626F3" w14:textId="701D1ACE" w:rsidR="009F33DF" w:rsidRPr="002A786C" w:rsidRDefault="009F33DF" w:rsidP="00000212">
            <w:pPr>
              <w:spacing w:line="360" w:lineRule="auto"/>
              <w:jc w:val="center"/>
            </w:pPr>
            <w:r w:rsidRPr="009F33DF">
              <w:t>Giá sản phẩm</w:t>
            </w:r>
          </w:p>
        </w:tc>
        <w:tc>
          <w:tcPr>
            <w:tcW w:w="1840" w:type="dxa"/>
          </w:tcPr>
          <w:p w14:paraId="41912CDE" w14:textId="725369DC" w:rsidR="009F33DF" w:rsidRPr="002A786C" w:rsidRDefault="009F33DF" w:rsidP="00000212">
            <w:pPr>
              <w:spacing w:line="360" w:lineRule="auto"/>
              <w:jc w:val="center"/>
            </w:pPr>
            <w:r w:rsidRPr="009F33DF">
              <w:t>INT(10)</w:t>
            </w:r>
          </w:p>
        </w:tc>
        <w:tc>
          <w:tcPr>
            <w:tcW w:w="2457" w:type="dxa"/>
          </w:tcPr>
          <w:p w14:paraId="79730C66" w14:textId="52C319EA" w:rsidR="009F33DF" w:rsidRPr="002A786C" w:rsidRDefault="009F33DF" w:rsidP="00000212">
            <w:pPr>
              <w:spacing w:line="360" w:lineRule="auto"/>
              <w:jc w:val="center"/>
            </w:pPr>
            <w:r w:rsidRPr="009F33DF">
              <w:t>NOT NULL, DEFAULT 0</w:t>
            </w:r>
          </w:p>
        </w:tc>
      </w:tr>
      <w:tr w:rsidR="009F33DF" w:rsidRPr="002A786C" w14:paraId="7D9DCDD1" w14:textId="77777777" w:rsidTr="00000212">
        <w:tc>
          <w:tcPr>
            <w:tcW w:w="2155" w:type="dxa"/>
          </w:tcPr>
          <w:p w14:paraId="644FDEB9" w14:textId="13A0CE04" w:rsidR="009F33DF" w:rsidRDefault="009F33DF" w:rsidP="00000212">
            <w:pPr>
              <w:tabs>
                <w:tab w:val="left" w:pos="313"/>
              </w:tabs>
              <w:spacing w:line="360" w:lineRule="auto"/>
              <w:jc w:val="center"/>
            </w:pPr>
            <w:r>
              <w:t>mota</w:t>
            </w:r>
          </w:p>
        </w:tc>
        <w:tc>
          <w:tcPr>
            <w:tcW w:w="2610" w:type="dxa"/>
          </w:tcPr>
          <w:p w14:paraId="6DD4C4B8" w14:textId="77777777" w:rsidR="009F33DF" w:rsidRPr="00946811" w:rsidRDefault="009F33DF" w:rsidP="00000212">
            <w:pPr>
              <w:spacing w:line="360" w:lineRule="auto"/>
              <w:jc w:val="center"/>
              <w:rPr>
                <w:vanish/>
              </w:rPr>
            </w:pPr>
          </w:p>
          <w:p w14:paraId="58308339" w14:textId="6053A4B0" w:rsidR="009F33DF" w:rsidRPr="002A786C" w:rsidRDefault="00C61EF2" w:rsidP="00000212">
            <w:pPr>
              <w:spacing w:line="360" w:lineRule="auto"/>
              <w:jc w:val="center"/>
            </w:pPr>
            <w:r w:rsidRPr="009F33DF">
              <w:t>Mô tả sản phẩm</w:t>
            </w:r>
          </w:p>
        </w:tc>
        <w:tc>
          <w:tcPr>
            <w:tcW w:w="1840" w:type="dxa"/>
          </w:tcPr>
          <w:p w14:paraId="58271612" w14:textId="4C713A29" w:rsidR="009F33DF" w:rsidRPr="002A786C" w:rsidRDefault="009F33DF" w:rsidP="00000212">
            <w:pPr>
              <w:spacing w:line="360" w:lineRule="auto"/>
              <w:jc w:val="center"/>
            </w:pPr>
            <w:r w:rsidRPr="009F33DF">
              <w:t>TEXT</w:t>
            </w:r>
            <w:r w:rsidRPr="00946811">
              <w:t>)</w:t>
            </w:r>
          </w:p>
        </w:tc>
        <w:tc>
          <w:tcPr>
            <w:tcW w:w="2457" w:type="dxa"/>
          </w:tcPr>
          <w:p w14:paraId="77606D30" w14:textId="77777777" w:rsidR="009F33DF" w:rsidRPr="00946811" w:rsidRDefault="009F33DF" w:rsidP="00000212">
            <w:pPr>
              <w:spacing w:line="360" w:lineRule="auto"/>
              <w:jc w:val="center"/>
              <w:rPr>
                <w:vanish/>
              </w:rPr>
            </w:pPr>
          </w:p>
          <w:p w14:paraId="69C31F8A" w14:textId="3FC7D758" w:rsidR="009F33DF" w:rsidRPr="002A786C" w:rsidRDefault="00C61EF2" w:rsidP="00000212">
            <w:pPr>
              <w:spacing w:line="360" w:lineRule="auto"/>
              <w:jc w:val="center"/>
            </w:pPr>
            <w:r w:rsidRPr="00946811">
              <w:t>NOT NULL</w:t>
            </w:r>
          </w:p>
        </w:tc>
      </w:tr>
      <w:tr w:rsidR="009F33DF" w:rsidRPr="002A786C" w14:paraId="76EBA7F7" w14:textId="77777777" w:rsidTr="00000212">
        <w:tc>
          <w:tcPr>
            <w:tcW w:w="2155" w:type="dxa"/>
          </w:tcPr>
          <w:p w14:paraId="29EDBF37" w14:textId="79AB533F" w:rsidR="009F33DF" w:rsidRDefault="009F33DF" w:rsidP="00000212">
            <w:pPr>
              <w:tabs>
                <w:tab w:val="left" w:pos="313"/>
              </w:tabs>
              <w:spacing w:line="360" w:lineRule="auto"/>
              <w:jc w:val="center"/>
            </w:pPr>
            <w:r w:rsidRPr="009F33DF">
              <w:t>gia_km</w:t>
            </w:r>
          </w:p>
        </w:tc>
        <w:tc>
          <w:tcPr>
            <w:tcW w:w="2610" w:type="dxa"/>
          </w:tcPr>
          <w:p w14:paraId="20CD773A" w14:textId="5B3CA974" w:rsidR="009F33DF" w:rsidRPr="002A786C" w:rsidRDefault="009F33DF" w:rsidP="00000212">
            <w:pPr>
              <w:spacing w:line="360" w:lineRule="auto"/>
              <w:jc w:val="center"/>
            </w:pPr>
            <w:r w:rsidRPr="009F33DF">
              <w:t>Giá khuyến mãi</w:t>
            </w:r>
          </w:p>
        </w:tc>
        <w:tc>
          <w:tcPr>
            <w:tcW w:w="1840" w:type="dxa"/>
          </w:tcPr>
          <w:p w14:paraId="0563A22C" w14:textId="6744AB33" w:rsidR="009F33DF" w:rsidRPr="002A786C" w:rsidRDefault="009F33DF" w:rsidP="00000212">
            <w:pPr>
              <w:spacing w:line="360" w:lineRule="auto"/>
              <w:jc w:val="center"/>
            </w:pPr>
            <w:r w:rsidRPr="009F33DF">
              <w:t>INT(10)</w:t>
            </w:r>
          </w:p>
        </w:tc>
        <w:tc>
          <w:tcPr>
            <w:tcW w:w="2457" w:type="dxa"/>
          </w:tcPr>
          <w:p w14:paraId="5A512B01" w14:textId="4F5DB64A" w:rsidR="009F33DF" w:rsidRPr="002A786C" w:rsidRDefault="00D90D62" w:rsidP="00000212">
            <w:pPr>
              <w:spacing w:line="360" w:lineRule="auto"/>
              <w:jc w:val="center"/>
            </w:pPr>
            <w:r w:rsidRPr="00D90D62">
              <w:t>NOT NULL, DEFAULT 0</w:t>
            </w:r>
          </w:p>
        </w:tc>
      </w:tr>
    </w:tbl>
    <w:p w14:paraId="5BFBA052" w14:textId="02F3C5FD" w:rsidR="001E4A6C" w:rsidRPr="005024C5" w:rsidRDefault="001E4A6C" w:rsidP="005024C5">
      <w:pPr>
        <w:spacing w:before="120" w:after="120" w:line="360" w:lineRule="auto"/>
        <w:ind w:firstLine="720"/>
        <w:jc w:val="both"/>
      </w:pPr>
      <w:r w:rsidRPr="005024C5">
        <w:t>Mô tả: Lưu trữ thông tin về các sản phẩm đồng hồ trong hệ thống.</w:t>
      </w:r>
    </w:p>
    <w:p w14:paraId="368281D0" w14:textId="7C4FC592" w:rsidR="001E4A6C" w:rsidRDefault="001E4A6C" w:rsidP="005024C5">
      <w:pPr>
        <w:spacing w:before="120" w:after="120" w:line="360" w:lineRule="auto"/>
        <w:ind w:firstLine="720"/>
        <w:jc w:val="both"/>
      </w:pPr>
      <w:r>
        <w:t xml:space="preserve">Các thuộc tính: </w:t>
      </w:r>
    </w:p>
    <w:p w14:paraId="3135DF19" w14:textId="0D18CEE9" w:rsidR="001E4A6C" w:rsidRDefault="00BB5A59" w:rsidP="00BB5A59">
      <w:pPr>
        <w:spacing w:before="120" w:after="120" w:line="360" w:lineRule="auto"/>
        <w:ind w:firstLine="720"/>
        <w:jc w:val="both"/>
      </w:pPr>
      <w:r w:rsidRPr="005024C5">
        <w:t xml:space="preserve">- </w:t>
      </w:r>
      <w:r w:rsidR="001E4A6C" w:rsidRPr="001E4A6C">
        <w:t>masp (Primary Key): Mã sản phẩm, duy nhất.</w:t>
      </w:r>
    </w:p>
    <w:p w14:paraId="03722BFE" w14:textId="5A07FC69" w:rsidR="001E4A6C" w:rsidRDefault="00BB5A59" w:rsidP="00BB5A59">
      <w:pPr>
        <w:spacing w:before="120" w:after="120" w:line="360" w:lineRule="auto"/>
        <w:ind w:firstLine="720"/>
        <w:jc w:val="both"/>
      </w:pPr>
      <w:r w:rsidRPr="005024C5">
        <w:t xml:space="preserve">- </w:t>
      </w:r>
      <w:r w:rsidR="001E4A6C" w:rsidRPr="001E4A6C">
        <w:t>tensp: Tên sản phẩm.</w:t>
      </w:r>
    </w:p>
    <w:p w14:paraId="5B15B2B0" w14:textId="4FACA80F" w:rsidR="001E4A6C" w:rsidRDefault="00BB5A59" w:rsidP="00BB5A59">
      <w:pPr>
        <w:spacing w:before="120" w:after="120" w:line="360" w:lineRule="auto"/>
        <w:ind w:firstLine="720"/>
        <w:jc w:val="both"/>
      </w:pPr>
      <w:r w:rsidRPr="005024C5">
        <w:t xml:space="preserve">- </w:t>
      </w:r>
      <w:r w:rsidR="001E4A6C" w:rsidRPr="001E4A6C">
        <w:t>hinh: Đường dẫn hình ảnh của sản phẩm.</w:t>
      </w:r>
    </w:p>
    <w:p w14:paraId="589579CC" w14:textId="0BB3E7A1" w:rsidR="001E4A6C" w:rsidRDefault="00BB5A59" w:rsidP="00BB5A59">
      <w:pPr>
        <w:spacing w:before="120" w:after="120" w:line="360" w:lineRule="auto"/>
        <w:ind w:firstLine="720"/>
        <w:jc w:val="both"/>
      </w:pPr>
      <w:r w:rsidRPr="005024C5">
        <w:t xml:space="preserve">- </w:t>
      </w:r>
      <w:r w:rsidR="001E4A6C" w:rsidRPr="001E4A6C">
        <w:t>gia: Giá bán của sản phẩm.</w:t>
      </w:r>
    </w:p>
    <w:p w14:paraId="41034F61" w14:textId="4800AECD" w:rsidR="001E4A6C" w:rsidRDefault="00BB5A59" w:rsidP="00BB5A59">
      <w:pPr>
        <w:spacing w:before="120" w:after="120" w:line="360" w:lineRule="auto"/>
        <w:ind w:firstLine="720"/>
        <w:jc w:val="both"/>
      </w:pPr>
      <w:r>
        <w:rPr>
          <w:lang w:val="vi-VN"/>
        </w:rPr>
        <w:t xml:space="preserve">- </w:t>
      </w:r>
      <w:r w:rsidR="001E4A6C" w:rsidRPr="001E4A6C">
        <w:t>mota: Mô tả chi tiết về sản phẩm.</w:t>
      </w:r>
    </w:p>
    <w:p w14:paraId="1CB9579A" w14:textId="4D2CF002" w:rsidR="001E4A6C" w:rsidRPr="001E4A6C" w:rsidRDefault="00BB5A59" w:rsidP="00BB5A59">
      <w:pPr>
        <w:spacing w:before="120" w:after="120" w:line="360" w:lineRule="auto"/>
        <w:ind w:firstLine="720"/>
        <w:jc w:val="both"/>
      </w:pPr>
      <w:r>
        <w:rPr>
          <w:lang w:val="vi-VN"/>
        </w:rPr>
        <w:t xml:space="preserve">- </w:t>
      </w:r>
      <w:r w:rsidR="001E4A6C" w:rsidRPr="001E4A6C">
        <w:t>gia_km: Giá khuyến mãi (nếu có).</w:t>
      </w:r>
    </w:p>
    <w:p w14:paraId="5B5855FC" w14:textId="6439869E" w:rsidR="009F33DF" w:rsidRDefault="00BB5A59" w:rsidP="001E4A6C">
      <w:pPr>
        <w:pStyle w:val="Caption"/>
        <w:spacing w:before="120" w:after="120" w:line="360" w:lineRule="auto"/>
        <w:jc w:val="center"/>
        <w:rPr>
          <w:color w:val="auto"/>
          <w:sz w:val="26"/>
          <w:szCs w:val="26"/>
        </w:rPr>
      </w:pPr>
      <w:r>
        <w:rPr>
          <w:color w:val="auto"/>
          <w:sz w:val="26"/>
          <w:szCs w:val="26"/>
        </w:rPr>
        <w:t xml:space="preserve">Bảng </w:t>
      </w:r>
      <w:r w:rsidR="00940D58">
        <w:rPr>
          <w:color w:val="auto"/>
          <w:sz w:val="26"/>
          <w:szCs w:val="26"/>
          <w:lang w:val="vi-VN"/>
        </w:rPr>
        <w:t>2.</w:t>
      </w:r>
      <w:r w:rsidR="009F33DF">
        <w:rPr>
          <w:color w:val="auto"/>
          <w:sz w:val="26"/>
          <w:szCs w:val="26"/>
        </w:rPr>
        <w:t>4</w:t>
      </w:r>
      <w:r w:rsidR="009F33DF" w:rsidRPr="002A786C">
        <w:rPr>
          <w:color w:val="auto"/>
          <w:sz w:val="26"/>
          <w:szCs w:val="26"/>
        </w:rPr>
        <w:t xml:space="preserve">: </w:t>
      </w:r>
      <w:r w:rsidR="009F33DF">
        <w:rPr>
          <w:color w:val="auto"/>
          <w:sz w:val="26"/>
          <w:szCs w:val="26"/>
        </w:rPr>
        <w:t>Bảng giohang</w:t>
      </w:r>
    </w:p>
    <w:tbl>
      <w:tblPr>
        <w:tblStyle w:val="TableGrid"/>
        <w:tblW w:w="9062" w:type="dxa"/>
        <w:tblLook w:val="04A0" w:firstRow="1" w:lastRow="0" w:firstColumn="1" w:lastColumn="0" w:noHBand="0" w:noVBand="1"/>
      </w:tblPr>
      <w:tblGrid>
        <w:gridCol w:w="2133"/>
        <w:gridCol w:w="2572"/>
        <w:gridCol w:w="1921"/>
        <w:gridCol w:w="2436"/>
      </w:tblGrid>
      <w:tr w:rsidR="00D90D62" w14:paraId="41DD4F85" w14:textId="77777777" w:rsidTr="00D90D62">
        <w:tc>
          <w:tcPr>
            <w:tcW w:w="2133" w:type="dxa"/>
            <w:vAlign w:val="center"/>
          </w:tcPr>
          <w:p w14:paraId="28CE49B7" w14:textId="77777777" w:rsidR="00D90D62" w:rsidRPr="002A786C" w:rsidRDefault="00D90D62" w:rsidP="00000212">
            <w:pPr>
              <w:spacing w:line="360" w:lineRule="auto"/>
              <w:jc w:val="center"/>
              <w:rPr>
                <w:b/>
              </w:rPr>
            </w:pPr>
            <w:r>
              <w:rPr>
                <w:b/>
              </w:rPr>
              <w:t>Thuộc tính</w:t>
            </w:r>
          </w:p>
        </w:tc>
        <w:tc>
          <w:tcPr>
            <w:tcW w:w="2572" w:type="dxa"/>
            <w:vAlign w:val="center"/>
          </w:tcPr>
          <w:p w14:paraId="0CEEC3AE" w14:textId="77777777" w:rsidR="00D90D62" w:rsidRPr="002A786C" w:rsidRDefault="00D90D62" w:rsidP="00000212">
            <w:pPr>
              <w:spacing w:line="360" w:lineRule="auto"/>
              <w:jc w:val="center"/>
              <w:rPr>
                <w:b/>
              </w:rPr>
            </w:pPr>
            <w:r>
              <w:rPr>
                <w:b/>
              </w:rPr>
              <w:t>Mô tả</w:t>
            </w:r>
          </w:p>
        </w:tc>
        <w:tc>
          <w:tcPr>
            <w:tcW w:w="1921" w:type="dxa"/>
          </w:tcPr>
          <w:p w14:paraId="3ED5A7A7" w14:textId="77777777" w:rsidR="00D90D62" w:rsidRPr="002A786C" w:rsidRDefault="00D90D62" w:rsidP="00000212">
            <w:pPr>
              <w:spacing w:line="360" w:lineRule="auto"/>
              <w:jc w:val="center"/>
              <w:rPr>
                <w:b/>
              </w:rPr>
            </w:pPr>
            <w:r>
              <w:rPr>
                <w:b/>
              </w:rPr>
              <w:t>Kiểu dữ liệu</w:t>
            </w:r>
          </w:p>
        </w:tc>
        <w:tc>
          <w:tcPr>
            <w:tcW w:w="2436" w:type="dxa"/>
          </w:tcPr>
          <w:p w14:paraId="258D8969" w14:textId="77777777" w:rsidR="00D90D62" w:rsidRDefault="00D90D62" w:rsidP="00000212">
            <w:pPr>
              <w:spacing w:line="360" w:lineRule="auto"/>
              <w:jc w:val="center"/>
              <w:rPr>
                <w:b/>
              </w:rPr>
            </w:pPr>
            <w:r>
              <w:rPr>
                <w:b/>
              </w:rPr>
              <w:t>Ràng buộc</w:t>
            </w:r>
          </w:p>
        </w:tc>
      </w:tr>
      <w:tr w:rsidR="00D90D62" w:rsidRPr="002A786C" w14:paraId="7444439D" w14:textId="77777777" w:rsidTr="00D90D62">
        <w:tc>
          <w:tcPr>
            <w:tcW w:w="2133" w:type="dxa"/>
          </w:tcPr>
          <w:p w14:paraId="62407B01" w14:textId="15EC4396" w:rsidR="00D90D62" w:rsidRPr="002A786C" w:rsidRDefault="00D90D62" w:rsidP="00000212">
            <w:pPr>
              <w:tabs>
                <w:tab w:val="left" w:pos="313"/>
              </w:tabs>
              <w:spacing w:line="360" w:lineRule="auto"/>
              <w:jc w:val="center"/>
            </w:pPr>
            <w:r>
              <w:t>id</w:t>
            </w:r>
          </w:p>
        </w:tc>
        <w:tc>
          <w:tcPr>
            <w:tcW w:w="2572" w:type="dxa"/>
          </w:tcPr>
          <w:p w14:paraId="5EBBBF76" w14:textId="5B2F2074" w:rsidR="00D90D62" w:rsidRPr="002A786C" w:rsidRDefault="00D90D62" w:rsidP="00000212">
            <w:pPr>
              <w:spacing w:line="360" w:lineRule="auto"/>
              <w:jc w:val="center"/>
            </w:pPr>
            <w:r w:rsidRPr="00D90D62">
              <w:t>Mã giỏ hàng</w:t>
            </w:r>
          </w:p>
        </w:tc>
        <w:tc>
          <w:tcPr>
            <w:tcW w:w="1921" w:type="dxa"/>
          </w:tcPr>
          <w:p w14:paraId="63ACF37F" w14:textId="77777777" w:rsidR="00D90D62" w:rsidRPr="002A786C" w:rsidRDefault="00D90D62" w:rsidP="00000212">
            <w:pPr>
              <w:spacing w:line="360" w:lineRule="auto"/>
              <w:jc w:val="center"/>
            </w:pPr>
            <w:r w:rsidRPr="00946811">
              <w:t>VARCHAR(</w:t>
            </w:r>
            <w:r>
              <w:t>1</w:t>
            </w:r>
            <w:r w:rsidRPr="00946811">
              <w:t>0)</w:t>
            </w:r>
          </w:p>
        </w:tc>
        <w:tc>
          <w:tcPr>
            <w:tcW w:w="2436" w:type="dxa"/>
          </w:tcPr>
          <w:p w14:paraId="7D0642F9" w14:textId="77777777" w:rsidR="00D90D62" w:rsidRPr="002A786C" w:rsidRDefault="00D90D62" w:rsidP="00000212">
            <w:pPr>
              <w:spacing w:line="360" w:lineRule="auto"/>
              <w:jc w:val="center"/>
            </w:pPr>
            <w:r w:rsidRPr="00946811">
              <w:t>PRIMARY KEY, NOT NULL</w:t>
            </w:r>
          </w:p>
        </w:tc>
      </w:tr>
      <w:tr w:rsidR="00D90D62" w:rsidRPr="002A786C" w14:paraId="31EE2FB8" w14:textId="77777777" w:rsidTr="00D90D62">
        <w:tc>
          <w:tcPr>
            <w:tcW w:w="2133" w:type="dxa"/>
          </w:tcPr>
          <w:p w14:paraId="79E2D34B" w14:textId="24795E09" w:rsidR="00D90D62" w:rsidRPr="002A786C" w:rsidRDefault="007E26E2" w:rsidP="00000212">
            <w:pPr>
              <w:tabs>
                <w:tab w:val="left" w:pos="313"/>
              </w:tabs>
              <w:spacing w:line="360" w:lineRule="auto"/>
              <w:jc w:val="center"/>
            </w:pPr>
            <w:r>
              <w:t>admin</w:t>
            </w:r>
          </w:p>
        </w:tc>
        <w:tc>
          <w:tcPr>
            <w:tcW w:w="2572" w:type="dxa"/>
          </w:tcPr>
          <w:p w14:paraId="0DD0EECB" w14:textId="3605D8A6" w:rsidR="00D90D62" w:rsidRPr="002A786C" w:rsidRDefault="007E26E2" w:rsidP="00000212">
            <w:pPr>
              <w:spacing w:line="360" w:lineRule="auto"/>
              <w:jc w:val="center"/>
            </w:pPr>
            <w:r>
              <w:t>Quản trị viên duyệt giỏ hàng</w:t>
            </w:r>
          </w:p>
        </w:tc>
        <w:tc>
          <w:tcPr>
            <w:tcW w:w="1921" w:type="dxa"/>
          </w:tcPr>
          <w:p w14:paraId="23658FAE" w14:textId="19F04D16" w:rsidR="00D90D62" w:rsidRPr="002A786C" w:rsidRDefault="00D90D62" w:rsidP="00000212">
            <w:pPr>
              <w:spacing w:line="360" w:lineRule="auto"/>
              <w:jc w:val="center"/>
            </w:pPr>
            <w:r w:rsidRPr="009F33DF">
              <w:t>VARCHAR(</w:t>
            </w:r>
            <w:r w:rsidR="007E26E2">
              <w:t>2</w:t>
            </w:r>
            <w:r w:rsidRPr="009F33DF">
              <w:t>0)</w:t>
            </w:r>
          </w:p>
        </w:tc>
        <w:tc>
          <w:tcPr>
            <w:tcW w:w="2436" w:type="dxa"/>
          </w:tcPr>
          <w:p w14:paraId="0A45C6F4" w14:textId="77777777" w:rsidR="00D90D62" w:rsidRPr="002A786C" w:rsidRDefault="00D90D62" w:rsidP="00000212">
            <w:pPr>
              <w:spacing w:line="360" w:lineRule="auto"/>
              <w:jc w:val="center"/>
            </w:pPr>
            <w:r w:rsidRPr="00946811">
              <w:t>NOT NULL</w:t>
            </w:r>
          </w:p>
        </w:tc>
      </w:tr>
      <w:tr w:rsidR="00D90D62" w:rsidRPr="002A786C" w14:paraId="3E5012D1" w14:textId="77777777" w:rsidTr="00D90D62">
        <w:tc>
          <w:tcPr>
            <w:tcW w:w="2133" w:type="dxa"/>
          </w:tcPr>
          <w:p w14:paraId="19A97EB6" w14:textId="5CBB142F" w:rsidR="00D90D62" w:rsidRDefault="007E26E2" w:rsidP="00D90D62">
            <w:pPr>
              <w:tabs>
                <w:tab w:val="left" w:pos="313"/>
              </w:tabs>
              <w:spacing w:line="360" w:lineRule="auto"/>
              <w:jc w:val="center"/>
            </w:pPr>
            <w:r>
              <w:t>thoigian</w:t>
            </w:r>
          </w:p>
        </w:tc>
        <w:tc>
          <w:tcPr>
            <w:tcW w:w="2572" w:type="dxa"/>
          </w:tcPr>
          <w:p w14:paraId="166ECFEE" w14:textId="1CC37E80" w:rsidR="00D90D62" w:rsidRPr="002A786C" w:rsidRDefault="007E26E2" w:rsidP="007E26E2">
            <w:pPr>
              <w:spacing w:line="360" w:lineRule="auto"/>
              <w:jc w:val="center"/>
            </w:pPr>
            <w:r>
              <w:t>Thời gian tạo giỏ hàng</w:t>
            </w:r>
          </w:p>
        </w:tc>
        <w:tc>
          <w:tcPr>
            <w:tcW w:w="1921" w:type="dxa"/>
          </w:tcPr>
          <w:p w14:paraId="342B9FB3" w14:textId="0B8CCB67" w:rsidR="00D90D62" w:rsidRPr="002A786C" w:rsidRDefault="007E26E2" w:rsidP="00D90D62">
            <w:pPr>
              <w:spacing w:line="360" w:lineRule="auto"/>
              <w:jc w:val="center"/>
            </w:pPr>
            <w:r>
              <w:t>date</w:t>
            </w:r>
          </w:p>
        </w:tc>
        <w:tc>
          <w:tcPr>
            <w:tcW w:w="2436" w:type="dxa"/>
          </w:tcPr>
          <w:p w14:paraId="23CC483C" w14:textId="3D34F66D" w:rsidR="00D90D62" w:rsidRPr="009F33DF" w:rsidRDefault="007E26E2" w:rsidP="00D90D62">
            <w:pPr>
              <w:spacing w:line="360" w:lineRule="auto"/>
              <w:jc w:val="center"/>
              <w:rPr>
                <w:vanish/>
              </w:rPr>
            </w:pPr>
            <w:r w:rsidRPr="00946811">
              <w:t>NOT NULL</w:t>
            </w:r>
          </w:p>
          <w:p w14:paraId="6D7F0E2F" w14:textId="77777777" w:rsidR="00D90D62" w:rsidRPr="002A786C" w:rsidRDefault="00D90D62" w:rsidP="00D90D62">
            <w:pPr>
              <w:spacing w:line="360" w:lineRule="auto"/>
              <w:jc w:val="center"/>
            </w:pPr>
          </w:p>
        </w:tc>
      </w:tr>
      <w:tr w:rsidR="007E26E2" w:rsidRPr="002A786C" w14:paraId="180B548D" w14:textId="77777777" w:rsidTr="00D90D62">
        <w:tc>
          <w:tcPr>
            <w:tcW w:w="2133" w:type="dxa"/>
          </w:tcPr>
          <w:p w14:paraId="3B00CF76" w14:textId="4B020BC8" w:rsidR="007E26E2" w:rsidRDefault="007E26E2" w:rsidP="00D90D62">
            <w:pPr>
              <w:tabs>
                <w:tab w:val="left" w:pos="313"/>
              </w:tabs>
              <w:spacing w:line="360" w:lineRule="auto"/>
              <w:jc w:val="center"/>
            </w:pPr>
            <w:r>
              <w:lastRenderedPageBreak/>
              <w:t>trangthai</w:t>
            </w:r>
          </w:p>
        </w:tc>
        <w:tc>
          <w:tcPr>
            <w:tcW w:w="2572" w:type="dxa"/>
          </w:tcPr>
          <w:p w14:paraId="2923A66E" w14:textId="173935F8" w:rsidR="007E26E2" w:rsidRDefault="007E26E2" w:rsidP="007E26E2">
            <w:pPr>
              <w:spacing w:line="360" w:lineRule="auto"/>
              <w:jc w:val="center"/>
            </w:pPr>
            <w:r>
              <w:t>Trạng thái giỏ hàng đang mua, đang chờ duyệt hay đã duyệt</w:t>
            </w:r>
          </w:p>
        </w:tc>
        <w:tc>
          <w:tcPr>
            <w:tcW w:w="1921" w:type="dxa"/>
          </w:tcPr>
          <w:p w14:paraId="57B48527" w14:textId="67B78616" w:rsidR="007E26E2" w:rsidRDefault="007E26E2" w:rsidP="00D90D62">
            <w:pPr>
              <w:spacing w:line="360" w:lineRule="auto"/>
              <w:jc w:val="center"/>
            </w:pPr>
            <w:r>
              <w:t>INT(2)</w:t>
            </w:r>
          </w:p>
        </w:tc>
        <w:tc>
          <w:tcPr>
            <w:tcW w:w="2436" w:type="dxa"/>
          </w:tcPr>
          <w:p w14:paraId="4365160A" w14:textId="33DE7B9B" w:rsidR="007E26E2" w:rsidRPr="009F33DF" w:rsidRDefault="007E26E2" w:rsidP="00D90D62">
            <w:pPr>
              <w:spacing w:line="360" w:lineRule="auto"/>
              <w:jc w:val="center"/>
            </w:pPr>
            <w:r w:rsidRPr="00946811">
              <w:t>NOT NULL</w:t>
            </w:r>
          </w:p>
        </w:tc>
      </w:tr>
    </w:tbl>
    <w:p w14:paraId="11BA07EA" w14:textId="4A1F3B35" w:rsidR="00D90D62" w:rsidRDefault="001E4A6C" w:rsidP="005024C5">
      <w:pPr>
        <w:spacing w:before="120" w:after="120" w:line="360" w:lineRule="auto"/>
        <w:ind w:firstLine="720"/>
        <w:jc w:val="both"/>
      </w:pPr>
      <w:r>
        <w:t xml:space="preserve">Mô tả: </w:t>
      </w:r>
      <w:r w:rsidRPr="001E4A6C">
        <w:t xml:space="preserve">Lưu trữ </w:t>
      </w:r>
      <w:r w:rsidR="008D7679">
        <w:t xml:space="preserve">thông tin </w:t>
      </w:r>
      <w:r w:rsidRPr="001E4A6C">
        <w:t>từng giỏ hàng.</w:t>
      </w:r>
    </w:p>
    <w:p w14:paraId="6E548497" w14:textId="548C34EE" w:rsidR="001E4A6C" w:rsidRDefault="001E4A6C" w:rsidP="005024C5">
      <w:pPr>
        <w:spacing w:before="120" w:after="120" w:line="360" w:lineRule="auto"/>
        <w:ind w:firstLine="720"/>
        <w:jc w:val="both"/>
      </w:pPr>
      <w:r>
        <w:t xml:space="preserve">Các thuộc tính: </w:t>
      </w:r>
    </w:p>
    <w:p w14:paraId="5F8CC65C" w14:textId="3463011D" w:rsidR="001E4A6C" w:rsidRPr="005024C5" w:rsidRDefault="00BB5A59" w:rsidP="00BB5A59">
      <w:pPr>
        <w:spacing w:before="120" w:after="120" w:line="360" w:lineRule="auto"/>
        <w:ind w:firstLine="720"/>
        <w:jc w:val="both"/>
      </w:pPr>
      <w:r w:rsidRPr="005024C5">
        <w:t xml:space="preserve">- </w:t>
      </w:r>
      <w:r w:rsidR="008D7679">
        <w:t>id: Mã giỏ hàng.</w:t>
      </w:r>
    </w:p>
    <w:p w14:paraId="02244D30" w14:textId="2A1BFD21" w:rsidR="001E4A6C" w:rsidRPr="005024C5" w:rsidRDefault="00BB5A59" w:rsidP="00BB5A59">
      <w:pPr>
        <w:spacing w:before="120" w:after="120" w:line="360" w:lineRule="auto"/>
        <w:ind w:firstLine="720"/>
        <w:jc w:val="both"/>
      </w:pPr>
      <w:r w:rsidRPr="005024C5">
        <w:t xml:space="preserve">- </w:t>
      </w:r>
      <w:r w:rsidR="008D7679">
        <w:t>admin</w:t>
      </w:r>
      <w:r w:rsidR="001E4A6C" w:rsidRPr="005024C5">
        <w:t xml:space="preserve">: </w:t>
      </w:r>
      <w:r w:rsidR="008D7679">
        <w:t>Tên đăng nhận của quản trị viên duyệt giỏ hàng.</w:t>
      </w:r>
    </w:p>
    <w:p w14:paraId="008CE336" w14:textId="6FCBDD8F" w:rsidR="001E4A6C" w:rsidRPr="005024C5" w:rsidRDefault="00BB5A59" w:rsidP="00BB5A59">
      <w:pPr>
        <w:spacing w:before="120" w:after="120" w:line="360" w:lineRule="auto"/>
        <w:ind w:firstLine="720"/>
        <w:jc w:val="both"/>
      </w:pPr>
      <w:r w:rsidRPr="005024C5">
        <w:t xml:space="preserve">- </w:t>
      </w:r>
      <w:r w:rsidR="008D7679">
        <w:t>thoigian</w:t>
      </w:r>
      <w:r w:rsidR="001E4A6C" w:rsidRPr="005024C5">
        <w:t xml:space="preserve">: </w:t>
      </w:r>
      <w:r w:rsidR="008D7679">
        <w:t>Thời gian tạo giỏ hàng</w:t>
      </w:r>
      <w:r w:rsidR="001E4A6C" w:rsidRPr="005024C5">
        <w:t>.</w:t>
      </w:r>
    </w:p>
    <w:p w14:paraId="65C1D6DC" w14:textId="004050E6" w:rsidR="001E4A6C" w:rsidRPr="005024C5" w:rsidRDefault="00BB5A59" w:rsidP="00BB5A59">
      <w:pPr>
        <w:spacing w:before="120" w:after="120" w:line="360" w:lineRule="auto"/>
        <w:ind w:firstLine="720"/>
        <w:jc w:val="both"/>
      </w:pPr>
      <w:r w:rsidRPr="005024C5">
        <w:t xml:space="preserve">- </w:t>
      </w:r>
      <w:r w:rsidR="008D7679">
        <w:t>trangthai</w:t>
      </w:r>
      <w:r w:rsidR="001E4A6C" w:rsidRPr="005024C5">
        <w:t xml:space="preserve">: </w:t>
      </w:r>
      <w:r w:rsidR="008D7679">
        <w:t>Trạng thái giỏ hàng đang mua, đang chờ duyệt hay đã duyệt</w:t>
      </w:r>
    </w:p>
    <w:p w14:paraId="5E009DD6" w14:textId="79AD04B9" w:rsidR="00D90D62" w:rsidRDefault="00940D58" w:rsidP="00045A41">
      <w:pPr>
        <w:pStyle w:val="Caption"/>
        <w:spacing w:before="120" w:after="120" w:line="360" w:lineRule="auto"/>
        <w:jc w:val="center"/>
        <w:rPr>
          <w:color w:val="auto"/>
          <w:sz w:val="26"/>
          <w:szCs w:val="26"/>
        </w:rPr>
      </w:pPr>
      <w:r>
        <w:rPr>
          <w:color w:val="auto"/>
          <w:sz w:val="26"/>
          <w:szCs w:val="26"/>
          <w:lang w:val="vi-VN"/>
        </w:rPr>
        <w:t>Bảng2.</w:t>
      </w:r>
      <w:r w:rsidR="00045A41">
        <w:rPr>
          <w:color w:val="auto"/>
          <w:sz w:val="26"/>
          <w:szCs w:val="26"/>
        </w:rPr>
        <w:t xml:space="preserve"> </w:t>
      </w:r>
      <w:r w:rsidR="00D90D62">
        <w:rPr>
          <w:color w:val="auto"/>
          <w:sz w:val="26"/>
          <w:szCs w:val="26"/>
        </w:rPr>
        <w:t>5</w:t>
      </w:r>
      <w:r w:rsidR="00D90D62" w:rsidRPr="002A786C">
        <w:rPr>
          <w:color w:val="auto"/>
          <w:sz w:val="26"/>
          <w:szCs w:val="26"/>
        </w:rPr>
        <w:t xml:space="preserve">: </w:t>
      </w:r>
      <w:r w:rsidR="00D90D62">
        <w:rPr>
          <w:color w:val="auto"/>
          <w:sz w:val="26"/>
          <w:szCs w:val="26"/>
        </w:rPr>
        <w:t>Bảng chitietgio</w:t>
      </w:r>
    </w:p>
    <w:tbl>
      <w:tblPr>
        <w:tblStyle w:val="TableGrid"/>
        <w:tblW w:w="9062" w:type="dxa"/>
        <w:tblLook w:val="04A0" w:firstRow="1" w:lastRow="0" w:firstColumn="1" w:lastColumn="0" w:noHBand="0" w:noVBand="1"/>
      </w:tblPr>
      <w:tblGrid>
        <w:gridCol w:w="2139"/>
        <w:gridCol w:w="2569"/>
        <w:gridCol w:w="1921"/>
        <w:gridCol w:w="2433"/>
      </w:tblGrid>
      <w:tr w:rsidR="00D90D62" w14:paraId="76E1017C" w14:textId="77777777" w:rsidTr="00000212">
        <w:tc>
          <w:tcPr>
            <w:tcW w:w="2155" w:type="dxa"/>
            <w:vAlign w:val="center"/>
          </w:tcPr>
          <w:p w14:paraId="52FEB06E" w14:textId="77777777" w:rsidR="00D90D62" w:rsidRPr="002A786C" w:rsidRDefault="00D90D62" w:rsidP="00000212">
            <w:pPr>
              <w:spacing w:line="360" w:lineRule="auto"/>
              <w:jc w:val="center"/>
              <w:rPr>
                <w:b/>
              </w:rPr>
            </w:pPr>
            <w:r>
              <w:rPr>
                <w:b/>
              </w:rPr>
              <w:t>Thuộc tính</w:t>
            </w:r>
          </w:p>
        </w:tc>
        <w:tc>
          <w:tcPr>
            <w:tcW w:w="2610" w:type="dxa"/>
            <w:vAlign w:val="center"/>
          </w:tcPr>
          <w:p w14:paraId="0FC35DC8" w14:textId="77777777" w:rsidR="00D90D62" w:rsidRPr="002A786C" w:rsidRDefault="00D90D62" w:rsidP="00000212">
            <w:pPr>
              <w:spacing w:line="360" w:lineRule="auto"/>
              <w:jc w:val="center"/>
              <w:rPr>
                <w:b/>
              </w:rPr>
            </w:pPr>
            <w:r>
              <w:rPr>
                <w:b/>
              </w:rPr>
              <w:t>Mô tả</w:t>
            </w:r>
          </w:p>
        </w:tc>
        <w:tc>
          <w:tcPr>
            <w:tcW w:w="1840" w:type="dxa"/>
          </w:tcPr>
          <w:p w14:paraId="54F171C2" w14:textId="77777777" w:rsidR="00D90D62" w:rsidRPr="002A786C" w:rsidRDefault="00D90D62" w:rsidP="00000212">
            <w:pPr>
              <w:spacing w:line="360" w:lineRule="auto"/>
              <w:jc w:val="center"/>
              <w:rPr>
                <w:b/>
              </w:rPr>
            </w:pPr>
            <w:r>
              <w:rPr>
                <w:b/>
              </w:rPr>
              <w:t>Kiểu dữ liệu</w:t>
            </w:r>
          </w:p>
        </w:tc>
        <w:tc>
          <w:tcPr>
            <w:tcW w:w="2457" w:type="dxa"/>
          </w:tcPr>
          <w:p w14:paraId="4DA610D8" w14:textId="77777777" w:rsidR="00D90D62" w:rsidRDefault="00D90D62" w:rsidP="00000212">
            <w:pPr>
              <w:spacing w:line="360" w:lineRule="auto"/>
              <w:jc w:val="center"/>
              <w:rPr>
                <w:b/>
              </w:rPr>
            </w:pPr>
            <w:r>
              <w:rPr>
                <w:b/>
              </w:rPr>
              <w:t>Ràng buộc</w:t>
            </w:r>
          </w:p>
        </w:tc>
      </w:tr>
      <w:tr w:rsidR="00D90D62" w:rsidRPr="002A786C" w14:paraId="296F31DC" w14:textId="77777777" w:rsidTr="00000212">
        <w:tc>
          <w:tcPr>
            <w:tcW w:w="2155" w:type="dxa"/>
          </w:tcPr>
          <w:p w14:paraId="3102FC24" w14:textId="77777777" w:rsidR="00D90D62" w:rsidRPr="002A786C" w:rsidRDefault="00D90D62" w:rsidP="00000212">
            <w:pPr>
              <w:tabs>
                <w:tab w:val="left" w:pos="313"/>
              </w:tabs>
              <w:spacing w:line="360" w:lineRule="auto"/>
              <w:jc w:val="center"/>
            </w:pPr>
            <w:r w:rsidRPr="009F33DF">
              <w:t>masp</w:t>
            </w:r>
          </w:p>
        </w:tc>
        <w:tc>
          <w:tcPr>
            <w:tcW w:w="2610" w:type="dxa"/>
          </w:tcPr>
          <w:p w14:paraId="5A8FC1ED" w14:textId="77777777" w:rsidR="00D90D62" w:rsidRPr="002A786C" w:rsidRDefault="00D90D62" w:rsidP="00000212">
            <w:pPr>
              <w:spacing w:line="360" w:lineRule="auto"/>
              <w:jc w:val="center"/>
            </w:pPr>
            <w:r w:rsidRPr="009F33DF">
              <w:t>Mã sản phẩm</w:t>
            </w:r>
          </w:p>
        </w:tc>
        <w:tc>
          <w:tcPr>
            <w:tcW w:w="1840" w:type="dxa"/>
          </w:tcPr>
          <w:p w14:paraId="580F7A90" w14:textId="54ECBF4B" w:rsidR="00D90D62" w:rsidRPr="002A786C" w:rsidRDefault="00D90D62" w:rsidP="00000212">
            <w:pPr>
              <w:spacing w:line="360" w:lineRule="auto"/>
              <w:jc w:val="center"/>
            </w:pPr>
            <w:r w:rsidRPr="00946811">
              <w:t>VARCHAR(</w:t>
            </w:r>
            <w:r>
              <w:t>11</w:t>
            </w:r>
            <w:r w:rsidRPr="00946811">
              <w:t>)</w:t>
            </w:r>
          </w:p>
        </w:tc>
        <w:tc>
          <w:tcPr>
            <w:tcW w:w="2457" w:type="dxa"/>
          </w:tcPr>
          <w:p w14:paraId="64DDBB81" w14:textId="77777777" w:rsidR="00D90D62" w:rsidRPr="002A786C" w:rsidRDefault="00D90D62" w:rsidP="00000212">
            <w:pPr>
              <w:spacing w:line="360" w:lineRule="auto"/>
              <w:jc w:val="center"/>
            </w:pPr>
            <w:r w:rsidRPr="00946811">
              <w:t>PRIMARY KEY, NOT NULL</w:t>
            </w:r>
          </w:p>
        </w:tc>
      </w:tr>
      <w:tr w:rsidR="00D90D62" w:rsidRPr="002A786C" w14:paraId="4AD9D259" w14:textId="77777777" w:rsidTr="00000212">
        <w:tc>
          <w:tcPr>
            <w:tcW w:w="2155" w:type="dxa"/>
          </w:tcPr>
          <w:p w14:paraId="29D89147" w14:textId="39416060" w:rsidR="00D90D62" w:rsidRPr="002A786C" w:rsidRDefault="00D90D62" w:rsidP="00000212">
            <w:pPr>
              <w:tabs>
                <w:tab w:val="left" w:pos="313"/>
              </w:tabs>
              <w:spacing w:line="360" w:lineRule="auto"/>
              <w:jc w:val="center"/>
            </w:pPr>
            <w:r>
              <w:t>id</w:t>
            </w:r>
            <w:r w:rsidR="00BD088D">
              <w:t>giohang</w:t>
            </w:r>
          </w:p>
        </w:tc>
        <w:tc>
          <w:tcPr>
            <w:tcW w:w="2610" w:type="dxa"/>
          </w:tcPr>
          <w:p w14:paraId="744A07CA" w14:textId="3792FD2A" w:rsidR="00D90D62" w:rsidRPr="002A786C" w:rsidRDefault="00D90D62" w:rsidP="00000212">
            <w:pPr>
              <w:spacing w:line="360" w:lineRule="auto"/>
              <w:jc w:val="center"/>
            </w:pPr>
            <w:r w:rsidRPr="00D90D62">
              <w:t>Mã giỏ hàng</w:t>
            </w:r>
          </w:p>
        </w:tc>
        <w:tc>
          <w:tcPr>
            <w:tcW w:w="1840" w:type="dxa"/>
          </w:tcPr>
          <w:p w14:paraId="5719B6A9" w14:textId="7F83DFA0" w:rsidR="00D90D62" w:rsidRPr="002A786C" w:rsidRDefault="00D90D62" w:rsidP="00000212">
            <w:pPr>
              <w:spacing w:line="360" w:lineRule="auto"/>
              <w:jc w:val="center"/>
            </w:pPr>
            <w:r w:rsidRPr="009F33DF">
              <w:t>VARCHAR(</w:t>
            </w:r>
            <w:r>
              <w:t>1</w:t>
            </w:r>
            <w:r w:rsidRPr="009F33DF">
              <w:t>0)</w:t>
            </w:r>
          </w:p>
        </w:tc>
        <w:tc>
          <w:tcPr>
            <w:tcW w:w="2457" w:type="dxa"/>
          </w:tcPr>
          <w:p w14:paraId="108148FD" w14:textId="6646645C" w:rsidR="00D90D62" w:rsidRPr="002A786C" w:rsidRDefault="00D90D62" w:rsidP="00000212">
            <w:pPr>
              <w:spacing w:line="360" w:lineRule="auto"/>
              <w:jc w:val="center"/>
            </w:pPr>
            <w:r w:rsidRPr="00D90D62">
              <w:t>FOREIGN KEY, NOT NULL</w:t>
            </w:r>
          </w:p>
        </w:tc>
      </w:tr>
      <w:tr w:rsidR="00D90D62" w:rsidRPr="002A786C" w14:paraId="427116BF" w14:textId="77777777" w:rsidTr="00000212">
        <w:tc>
          <w:tcPr>
            <w:tcW w:w="2155" w:type="dxa"/>
          </w:tcPr>
          <w:p w14:paraId="21678244" w14:textId="58517CD5" w:rsidR="00D90D62" w:rsidRDefault="00BD088D" w:rsidP="00000212">
            <w:pPr>
              <w:tabs>
                <w:tab w:val="left" w:pos="313"/>
              </w:tabs>
              <w:spacing w:line="360" w:lineRule="auto"/>
              <w:jc w:val="center"/>
            </w:pPr>
            <w:r>
              <w:t>idchitiet</w:t>
            </w:r>
          </w:p>
        </w:tc>
        <w:tc>
          <w:tcPr>
            <w:tcW w:w="2610" w:type="dxa"/>
          </w:tcPr>
          <w:p w14:paraId="1AFD2DB1" w14:textId="48B74456" w:rsidR="00D90D62" w:rsidRPr="002A786C" w:rsidRDefault="00BD088D" w:rsidP="00000212">
            <w:pPr>
              <w:spacing w:line="360" w:lineRule="auto"/>
              <w:jc w:val="center"/>
            </w:pPr>
            <w:r>
              <w:t>Mã chi tiết giỏ</w:t>
            </w:r>
            <w:r w:rsidRPr="00D90D62">
              <w:t xml:space="preserve"> hàng</w:t>
            </w:r>
          </w:p>
        </w:tc>
        <w:tc>
          <w:tcPr>
            <w:tcW w:w="1840" w:type="dxa"/>
          </w:tcPr>
          <w:p w14:paraId="7DCEA19C" w14:textId="2D7E60DE" w:rsidR="00D90D62" w:rsidRPr="002A786C" w:rsidRDefault="00BD088D" w:rsidP="00000212">
            <w:pPr>
              <w:spacing w:line="360" w:lineRule="auto"/>
              <w:jc w:val="center"/>
            </w:pPr>
            <w:r>
              <w:t>INT(11</w:t>
            </w:r>
            <w:r w:rsidR="00D90D62" w:rsidRPr="00D90D62">
              <w:t>)</w:t>
            </w:r>
          </w:p>
        </w:tc>
        <w:tc>
          <w:tcPr>
            <w:tcW w:w="2457" w:type="dxa"/>
          </w:tcPr>
          <w:p w14:paraId="08EC99B7" w14:textId="6BB876E0" w:rsidR="00D90D62" w:rsidRPr="009F33DF" w:rsidRDefault="00BD088D" w:rsidP="00000212">
            <w:pPr>
              <w:spacing w:line="360" w:lineRule="auto"/>
              <w:jc w:val="center"/>
              <w:rPr>
                <w:vanish/>
              </w:rPr>
            </w:pPr>
            <w:r w:rsidRPr="009F33DF">
              <w:t>NOT NULL</w:t>
            </w:r>
          </w:p>
          <w:p w14:paraId="56FCFC8A" w14:textId="77777777" w:rsidR="00D90D62" w:rsidRPr="002A786C" w:rsidRDefault="00D90D62" w:rsidP="00000212">
            <w:pPr>
              <w:spacing w:line="360" w:lineRule="auto"/>
              <w:jc w:val="center"/>
            </w:pPr>
          </w:p>
        </w:tc>
      </w:tr>
      <w:tr w:rsidR="00D90D62" w:rsidRPr="002A786C" w14:paraId="2DBBFA10" w14:textId="77777777" w:rsidTr="00000212">
        <w:tc>
          <w:tcPr>
            <w:tcW w:w="2155" w:type="dxa"/>
          </w:tcPr>
          <w:p w14:paraId="07826459" w14:textId="23AD0810" w:rsidR="00D90D62" w:rsidRDefault="00BD088D" w:rsidP="00000212">
            <w:pPr>
              <w:tabs>
                <w:tab w:val="left" w:pos="313"/>
              </w:tabs>
              <w:spacing w:line="360" w:lineRule="auto"/>
              <w:jc w:val="center"/>
            </w:pPr>
            <w:r>
              <w:t>soluongmua</w:t>
            </w:r>
          </w:p>
        </w:tc>
        <w:tc>
          <w:tcPr>
            <w:tcW w:w="2610" w:type="dxa"/>
          </w:tcPr>
          <w:p w14:paraId="30505E55" w14:textId="05074CE9" w:rsidR="00D90D62" w:rsidRPr="002A786C" w:rsidRDefault="00BD088D" w:rsidP="00000212">
            <w:pPr>
              <w:spacing w:line="360" w:lineRule="auto"/>
              <w:jc w:val="center"/>
            </w:pPr>
            <w:r>
              <w:t>Số lượng mua hàng</w:t>
            </w:r>
          </w:p>
        </w:tc>
        <w:tc>
          <w:tcPr>
            <w:tcW w:w="1840" w:type="dxa"/>
          </w:tcPr>
          <w:p w14:paraId="163FBEF8" w14:textId="63493C80" w:rsidR="00D90D62" w:rsidRPr="002A786C" w:rsidRDefault="00D90D62" w:rsidP="00000212">
            <w:pPr>
              <w:spacing w:line="360" w:lineRule="auto"/>
              <w:jc w:val="center"/>
            </w:pPr>
            <w:r w:rsidRPr="009F33DF">
              <w:t>INT(1</w:t>
            </w:r>
            <w:r>
              <w:t>1</w:t>
            </w:r>
            <w:r w:rsidRPr="009F33DF">
              <w:t>)</w:t>
            </w:r>
          </w:p>
        </w:tc>
        <w:tc>
          <w:tcPr>
            <w:tcW w:w="2457" w:type="dxa"/>
          </w:tcPr>
          <w:p w14:paraId="268DECA3" w14:textId="26D83C1E" w:rsidR="00D90D62" w:rsidRPr="002A786C" w:rsidRDefault="00D90D62" w:rsidP="00000212">
            <w:pPr>
              <w:spacing w:line="360" w:lineRule="auto"/>
              <w:jc w:val="center"/>
            </w:pPr>
            <w:r w:rsidRPr="009F33DF">
              <w:t>NOT NULL</w:t>
            </w:r>
          </w:p>
        </w:tc>
      </w:tr>
      <w:tr w:rsidR="00BD088D" w:rsidRPr="002A786C" w14:paraId="0825FD55" w14:textId="77777777" w:rsidTr="00000212">
        <w:tc>
          <w:tcPr>
            <w:tcW w:w="2155" w:type="dxa"/>
          </w:tcPr>
          <w:p w14:paraId="6D51B0B0" w14:textId="34744F2A" w:rsidR="00BD088D" w:rsidRDefault="00BD088D" w:rsidP="00000212">
            <w:pPr>
              <w:tabs>
                <w:tab w:val="left" w:pos="313"/>
              </w:tabs>
              <w:spacing w:line="360" w:lineRule="auto"/>
              <w:jc w:val="center"/>
            </w:pPr>
            <w:r>
              <w:t>matv</w:t>
            </w:r>
          </w:p>
        </w:tc>
        <w:tc>
          <w:tcPr>
            <w:tcW w:w="2610" w:type="dxa"/>
          </w:tcPr>
          <w:p w14:paraId="71F446FF" w14:textId="0B4D58A4" w:rsidR="00BD088D" w:rsidRPr="009F33DF" w:rsidRDefault="00BD088D" w:rsidP="00000212">
            <w:pPr>
              <w:spacing w:line="360" w:lineRule="auto"/>
              <w:jc w:val="center"/>
            </w:pPr>
            <w:r>
              <w:t>Mã thành viên mua hàng</w:t>
            </w:r>
          </w:p>
        </w:tc>
        <w:tc>
          <w:tcPr>
            <w:tcW w:w="1840" w:type="dxa"/>
          </w:tcPr>
          <w:p w14:paraId="4354969A" w14:textId="20393F7F" w:rsidR="00BD088D" w:rsidRPr="009F33DF" w:rsidRDefault="00BD088D" w:rsidP="00000212">
            <w:pPr>
              <w:spacing w:line="360" w:lineRule="auto"/>
              <w:jc w:val="center"/>
            </w:pPr>
            <w:r w:rsidRPr="009F33DF">
              <w:t>VARCHAR(</w:t>
            </w:r>
            <w:r>
              <w:t>2</w:t>
            </w:r>
            <w:r w:rsidRPr="009F33DF">
              <w:t>0)</w:t>
            </w:r>
          </w:p>
        </w:tc>
        <w:tc>
          <w:tcPr>
            <w:tcW w:w="2457" w:type="dxa"/>
          </w:tcPr>
          <w:p w14:paraId="1F22766D" w14:textId="107866A4" w:rsidR="00BD088D" w:rsidRPr="009F33DF" w:rsidRDefault="00BD088D" w:rsidP="00000212">
            <w:pPr>
              <w:spacing w:line="360" w:lineRule="auto"/>
              <w:jc w:val="center"/>
            </w:pPr>
            <w:r w:rsidRPr="009F33DF">
              <w:t>NOT NULL</w:t>
            </w:r>
          </w:p>
        </w:tc>
      </w:tr>
    </w:tbl>
    <w:p w14:paraId="52811C1B" w14:textId="3FBC953F" w:rsidR="00D90D62" w:rsidRDefault="001E4A6C" w:rsidP="005024C5">
      <w:pPr>
        <w:spacing w:before="120" w:after="120" w:line="360" w:lineRule="auto"/>
        <w:ind w:firstLine="720"/>
        <w:jc w:val="both"/>
      </w:pPr>
      <w:r>
        <w:t>Mô tả:</w:t>
      </w:r>
      <w:r w:rsidRPr="001E4A6C">
        <w:t xml:space="preserve"> Lưu trữ chi tiết các sản phẩm trong từng giỏ hàng.</w:t>
      </w:r>
    </w:p>
    <w:p w14:paraId="2A31DB4E" w14:textId="1E18C26E" w:rsidR="001E4A6C" w:rsidRDefault="001E4A6C" w:rsidP="005024C5">
      <w:pPr>
        <w:spacing w:before="120" w:after="120" w:line="360" w:lineRule="auto"/>
        <w:ind w:firstLine="720"/>
        <w:jc w:val="both"/>
      </w:pPr>
      <w:r>
        <w:t xml:space="preserve">Các thuộc tính: </w:t>
      </w:r>
    </w:p>
    <w:p w14:paraId="61A1EAC8" w14:textId="2C6C4BDC" w:rsidR="001E4A6C" w:rsidRDefault="00045A41" w:rsidP="005024C5">
      <w:pPr>
        <w:spacing w:before="120" w:after="120" w:line="360" w:lineRule="auto"/>
        <w:ind w:firstLine="720"/>
        <w:jc w:val="both"/>
      </w:pPr>
      <w:r w:rsidRPr="005024C5">
        <w:t xml:space="preserve">- </w:t>
      </w:r>
      <w:r w:rsidR="00630082">
        <w:t>idgiohang</w:t>
      </w:r>
      <w:r w:rsidR="00CF7585" w:rsidRPr="00CF7585">
        <w:t>: Mã giỏ hàng (Foreign Key từ bảng giohang).</w:t>
      </w:r>
    </w:p>
    <w:p w14:paraId="494F28B2" w14:textId="7F81E514" w:rsidR="00CF7585" w:rsidRDefault="00045A41" w:rsidP="005024C5">
      <w:pPr>
        <w:spacing w:before="120" w:after="120" w:line="360" w:lineRule="auto"/>
        <w:ind w:firstLine="720"/>
        <w:jc w:val="both"/>
      </w:pPr>
      <w:r w:rsidRPr="005024C5">
        <w:t xml:space="preserve">- </w:t>
      </w:r>
      <w:r w:rsidR="00CF7585" w:rsidRPr="00CF7585">
        <w:t>masp: Mã sản phẩm (Foreign Key từ bảng sanpham).</w:t>
      </w:r>
    </w:p>
    <w:p w14:paraId="29B72313" w14:textId="5DBCBEE4" w:rsidR="00CF7585" w:rsidRDefault="00045A41" w:rsidP="005024C5">
      <w:pPr>
        <w:spacing w:before="120" w:after="120" w:line="360" w:lineRule="auto"/>
        <w:ind w:firstLine="720"/>
        <w:jc w:val="both"/>
      </w:pPr>
      <w:r w:rsidRPr="005024C5">
        <w:t xml:space="preserve">- </w:t>
      </w:r>
      <w:r w:rsidR="00630082">
        <w:t>idchitiet</w:t>
      </w:r>
      <w:r w:rsidR="00CF7585" w:rsidRPr="00CF7585">
        <w:t xml:space="preserve">: </w:t>
      </w:r>
      <w:r w:rsidR="00630082">
        <w:t>Mã chi tiết giỏ</w:t>
      </w:r>
      <w:r w:rsidR="00630082" w:rsidRPr="00D90D62">
        <w:t xml:space="preserve"> hàng</w:t>
      </w:r>
      <w:r w:rsidR="00CF7585" w:rsidRPr="00CF7585">
        <w:t>.</w:t>
      </w:r>
    </w:p>
    <w:p w14:paraId="47FF7B93" w14:textId="6E616B22" w:rsidR="00CF7585" w:rsidRDefault="00045A41" w:rsidP="005024C5">
      <w:pPr>
        <w:spacing w:before="120" w:after="120" w:line="360" w:lineRule="auto"/>
        <w:ind w:firstLine="720"/>
        <w:jc w:val="both"/>
      </w:pPr>
      <w:r w:rsidRPr="005024C5">
        <w:t xml:space="preserve">- </w:t>
      </w:r>
      <w:r w:rsidR="00630082">
        <w:t>soluongmua:</w:t>
      </w:r>
      <w:r w:rsidR="00630082" w:rsidRPr="00CF7585">
        <w:t xml:space="preserve"> </w:t>
      </w:r>
      <w:r w:rsidR="00630082">
        <w:t>Số lượng mua hàng.</w:t>
      </w:r>
    </w:p>
    <w:p w14:paraId="6D68F3E4" w14:textId="3B4B0106" w:rsidR="00630082" w:rsidRDefault="00630082" w:rsidP="005024C5">
      <w:pPr>
        <w:spacing w:before="120" w:after="120" w:line="360" w:lineRule="auto"/>
        <w:ind w:firstLine="720"/>
        <w:jc w:val="both"/>
      </w:pPr>
      <w:r>
        <w:t>- matv: Mã thành viên mua hàng</w:t>
      </w:r>
    </w:p>
    <w:p w14:paraId="47730AD0" w14:textId="237299EB" w:rsidR="00C85BCE" w:rsidRDefault="00C85BCE" w:rsidP="005024C5">
      <w:pPr>
        <w:spacing w:before="120" w:after="120" w:line="360" w:lineRule="auto"/>
        <w:ind w:firstLine="720"/>
        <w:jc w:val="both"/>
      </w:pPr>
    </w:p>
    <w:p w14:paraId="7E87835D" w14:textId="77777777" w:rsidR="00C85BCE" w:rsidRPr="00045A41" w:rsidRDefault="00C85BCE" w:rsidP="005024C5">
      <w:pPr>
        <w:spacing w:before="120" w:after="120" w:line="360" w:lineRule="auto"/>
        <w:ind w:firstLine="720"/>
        <w:jc w:val="both"/>
      </w:pPr>
    </w:p>
    <w:p w14:paraId="56410617" w14:textId="77777777" w:rsidR="006D71B5" w:rsidRPr="007415A0" w:rsidRDefault="00735DA2" w:rsidP="007415A0">
      <w:pPr>
        <w:spacing w:before="120" w:after="120" w:line="360" w:lineRule="auto"/>
        <w:jc w:val="center"/>
        <w:rPr>
          <w:i/>
          <w:iCs/>
        </w:rPr>
      </w:pPr>
      <w:r w:rsidRPr="007415A0">
        <w:rPr>
          <w:i/>
          <w:iCs/>
          <w:lang w:val="vi-VN"/>
        </w:rPr>
        <w:lastRenderedPageBreak/>
        <w:t>Bảng</w:t>
      </w:r>
      <w:r w:rsidR="00940D58">
        <w:rPr>
          <w:i/>
          <w:iCs/>
          <w:lang w:val="vi-VN"/>
        </w:rPr>
        <w:t xml:space="preserve"> </w:t>
      </w:r>
      <w:r w:rsidR="00D90D62" w:rsidRPr="007415A0">
        <w:rPr>
          <w:i/>
          <w:iCs/>
        </w:rPr>
        <w:t xml:space="preserve"> </w:t>
      </w:r>
      <w:r w:rsidR="00940D58">
        <w:rPr>
          <w:i/>
          <w:iCs/>
          <w:lang w:val="vi-VN"/>
        </w:rPr>
        <w:t>2.</w:t>
      </w:r>
      <w:r w:rsidR="00D90D62" w:rsidRPr="007415A0">
        <w:rPr>
          <w:i/>
          <w:iCs/>
        </w:rPr>
        <w:t>6: Bảng hoadon</w:t>
      </w:r>
    </w:p>
    <w:tbl>
      <w:tblPr>
        <w:tblStyle w:val="TableGrid"/>
        <w:tblW w:w="9062" w:type="dxa"/>
        <w:tblLook w:val="04A0" w:firstRow="1" w:lastRow="0" w:firstColumn="1" w:lastColumn="0" w:noHBand="0" w:noVBand="1"/>
      </w:tblPr>
      <w:tblGrid>
        <w:gridCol w:w="2155"/>
        <w:gridCol w:w="2559"/>
        <w:gridCol w:w="1921"/>
        <w:gridCol w:w="2427"/>
      </w:tblGrid>
      <w:tr w:rsidR="00D90D62" w14:paraId="09E30AB7" w14:textId="77777777" w:rsidTr="00000212">
        <w:tc>
          <w:tcPr>
            <w:tcW w:w="2155" w:type="dxa"/>
            <w:vAlign w:val="center"/>
          </w:tcPr>
          <w:p w14:paraId="73CED1B7" w14:textId="77777777" w:rsidR="00D90D62" w:rsidRPr="002A786C" w:rsidRDefault="00D90D62" w:rsidP="00000212">
            <w:pPr>
              <w:spacing w:line="360" w:lineRule="auto"/>
              <w:jc w:val="center"/>
              <w:rPr>
                <w:b/>
              </w:rPr>
            </w:pPr>
            <w:r>
              <w:rPr>
                <w:b/>
              </w:rPr>
              <w:t>Thuộc tính</w:t>
            </w:r>
          </w:p>
        </w:tc>
        <w:tc>
          <w:tcPr>
            <w:tcW w:w="2610" w:type="dxa"/>
            <w:vAlign w:val="center"/>
          </w:tcPr>
          <w:p w14:paraId="60505C27" w14:textId="77777777" w:rsidR="00D90D62" w:rsidRPr="002A786C" w:rsidRDefault="00D90D62" w:rsidP="00000212">
            <w:pPr>
              <w:spacing w:line="360" w:lineRule="auto"/>
              <w:jc w:val="center"/>
              <w:rPr>
                <w:b/>
              </w:rPr>
            </w:pPr>
            <w:r>
              <w:rPr>
                <w:b/>
              </w:rPr>
              <w:t>Mô tả</w:t>
            </w:r>
          </w:p>
        </w:tc>
        <w:tc>
          <w:tcPr>
            <w:tcW w:w="1840" w:type="dxa"/>
          </w:tcPr>
          <w:p w14:paraId="05EC3BFB" w14:textId="77777777" w:rsidR="00D90D62" w:rsidRPr="002A786C" w:rsidRDefault="00D90D62" w:rsidP="00000212">
            <w:pPr>
              <w:spacing w:line="360" w:lineRule="auto"/>
              <w:jc w:val="center"/>
              <w:rPr>
                <w:b/>
              </w:rPr>
            </w:pPr>
            <w:r>
              <w:rPr>
                <w:b/>
              </w:rPr>
              <w:t>Kiểu dữ liệu</w:t>
            </w:r>
          </w:p>
        </w:tc>
        <w:tc>
          <w:tcPr>
            <w:tcW w:w="2457" w:type="dxa"/>
          </w:tcPr>
          <w:p w14:paraId="52C5D0AB" w14:textId="77777777" w:rsidR="00D90D62" w:rsidRDefault="00D90D62" w:rsidP="00000212">
            <w:pPr>
              <w:spacing w:line="360" w:lineRule="auto"/>
              <w:jc w:val="center"/>
              <w:rPr>
                <w:b/>
              </w:rPr>
            </w:pPr>
            <w:r>
              <w:rPr>
                <w:b/>
              </w:rPr>
              <w:t>Ràng buộc</w:t>
            </w:r>
          </w:p>
        </w:tc>
      </w:tr>
      <w:tr w:rsidR="00D90D62" w:rsidRPr="002A786C" w14:paraId="4F0F72D0" w14:textId="77777777" w:rsidTr="00000212">
        <w:tc>
          <w:tcPr>
            <w:tcW w:w="2155" w:type="dxa"/>
          </w:tcPr>
          <w:p w14:paraId="661EB2BE" w14:textId="6271900F" w:rsidR="00D90D62" w:rsidRPr="002A786C" w:rsidRDefault="00D90D62" w:rsidP="00D90D62">
            <w:pPr>
              <w:tabs>
                <w:tab w:val="left" w:pos="313"/>
              </w:tabs>
              <w:spacing w:line="360" w:lineRule="auto"/>
              <w:jc w:val="center"/>
            </w:pPr>
            <w:r w:rsidRPr="00D90D62">
              <w:t>mahoadon</w:t>
            </w:r>
          </w:p>
        </w:tc>
        <w:tc>
          <w:tcPr>
            <w:tcW w:w="2610" w:type="dxa"/>
          </w:tcPr>
          <w:p w14:paraId="37869FB3" w14:textId="2E9FD5C2" w:rsidR="00D90D62" w:rsidRPr="00D90D62" w:rsidRDefault="000D4BB9" w:rsidP="00D90D62">
            <w:pPr>
              <w:spacing w:line="360" w:lineRule="auto"/>
              <w:jc w:val="center"/>
              <w:rPr>
                <w:vanish/>
              </w:rPr>
            </w:pPr>
            <w:r>
              <w:t>Mã hoá đơn</w:t>
            </w:r>
          </w:p>
          <w:p w14:paraId="42BC1FEE" w14:textId="6AF747F4" w:rsidR="00D90D62" w:rsidRPr="002A786C" w:rsidRDefault="00D90D62" w:rsidP="00D90D62">
            <w:pPr>
              <w:spacing w:line="360" w:lineRule="auto"/>
              <w:jc w:val="center"/>
            </w:pPr>
          </w:p>
        </w:tc>
        <w:tc>
          <w:tcPr>
            <w:tcW w:w="1840" w:type="dxa"/>
          </w:tcPr>
          <w:p w14:paraId="4621BF6F" w14:textId="59380658" w:rsidR="00D90D62" w:rsidRPr="002A786C" w:rsidRDefault="00D90D62" w:rsidP="00D90D62">
            <w:pPr>
              <w:spacing w:line="360" w:lineRule="auto"/>
              <w:jc w:val="center"/>
            </w:pPr>
            <w:r w:rsidRPr="00946811">
              <w:t>VARCHAR(</w:t>
            </w:r>
            <w:r>
              <w:t>1</w:t>
            </w:r>
            <w:r w:rsidRPr="00946811">
              <w:t>0)</w:t>
            </w:r>
          </w:p>
        </w:tc>
        <w:tc>
          <w:tcPr>
            <w:tcW w:w="2457" w:type="dxa"/>
          </w:tcPr>
          <w:p w14:paraId="17B9D43A" w14:textId="77777777" w:rsidR="00D90D62" w:rsidRPr="002A786C" w:rsidRDefault="00D90D62" w:rsidP="00D90D62">
            <w:pPr>
              <w:spacing w:line="360" w:lineRule="auto"/>
              <w:jc w:val="center"/>
            </w:pPr>
            <w:r w:rsidRPr="00946811">
              <w:t>PRIMARY KEY, NOT NULL</w:t>
            </w:r>
          </w:p>
        </w:tc>
      </w:tr>
      <w:tr w:rsidR="00D90D62" w:rsidRPr="002A786C" w14:paraId="39485CCC" w14:textId="77777777" w:rsidTr="00000212">
        <w:tc>
          <w:tcPr>
            <w:tcW w:w="2155" w:type="dxa"/>
          </w:tcPr>
          <w:p w14:paraId="1EB462D1" w14:textId="69E5EDD8" w:rsidR="00D90D62" w:rsidRPr="002A786C" w:rsidRDefault="00D90D62" w:rsidP="00D90D62">
            <w:pPr>
              <w:tabs>
                <w:tab w:val="left" w:pos="313"/>
              </w:tabs>
              <w:spacing w:line="360" w:lineRule="auto"/>
              <w:jc w:val="center"/>
            </w:pPr>
            <w:r w:rsidRPr="00D90D62">
              <w:t>ngaylap</w:t>
            </w:r>
          </w:p>
        </w:tc>
        <w:tc>
          <w:tcPr>
            <w:tcW w:w="2610" w:type="dxa"/>
          </w:tcPr>
          <w:p w14:paraId="093FA9D2" w14:textId="7FEBBE99" w:rsidR="00D90D62" w:rsidRPr="002A786C" w:rsidRDefault="00D90D62" w:rsidP="00D90D62">
            <w:pPr>
              <w:spacing w:line="360" w:lineRule="auto"/>
              <w:jc w:val="center"/>
            </w:pPr>
            <w:r w:rsidRPr="00D90D62">
              <w:t>Ngày lập hóa đơn</w:t>
            </w:r>
          </w:p>
        </w:tc>
        <w:tc>
          <w:tcPr>
            <w:tcW w:w="1840" w:type="dxa"/>
          </w:tcPr>
          <w:p w14:paraId="6A62921C" w14:textId="33DD8FED" w:rsidR="00D90D62" w:rsidRPr="002A786C" w:rsidRDefault="00D90D62" w:rsidP="00D90D62">
            <w:pPr>
              <w:spacing w:line="360" w:lineRule="auto"/>
              <w:jc w:val="center"/>
            </w:pPr>
            <w:r w:rsidRPr="00D90D62">
              <w:t>DATE</w:t>
            </w:r>
          </w:p>
        </w:tc>
        <w:tc>
          <w:tcPr>
            <w:tcW w:w="2457" w:type="dxa"/>
          </w:tcPr>
          <w:p w14:paraId="628C3E8C" w14:textId="417F7742" w:rsidR="00D90D62" w:rsidRPr="002A786C" w:rsidRDefault="00D90D62" w:rsidP="00D90D62">
            <w:pPr>
              <w:spacing w:line="360" w:lineRule="auto"/>
              <w:jc w:val="center"/>
            </w:pPr>
            <w:r w:rsidRPr="00D90D62">
              <w:t>DEFAULT NULL</w:t>
            </w:r>
          </w:p>
        </w:tc>
      </w:tr>
      <w:tr w:rsidR="00D90D62" w:rsidRPr="002A786C" w14:paraId="0BCCB22E" w14:textId="77777777" w:rsidTr="00000212">
        <w:tc>
          <w:tcPr>
            <w:tcW w:w="2155" w:type="dxa"/>
          </w:tcPr>
          <w:p w14:paraId="281CD314" w14:textId="612F4504" w:rsidR="00D90D62" w:rsidRDefault="00D90D62" w:rsidP="00D90D62">
            <w:pPr>
              <w:tabs>
                <w:tab w:val="left" w:pos="313"/>
              </w:tabs>
              <w:spacing w:line="360" w:lineRule="auto"/>
              <w:jc w:val="center"/>
            </w:pPr>
            <w:r w:rsidRPr="00D90D62">
              <w:t>tongtien</w:t>
            </w:r>
          </w:p>
        </w:tc>
        <w:tc>
          <w:tcPr>
            <w:tcW w:w="2610" w:type="dxa"/>
          </w:tcPr>
          <w:p w14:paraId="74DA7F5A" w14:textId="4D63DA92" w:rsidR="00D90D62" w:rsidRPr="002A786C" w:rsidRDefault="00D90D62" w:rsidP="00D90D62">
            <w:pPr>
              <w:spacing w:line="360" w:lineRule="auto"/>
              <w:jc w:val="center"/>
            </w:pPr>
            <w:r w:rsidRPr="00D90D62">
              <w:t>Tổng tiền của hóa đơn</w:t>
            </w:r>
          </w:p>
        </w:tc>
        <w:tc>
          <w:tcPr>
            <w:tcW w:w="1840" w:type="dxa"/>
          </w:tcPr>
          <w:p w14:paraId="7D549EC5" w14:textId="71E3642B" w:rsidR="00D90D62" w:rsidRPr="002A786C" w:rsidRDefault="00D90D62" w:rsidP="00D90D62">
            <w:pPr>
              <w:spacing w:line="360" w:lineRule="auto"/>
              <w:jc w:val="center"/>
            </w:pPr>
            <w:r w:rsidRPr="00D90D62">
              <w:t>INT(10)</w:t>
            </w:r>
          </w:p>
        </w:tc>
        <w:tc>
          <w:tcPr>
            <w:tcW w:w="2457" w:type="dxa"/>
          </w:tcPr>
          <w:p w14:paraId="325BEE2B" w14:textId="77777777" w:rsidR="00D90D62" w:rsidRPr="002A786C" w:rsidRDefault="00D90D62" w:rsidP="00D90D62">
            <w:pPr>
              <w:spacing w:line="360" w:lineRule="auto"/>
              <w:jc w:val="center"/>
            </w:pPr>
            <w:r w:rsidRPr="00946811">
              <w:t>NOT NULL</w:t>
            </w:r>
          </w:p>
        </w:tc>
      </w:tr>
      <w:tr w:rsidR="00D90D62" w:rsidRPr="002A786C" w14:paraId="6AB46655" w14:textId="77777777" w:rsidTr="00000212">
        <w:tc>
          <w:tcPr>
            <w:tcW w:w="2155" w:type="dxa"/>
          </w:tcPr>
          <w:p w14:paraId="46DC37EC" w14:textId="45F61A0A" w:rsidR="00D90D62" w:rsidRDefault="00932316" w:rsidP="00D90D62">
            <w:pPr>
              <w:tabs>
                <w:tab w:val="left" w:pos="313"/>
              </w:tabs>
              <w:spacing w:line="360" w:lineRule="auto"/>
              <w:jc w:val="center"/>
            </w:pPr>
            <w:r>
              <w:t>idgiohang</w:t>
            </w:r>
          </w:p>
        </w:tc>
        <w:tc>
          <w:tcPr>
            <w:tcW w:w="2610" w:type="dxa"/>
          </w:tcPr>
          <w:p w14:paraId="095A2ED5" w14:textId="419DC595" w:rsidR="00D90D62" w:rsidRPr="002A786C" w:rsidRDefault="00932316" w:rsidP="00D90D62">
            <w:pPr>
              <w:spacing w:line="360" w:lineRule="auto"/>
              <w:jc w:val="center"/>
            </w:pPr>
            <w:r w:rsidRPr="00D90D62">
              <w:t>Mã giỏ hàng</w:t>
            </w:r>
          </w:p>
        </w:tc>
        <w:tc>
          <w:tcPr>
            <w:tcW w:w="1840" w:type="dxa"/>
          </w:tcPr>
          <w:p w14:paraId="63C3498A" w14:textId="3852A742" w:rsidR="00D90D62" w:rsidRPr="002A786C" w:rsidRDefault="00D90D62" w:rsidP="00D90D62">
            <w:pPr>
              <w:spacing w:line="360" w:lineRule="auto"/>
              <w:jc w:val="center"/>
            </w:pPr>
            <w:r w:rsidRPr="00D90D62">
              <w:t>VARCHAR(11)</w:t>
            </w:r>
          </w:p>
        </w:tc>
        <w:tc>
          <w:tcPr>
            <w:tcW w:w="2457" w:type="dxa"/>
          </w:tcPr>
          <w:p w14:paraId="55E91AC2" w14:textId="77777777" w:rsidR="00D90D62" w:rsidRPr="002A786C" w:rsidRDefault="00D90D62" w:rsidP="00D90D62">
            <w:pPr>
              <w:spacing w:line="360" w:lineRule="auto"/>
              <w:jc w:val="center"/>
            </w:pPr>
            <w:r w:rsidRPr="00946811">
              <w:t>NOT NULL</w:t>
            </w:r>
          </w:p>
        </w:tc>
      </w:tr>
      <w:tr w:rsidR="00D90D62" w:rsidRPr="002A786C" w14:paraId="68E0DCE9" w14:textId="77777777" w:rsidTr="00000212">
        <w:tc>
          <w:tcPr>
            <w:tcW w:w="2155" w:type="dxa"/>
          </w:tcPr>
          <w:p w14:paraId="25C6AD43" w14:textId="612F56B9" w:rsidR="00D90D62" w:rsidRDefault="00D90D62" w:rsidP="00D90D62">
            <w:pPr>
              <w:tabs>
                <w:tab w:val="left" w:pos="313"/>
              </w:tabs>
              <w:spacing w:line="360" w:lineRule="auto"/>
              <w:jc w:val="center"/>
            </w:pPr>
            <w:r w:rsidRPr="00D90D62">
              <w:t>hinhthucthanhtoan</w:t>
            </w:r>
          </w:p>
        </w:tc>
        <w:tc>
          <w:tcPr>
            <w:tcW w:w="2610" w:type="dxa"/>
          </w:tcPr>
          <w:p w14:paraId="1F61EA50" w14:textId="396B6A7A" w:rsidR="00D90D62" w:rsidRPr="00946811" w:rsidRDefault="000D4BB9" w:rsidP="00D90D62">
            <w:pPr>
              <w:spacing w:line="360" w:lineRule="auto"/>
              <w:jc w:val="center"/>
              <w:rPr>
                <w:vanish/>
              </w:rPr>
            </w:pPr>
            <w:r>
              <w:t>Hình thức thanh toán</w:t>
            </w:r>
          </w:p>
          <w:p w14:paraId="44E42FD3" w14:textId="77777777" w:rsidR="00D90D62" w:rsidRPr="002A786C" w:rsidRDefault="00D90D62" w:rsidP="00D90D62">
            <w:pPr>
              <w:spacing w:line="360" w:lineRule="auto"/>
              <w:jc w:val="center"/>
            </w:pPr>
          </w:p>
        </w:tc>
        <w:tc>
          <w:tcPr>
            <w:tcW w:w="1840" w:type="dxa"/>
          </w:tcPr>
          <w:p w14:paraId="010B79BD" w14:textId="35D905E7" w:rsidR="00D90D62" w:rsidRPr="002A786C" w:rsidRDefault="00D90D62" w:rsidP="00D90D62">
            <w:pPr>
              <w:spacing w:line="360" w:lineRule="auto"/>
              <w:jc w:val="center"/>
            </w:pPr>
            <w:r w:rsidRPr="00946811">
              <w:t>VARCHAR(</w:t>
            </w:r>
            <w:r>
              <w:t>2</w:t>
            </w:r>
            <w:r w:rsidRPr="00946811">
              <w:t>0)</w:t>
            </w:r>
          </w:p>
        </w:tc>
        <w:tc>
          <w:tcPr>
            <w:tcW w:w="2457" w:type="dxa"/>
          </w:tcPr>
          <w:p w14:paraId="33953082" w14:textId="58678599" w:rsidR="00D90D62" w:rsidRPr="00946811" w:rsidRDefault="00932316" w:rsidP="00D90D62">
            <w:pPr>
              <w:spacing w:line="360" w:lineRule="auto"/>
              <w:jc w:val="center"/>
              <w:rPr>
                <w:vanish/>
              </w:rPr>
            </w:pPr>
            <w:r w:rsidRPr="00946811">
              <w:t>NOT NULL</w:t>
            </w:r>
          </w:p>
          <w:p w14:paraId="4FCC3A2E" w14:textId="77777777" w:rsidR="00D90D62" w:rsidRPr="002A786C" w:rsidRDefault="00D90D62" w:rsidP="00D90D62">
            <w:pPr>
              <w:spacing w:line="360" w:lineRule="auto"/>
              <w:jc w:val="center"/>
            </w:pPr>
          </w:p>
        </w:tc>
      </w:tr>
    </w:tbl>
    <w:p w14:paraId="35A41BE4" w14:textId="77777777" w:rsidR="00D90D62" w:rsidRPr="00D90D62" w:rsidRDefault="00D90D62" w:rsidP="00D90D62">
      <w:pPr>
        <w:jc w:val="center"/>
        <w:rPr>
          <w:i/>
          <w:iCs/>
        </w:rPr>
      </w:pPr>
    </w:p>
    <w:p w14:paraId="327A9412" w14:textId="29F509F3" w:rsidR="001E4A6C" w:rsidRDefault="001E4A6C" w:rsidP="005024C5">
      <w:pPr>
        <w:spacing w:before="120" w:after="120" w:line="360" w:lineRule="auto"/>
        <w:ind w:firstLine="720"/>
        <w:jc w:val="both"/>
      </w:pPr>
      <w:bookmarkStart w:id="9" w:name="_Toc106097368"/>
      <w:r>
        <w:t>Mô tả:</w:t>
      </w:r>
      <w:r w:rsidRPr="001E4A6C">
        <w:t xml:space="preserve"> Lưu trữ thông tin về các hóa đơn của thành viên sau khi mua hàng.</w:t>
      </w:r>
    </w:p>
    <w:p w14:paraId="238F3841" w14:textId="77777777" w:rsidR="001E4A6C" w:rsidRDefault="001E4A6C" w:rsidP="005024C5">
      <w:pPr>
        <w:spacing w:before="120" w:after="120" w:line="360" w:lineRule="auto"/>
        <w:ind w:firstLine="720"/>
        <w:jc w:val="both"/>
      </w:pPr>
      <w:r>
        <w:t xml:space="preserve">Các thuộc tính: </w:t>
      </w:r>
    </w:p>
    <w:p w14:paraId="486DD48E" w14:textId="35D58455" w:rsidR="001E4A6C" w:rsidRDefault="00735DA2" w:rsidP="005024C5">
      <w:pPr>
        <w:spacing w:before="120" w:after="120" w:line="360" w:lineRule="auto"/>
        <w:ind w:firstLine="720"/>
        <w:jc w:val="both"/>
      </w:pPr>
      <w:r w:rsidRPr="005024C5">
        <w:t xml:space="preserve">- </w:t>
      </w:r>
      <w:r w:rsidR="001E4A6C" w:rsidRPr="001E4A6C">
        <w:t>mahoadon (Primary Key): Mã hóa đơn, duy nhất.</w:t>
      </w:r>
    </w:p>
    <w:p w14:paraId="24BBB435" w14:textId="76EAA024" w:rsidR="001E4A6C" w:rsidRDefault="00735DA2" w:rsidP="00246CC8">
      <w:pPr>
        <w:spacing w:before="120" w:after="120" w:line="360" w:lineRule="auto"/>
        <w:ind w:firstLine="720"/>
        <w:jc w:val="both"/>
      </w:pPr>
      <w:r w:rsidRPr="005024C5">
        <w:t xml:space="preserve">- </w:t>
      </w:r>
      <w:r w:rsidR="001E4A6C" w:rsidRPr="001E4A6C">
        <w:t>ngaylap: Ngày lập hóa đơn.</w:t>
      </w:r>
    </w:p>
    <w:p w14:paraId="4FFD1012" w14:textId="1FCBC78C" w:rsidR="001E4A6C" w:rsidRDefault="00735DA2" w:rsidP="005024C5">
      <w:pPr>
        <w:spacing w:before="120" w:after="120" w:line="360" w:lineRule="auto"/>
        <w:ind w:firstLine="720"/>
        <w:jc w:val="both"/>
      </w:pPr>
      <w:r w:rsidRPr="005024C5">
        <w:t xml:space="preserve">- </w:t>
      </w:r>
      <w:r w:rsidR="001E4A6C" w:rsidRPr="001E4A6C">
        <w:t>tongtien: Tổng tiền thanh toán của hóa đơn.</w:t>
      </w:r>
    </w:p>
    <w:p w14:paraId="3A5E72EF" w14:textId="7E926DE5" w:rsidR="001E4A6C" w:rsidRDefault="00735DA2" w:rsidP="005024C5">
      <w:pPr>
        <w:spacing w:before="120" w:after="120" w:line="360" w:lineRule="auto"/>
        <w:ind w:firstLine="720"/>
        <w:jc w:val="both"/>
      </w:pPr>
      <w:r w:rsidRPr="005024C5">
        <w:t xml:space="preserve">- </w:t>
      </w:r>
      <w:r w:rsidR="00932316">
        <w:t>idgiohang</w:t>
      </w:r>
      <w:r w:rsidR="001E4A6C" w:rsidRPr="001E4A6C">
        <w:t xml:space="preserve">: </w:t>
      </w:r>
      <w:r w:rsidR="00932316" w:rsidRPr="00D90D62">
        <w:t>Mã giỏ hàng</w:t>
      </w:r>
      <w:r w:rsidR="001E4A6C" w:rsidRPr="001E4A6C">
        <w:t>.</w:t>
      </w:r>
    </w:p>
    <w:p w14:paraId="1BF1B468" w14:textId="1ABE958C" w:rsidR="00D56860" w:rsidRPr="00D90D62" w:rsidRDefault="00D56860" w:rsidP="005024C5">
      <w:pPr>
        <w:spacing w:before="120" w:after="120" w:line="360" w:lineRule="auto"/>
        <w:ind w:firstLine="720"/>
        <w:jc w:val="both"/>
      </w:pPr>
      <w:r>
        <w:t xml:space="preserve">- </w:t>
      </w:r>
      <w:r w:rsidRPr="00D90D62">
        <w:t>hinhthucthanhtoan</w:t>
      </w:r>
      <w:r>
        <w:t>: Hình thức thanh toán hoá đơn.</w:t>
      </w:r>
    </w:p>
    <w:p w14:paraId="3D880905" w14:textId="77777777" w:rsidR="004C55FD" w:rsidRPr="00104E05" w:rsidRDefault="004C55FD" w:rsidP="00104E05">
      <w:pPr>
        <w:pStyle w:val="Heading1"/>
        <w:spacing w:before="120" w:after="120" w:line="360" w:lineRule="auto"/>
        <w:jc w:val="both"/>
        <w:rPr>
          <w:b/>
          <w:sz w:val="26"/>
          <w:szCs w:val="26"/>
        </w:rPr>
      </w:pPr>
    </w:p>
    <w:p w14:paraId="51B00E7F" w14:textId="77777777" w:rsidR="004C55FD" w:rsidRPr="004C55FD" w:rsidRDefault="004C55FD" w:rsidP="004C55FD"/>
    <w:p w14:paraId="79382A9B" w14:textId="77777777" w:rsidR="004C55FD" w:rsidRDefault="004C55FD" w:rsidP="00723882">
      <w:pPr>
        <w:pStyle w:val="Heading1"/>
        <w:spacing w:before="120" w:after="120" w:line="360" w:lineRule="auto"/>
        <w:rPr>
          <w:b/>
        </w:rPr>
      </w:pPr>
    </w:p>
    <w:p w14:paraId="419E3968" w14:textId="77777777" w:rsidR="004C55FD" w:rsidRPr="004C55FD" w:rsidRDefault="004C55FD" w:rsidP="004C55FD"/>
    <w:p w14:paraId="087EA135" w14:textId="48A9F5E4" w:rsidR="00C476D7" w:rsidRDefault="00F82DF0" w:rsidP="00C476D7">
      <w:r>
        <w:br w:type="page"/>
      </w:r>
    </w:p>
    <w:p w14:paraId="0ED34004" w14:textId="77777777" w:rsidR="00B8634B" w:rsidRPr="00F93EB7" w:rsidRDefault="00B8634B" w:rsidP="00B8634B">
      <w:pPr>
        <w:pStyle w:val="Heading1"/>
        <w:spacing w:before="120" w:after="120" w:line="360" w:lineRule="auto"/>
        <w:rPr>
          <w:b/>
        </w:rPr>
      </w:pPr>
      <w:bookmarkStart w:id="10" w:name="_Toc106097369"/>
      <w:bookmarkEnd w:id="9"/>
      <w:r w:rsidRPr="00F93EB7">
        <w:rPr>
          <w:b/>
        </w:rPr>
        <w:lastRenderedPageBreak/>
        <w:t xml:space="preserve">Phần </w:t>
      </w:r>
      <w:r>
        <w:rPr>
          <w:b/>
        </w:rPr>
        <w:t>3</w:t>
      </w:r>
      <w:r w:rsidRPr="00F93EB7">
        <w:rPr>
          <w:b/>
        </w:rPr>
        <w:t>:</w:t>
      </w:r>
      <w:r>
        <w:rPr>
          <w:b/>
          <w:lang w:val="vi-VN"/>
        </w:rPr>
        <w:t xml:space="preserve"> </w:t>
      </w:r>
      <w:r w:rsidRPr="00F93EB7">
        <w:rPr>
          <w:b/>
        </w:rPr>
        <w:t>XÂY DỰNG WEBSITE</w:t>
      </w:r>
    </w:p>
    <w:p w14:paraId="594B9B50" w14:textId="77777777" w:rsidR="00B8634B" w:rsidRPr="00F93EB7" w:rsidRDefault="00B8634B" w:rsidP="00B8634B">
      <w:pPr>
        <w:pStyle w:val="Heading2-TimesNewRowman"/>
        <w:numPr>
          <w:ilvl w:val="0"/>
          <w:numId w:val="3"/>
        </w:numPr>
        <w:spacing w:before="120" w:after="120" w:line="360" w:lineRule="auto"/>
        <w:ind w:hanging="720"/>
      </w:pPr>
      <w:r w:rsidRPr="00F93EB7">
        <w:t>GIỚI THIỆU GIAO DIỆN</w:t>
      </w:r>
    </w:p>
    <w:p w14:paraId="44923F4D" w14:textId="3CA376A4" w:rsidR="00B8634B" w:rsidRDefault="00A23E3D" w:rsidP="00B8634B">
      <w:pPr>
        <w:pStyle w:val="Heading3"/>
        <w:numPr>
          <w:ilvl w:val="0"/>
          <w:numId w:val="4"/>
        </w:numPr>
        <w:tabs>
          <w:tab w:val="left" w:pos="993"/>
        </w:tabs>
        <w:spacing w:before="0" w:after="0" w:line="360" w:lineRule="auto"/>
        <w:ind w:left="284" w:firstLine="0"/>
        <w:rPr>
          <w:rFonts w:cs="Times New Roman"/>
          <w:i w:val="0"/>
          <w:lang w:val="vi-VN"/>
        </w:rPr>
      </w:pPr>
      <w:r>
        <w:rPr>
          <w:rFonts w:cs="Times New Roman"/>
          <w:i w:val="0"/>
        </w:rPr>
        <w:t xml:space="preserve">Giao diện </w:t>
      </w:r>
      <w:r>
        <w:rPr>
          <w:rFonts w:cs="Times New Roman"/>
          <w:i w:val="0"/>
          <w:lang w:val="vi-VN"/>
        </w:rPr>
        <w:t>phần quản trị viên</w:t>
      </w:r>
    </w:p>
    <w:p w14:paraId="660B3DA1" w14:textId="69A8C610" w:rsidR="00940D58" w:rsidRPr="00940D58" w:rsidRDefault="00940D58" w:rsidP="00940D58">
      <w:pPr>
        <w:spacing w:before="120" w:after="120" w:line="360" w:lineRule="auto"/>
        <w:ind w:firstLine="720"/>
        <w:jc w:val="both"/>
        <w:rPr>
          <w:lang w:val="vi-VN"/>
        </w:rPr>
      </w:pPr>
      <w:r w:rsidRPr="00940D58">
        <w:rPr>
          <w:lang w:val="vi-VN"/>
        </w:rPr>
        <w:t>Khi khởi động trang web, trang đăng</w:t>
      </w:r>
      <w:r>
        <w:rPr>
          <w:lang w:val="vi-VN"/>
        </w:rPr>
        <w:t xml:space="preserve"> nhập sẽ được hiện thị đầu tiên.</w:t>
      </w:r>
    </w:p>
    <w:p w14:paraId="07F09C46" w14:textId="0D178ED0" w:rsidR="00940D58" w:rsidRDefault="00940D58" w:rsidP="00940D58">
      <w:pPr>
        <w:spacing w:line="360" w:lineRule="auto"/>
        <w:jc w:val="center"/>
        <w:rPr>
          <w:lang w:val="vi-VN"/>
        </w:rPr>
      </w:pPr>
      <w:r w:rsidRPr="00940D58">
        <w:rPr>
          <w:lang w:val="vi-VN"/>
        </w:rPr>
        <w:drawing>
          <wp:inline distT="0" distB="0" distL="0" distR="0" wp14:anchorId="352BFA6E" wp14:editId="79F81C0E">
            <wp:extent cx="3009386" cy="440502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9483" cy="4449078"/>
                    </a:xfrm>
                    <a:prstGeom prst="rect">
                      <a:avLst/>
                    </a:prstGeom>
                  </pic:spPr>
                </pic:pic>
              </a:graphicData>
            </a:graphic>
          </wp:inline>
        </w:drawing>
      </w:r>
    </w:p>
    <w:p w14:paraId="5BCE6A8C" w14:textId="3AE0AE80" w:rsidR="00940D58" w:rsidRPr="00940D58" w:rsidRDefault="00940D58" w:rsidP="00940D58">
      <w:pPr>
        <w:spacing w:line="360" w:lineRule="auto"/>
        <w:jc w:val="center"/>
        <w:rPr>
          <w:i/>
          <w:sz w:val="24"/>
          <w:szCs w:val="24"/>
          <w:lang w:val="vi-VN"/>
        </w:rPr>
      </w:pPr>
      <w:r w:rsidRPr="00940D58">
        <w:rPr>
          <w:i/>
          <w:sz w:val="24"/>
          <w:szCs w:val="24"/>
          <w:lang w:val="vi-VN"/>
        </w:rPr>
        <w:t xml:space="preserve">Hình 3.1: Giao diện </w:t>
      </w:r>
      <w:r w:rsidR="00F82DF0">
        <w:rPr>
          <w:i/>
          <w:sz w:val="24"/>
          <w:szCs w:val="24"/>
          <w:lang w:val="vi-VN"/>
        </w:rPr>
        <w:t xml:space="preserve">trang </w:t>
      </w:r>
      <w:r w:rsidRPr="00940D58">
        <w:rPr>
          <w:i/>
          <w:sz w:val="24"/>
          <w:szCs w:val="24"/>
          <w:lang w:val="vi-VN"/>
        </w:rPr>
        <w:t>đăng nhập</w:t>
      </w:r>
    </w:p>
    <w:p w14:paraId="02C14EA9" w14:textId="5307E332" w:rsidR="00A23E3D" w:rsidRDefault="00940D58" w:rsidP="00940D58">
      <w:pPr>
        <w:spacing w:before="120" w:after="120" w:line="360" w:lineRule="auto"/>
        <w:ind w:firstLine="720"/>
        <w:jc w:val="both"/>
        <w:rPr>
          <w:lang w:val="vi-VN"/>
        </w:rPr>
      </w:pPr>
      <w:r w:rsidRPr="00940D58">
        <w:rPr>
          <w:lang w:val="vi-VN"/>
        </w:rPr>
        <w:t>Giao diện chức năng đăng nhập: Người dùng đăng nhập vào trang admin với tên đăng nhập quản trị viên là “</w:t>
      </w:r>
      <w:r w:rsidR="003C7C1A">
        <w:rPr>
          <w:lang w:val="vi-VN"/>
        </w:rPr>
        <w:t>adminan</w:t>
      </w:r>
      <w:r w:rsidRPr="00940D58">
        <w:rPr>
          <w:lang w:val="vi-VN"/>
        </w:rPr>
        <w:t>”, mật khẩu là “123456”. Sau khi nhập đầy đủ tên đăng nhập và mật khẩu, nhấn nút đăng nhập, tr</w:t>
      </w:r>
      <w:r w:rsidR="00FA10F8">
        <w:rPr>
          <w:lang w:val="vi-VN"/>
        </w:rPr>
        <w:t>ang web sẽ chuyển sang trang của quản trị viên</w:t>
      </w:r>
      <w:r w:rsidRPr="00940D58">
        <w:rPr>
          <w:lang w:val="vi-VN"/>
        </w:rPr>
        <w:t>.</w:t>
      </w:r>
    </w:p>
    <w:p w14:paraId="70A3D73E" w14:textId="58855CCF" w:rsidR="00EB0C79" w:rsidRDefault="00EB0C79" w:rsidP="00940D58">
      <w:pPr>
        <w:spacing w:before="120" w:after="120" w:line="360" w:lineRule="auto"/>
        <w:ind w:firstLine="720"/>
        <w:jc w:val="both"/>
        <w:rPr>
          <w:lang w:val="vi-VN"/>
        </w:rPr>
      </w:pPr>
    </w:p>
    <w:p w14:paraId="0F4651A3" w14:textId="3FFB67B0" w:rsidR="00EB0C79" w:rsidRDefault="00EB0C79" w:rsidP="00940D58">
      <w:pPr>
        <w:spacing w:before="120" w:after="120" w:line="360" w:lineRule="auto"/>
        <w:ind w:firstLine="720"/>
        <w:jc w:val="both"/>
        <w:rPr>
          <w:lang w:val="vi-VN"/>
        </w:rPr>
      </w:pPr>
    </w:p>
    <w:p w14:paraId="2AC59831" w14:textId="796C4DB0" w:rsidR="00EB0C79" w:rsidRDefault="00EB0C79" w:rsidP="00940D58">
      <w:pPr>
        <w:spacing w:before="120" w:after="120" w:line="360" w:lineRule="auto"/>
        <w:ind w:firstLine="720"/>
        <w:jc w:val="both"/>
        <w:rPr>
          <w:lang w:val="vi-VN"/>
        </w:rPr>
      </w:pPr>
    </w:p>
    <w:p w14:paraId="4AED5A7D" w14:textId="7F53F3BC" w:rsidR="00850B17" w:rsidRDefault="00850B17" w:rsidP="00940D58">
      <w:pPr>
        <w:spacing w:before="120" w:after="120" w:line="360" w:lineRule="auto"/>
        <w:ind w:firstLine="720"/>
        <w:jc w:val="both"/>
        <w:rPr>
          <w:lang w:val="vi-VN"/>
        </w:rPr>
      </w:pPr>
    </w:p>
    <w:p w14:paraId="52BA6FFA" w14:textId="5566AD40" w:rsidR="00EB0C79" w:rsidRDefault="00EB0C79" w:rsidP="00850B17">
      <w:pPr>
        <w:jc w:val="center"/>
        <w:rPr>
          <w:lang w:val="vi-VN"/>
        </w:rPr>
      </w:pPr>
    </w:p>
    <w:p w14:paraId="5F114B83" w14:textId="77777777" w:rsidR="00850B17" w:rsidRPr="00850B17" w:rsidRDefault="00850B17" w:rsidP="00850B17">
      <w:pPr>
        <w:jc w:val="center"/>
        <w:rPr>
          <w:lang w:val="vi-VN"/>
        </w:rPr>
      </w:pPr>
    </w:p>
    <w:p w14:paraId="3D059EC0" w14:textId="77777777" w:rsidR="008941F9" w:rsidRDefault="007577CA" w:rsidP="00FA10F8">
      <w:pPr>
        <w:spacing w:before="120" w:after="120"/>
        <w:jc w:val="center"/>
        <w:rPr>
          <w:lang w:val="vi-VN"/>
        </w:rPr>
      </w:pPr>
      <w:r w:rsidRPr="007577CA">
        <w:rPr>
          <w:lang w:val="vi-VN"/>
        </w:rPr>
        <w:drawing>
          <wp:inline distT="0" distB="0" distL="0" distR="0" wp14:anchorId="43916F3D" wp14:editId="6DE3B0F0">
            <wp:extent cx="5757504" cy="31407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5815" cy="3172574"/>
                    </a:xfrm>
                    <a:prstGeom prst="rect">
                      <a:avLst/>
                    </a:prstGeom>
                  </pic:spPr>
                </pic:pic>
              </a:graphicData>
            </a:graphic>
          </wp:inline>
        </w:drawing>
      </w:r>
    </w:p>
    <w:p w14:paraId="1E32DD68" w14:textId="1CCD61AE" w:rsidR="00FA10F8" w:rsidRPr="00A23E3D" w:rsidRDefault="00FA10F8" w:rsidP="00FA10F8">
      <w:pPr>
        <w:spacing w:before="120" w:after="120"/>
        <w:jc w:val="center"/>
        <w:rPr>
          <w:lang w:val="vi-VN"/>
        </w:rPr>
      </w:pPr>
      <w:r w:rsidRPr="00FA10F8">
        <w:rPr>
          <w:lang w:val="vi-VN"/>
        </w:rPr>
        <w:drawing>
          <wp:inline distT="0" distB="0" distL="0" distR="0" wp14:anchorId="0E291526" wp14:editId="0CD75123">
            <wp:extent cx="5757545" cy="1359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077"/>
                    <a:stretch/>
                  </pic:blipFill>
                  <pic:spPr bwMode="auto">
                    <a:xfrm>
                      <a:off x="0" y="0"/>
                      <a:ext cx="5804150" cy="1370679"/>
                    </a:xfrm>
                    <a:prstGeom prst="rect">
                      <a:avLst/>
                    </a:prstGeom>
                    <a:ln>
                      <a:noFill/>
                    </a:ln>
                    <a:extLst>
                      <a:ext uri="{53640926-AAD7-44D8-BBD7-CCE9431645EC}">
                        <a14:shadowObscured xmlns:a14="http://schemas.microsoft.com/office/drawing/2010/main"/>
                      </a:ext>
                    </a:extLst>
                  </pic:spPr>
                </pic:pic>
              </a:graphicData>
            </a:graphic>
          </wp:inline>
        </w:drawing>
      </w:r>
    </w:p>
    <w:p w14:paraId="399354C0" w14:textId="5462474C" w:rsidR="00B8634B" w:rsidRPr="00885F4E" w:rsidRDefault="00FA10F8" w:rsidP="00885F4E">
      <w:pPr>
        <w:spacing w:line="360" w:lineRule="auto"/>
        <w:jc w:val="center"/>
        <w:rPr>
          <w:i/>
          <w:sz w:val="24"/>
          <w:szCs w:val="24"/>
          <w:lang w:val="vi-VN"/>
        </w:rPr>
      </w:pPr>
      <w:r w:rsidRPr="00FA10F8">
        <w:rPr>
          <w:i/>
          <w:sz w:val="24"/>
          <w:szCs w:val="24"/>
          <w:lang w:val="vi-VN"/>
        </w:rPr>
        <w:t>Hình 3.2</w:t>
      </w:r>
      <w:r w:rsidR="008941F9" w:rsidRPr="00FA10F8">
        <w:rPr>
          <w:i/>
          <w:sz w:val="24"/>
          <w:szCs w:val="24"/>
          <w:lang w:val="vi-VN"/>
        </w:rPr>
        <w:t xml:space="preserve">: </w:t>
      </w:r>
      <w:r w:rsidRPr="00FA10F8">
        <w:rPr>
          <w:i/>
          <w:sz w:val="24"/>
          <w:szCs w:val="24"/>
          <w:lang w:val="vi-VN"/>
        </w:rPr>
        <w:t>Giao diện trang quản trị viên</w:t>
      </w:r>
    </w:p>
    <w:p w14:paraId="4A17A5D9" w14:textId="24FF6786" w:rsidR="00850B17" w:rsidRDefault="00FA10F8" w:rsidP="00B8634B">
      <w:pPr>
        <w:spacing w:before="120" w:after="120" w:line="360" w:lineRule="auto"/>
        <w:ind w:firstLine="720"/>
        <w:jc w:val="both"/>
        <w:rPr>
          <w:lang w:val="vi-VN"/>
        </w:rPr>
      </w:pPr>
      <w:r w:rsidRPr="00FA10F8">
        <w:rPr>
          <w:lang w:val="vi-VN"/>
        </w:rPr>
        <w:t>Giao diện chức năng quản lý sản phẩm: Tại giao diện</w:t>
      </w:r>
      <w:r>
        <w:rPr>
          <w:lang w:val="vi-VN"/>
        </w:rPr>
        <w:t xml:space="preserve"> người dùng truy cập mục “SẢN PHẨM ĐỒNG HỒ</w:t>
      </w:r>
      <w:r w:rsidR="0059731F">
        <w:rPr>
          <w:lang w:val="vi-VN"/>
        </w:rPr>
        <w:t>” từ thanh menu</w:t>
      </w:r>
      <w:r w:rsidR="00C85BCE">
        <w:rPr>
          <w:lang w:val="vi-VN"/>
        </w:rPr>
        <w:t xml:space="preserve"> chính</w:t>
      </w:r>
      <w:r w:rsidR="0059731F">
        <w:rPr>
          <w:lang w:val="vi-VN"/>
        </w:rPr>
        <w:t>.</w:t>
      </w:r>
      <w:r w:rsidRPr="00FA10F8">
        <w:rPr>
          <w:lang w:val="vi-VN"/>
        </w:rPr>
        <w:t xml:space="preserve"> Tại đây, người dùng</w:t>
      </w:r>
      <w:r>
        <w:rPr>
          <w:lang w:val="vi-VN"/>
        </w:rPr>
        <w:t xml:space="preserve"> nhấn vào nút </w:t>
      </w:r>
      <w:r w:rsidR="0059731F">
        <w:rPr>
          <w:lang w:val="vi-VN"/>
        </w:rPr>
        <w:t xml:space="preserve">“Thêm Sản phẩm” </w:t>
      </w:r>
      <w:r w:rsidR="002B62B1">
        <w:rPr>
          <w:lang w:val="vi-VN"/>
        </w:rPr>
        <w:t xml:space="preserve">hệ thống sẽ hiển thị ra </w:t>
      </w:r>
      <w:r w:rsidR="0059731F">
        <w:rPr>
          <w:lang w:val="vi-VN"/>
        </w:rPr>
        <w:t xml:space="preserve">một form để thêm mới sản phẩm, người dùng </w:t>
      </w:r>
      <w:r w:rsidRPr="00FA10F8">
        <w:rPr>
          <w:lang w:val="vi-VN"/>
        </w:rPr>
        <w:t xml:space="preserve">cần nhập đầy đủ thông tin, bao gồm: nhập </w:t>
      </w:r>
      <w:r w:rsidR="0059731F">
        <w:rPr>
          <w:lang w:val="vi-VN"/>
        </w:rPr>
        <w:t xml:space="preserve">mã sản phẩm, </w:t>
      </w:r>
      <w:r w:rsidRPr="00FA10F8">
        <w:rPr>
          <w:lang w:val="vi-VN"/>
        </w:rPr>
        <w:t xml:space="preserve">tên sản phẩm, </w:t>
      </w:r>
      <w:r w:rsidR="0059731F">
        <w:rPr>
          <w:lang w:val="vi-VN"/>
        </w:rPr>
        <w:t>hình ảnh, giá, mô tả, giá khuyến mãi, số lượng</w:t>
      </w:r>
      <w:r w:rsidRPr="00FA10F8">
        <w:rPr>
          <w:lang w:val="vi-VN"/>
        </w:rPr>
        <w:t>. Sau khi ho</w:t>
      </w:r>
      <w:r w:rsidR="0059731F">
        <w:rPr>
          <w:lang w:val="vi-VN"/>
        </w:rPr>
        <w:t xml:space="preserve">àn tất, người dùng nhấn nút “Thêm sản phẩm” để thêm </w:t>
      </w:r>
      <w:r>
        <w:rPr>
          <w:lang w:val="vi-VN"/>
        </w:rPr>
        <w:t>thông tin sản phẩm vào hệ thống</w:t>
      </w:r>
      <w:r w:rsidRPr="00FA10F8">
        <w:rPr>
          <w:lang w:val="vi-VN"/>
        </w:rPr>
        <w:t>.</w:t>
      </w:r>
    </w:p>
    <w:p w14:paraId="2851D320" w14:textId="77777777" w:rsidR="00850B17" w:rsidRPr="00850B17" w:rsidRDefault="00850B17" w:rsidP="00850B17">
      <w:pPr>
        <w:rPr>
          <w:lang w:val="vi-VN"/>
        </w:rPr>
      </w:pPr>
    </w:p>
    <w:p w14:paraId="09CC8848" w14:textId="77777777" w:rsidR="00850B17" w:rsidRPr="00850B17" w:rsidRDefault="00850B17" w:rsidP="00850B17">
      <w:pPr>
        <w:rPr>
          <w:lang w:val="vi-VN"/>
        </w:rPr>
      </w:pPr>
    </w:p>
    <w:p w14:paraId="196B2754" w14:textId="77777777" w:rsidR="00850B17" w:rsidRPr="00850B17" w:rsidRDefault="00850B17" w:rsidP="00850B17">
      <w:pPr>
        <w:rPr>
          <w:lang w:val="vi-VN"/>
        </w:rPr>
      </w:pPr>
    </w:p>
    <w:p w14:paraId="5F139B36" w14:textId="77777777" w:rsidR="00850B17" w:rsidRPr="00850B17" w:rsidRDefault="00850B17" w:rsidP="00850B17">
      <w:pPr>
        <w:rPr>
          <w:lang w:val="vi-VN"/>
        </w:rPr>
      </w:pPr>
    </w:p>
    <w:p w14:paraId="52BDF564" w14:textId="77777777" w:rsidR="00850B17" w:rsidRPr="00850B17" w:rsidRDefault="00850B17" w:rsidP="00850B17">
      <w:pPr>
        <w:rPr>
          <w:lang w:val="vi-VN"/>
        </w:rPr>
      </w:pPr>
    </w:p>
    <w:p w14:paraId="160E7D64" w14:textId="77777777" w:rsidR="00850B17" w:rsidRPr="00850B17" w:rsidRDefault="00850B17" w:rsidP="00850B17">
      <w:pPr>
        <w:rPr>
          <w:lang w:val="vi-VN"/>
        </w:rPr>
      </w:pPr>
    </w:p>
    <w:p w14:paraId="583938DC" w14:textId="77777777" w:rsidR="00850B17" w:rsidRPr="00850B17" w:rsidRDefault="00850B17" w:rsidP="00850B17">
      <w:pPr>
        <w:rPr>
          <w:lang w:val="vi-VN"/>
        </w:rPr>
      </w:pPr>
    </w:p>
    <w:p w14:paraId="130B9029" w14:textId="77777777" w:rsidR="00850B17" w:rsidRPr="00850B17" w:rsidRDefault="00850B17" w:rsidP="00850B17">
      <w:pPr>
        <w:rPr>
          <w:lang w:val="vi-VN"/>
        </w:rPr>
      </w:pPr>
    </w:p>
    <w:p w14:paraId="2D6CD365" w14:textId="77777777" w:rsidR="00850B17" w:rsidRPr="00850B17" w:rsidRDefault="00850B17" w:rsidP="00850B17">
      <w:pPr>
        <w:rPr>
          <w:lang w:val="vi-VN"/>
        </w:rPr>
      </w:pPr>
    </w:p>
    <w:p w14:paraId="7533376C" w14:textId="42F6A70D" w:rsidR="00850B17" w:rsidRDefault="00850B17" w:rsidP="00850B17">
      <w:pPr>
        <w:rPr>
          <w:lang w:val="vi-VN"/>
        </w:rPr>
      </w:pPr>
    </w:p>
    <w:p w14:paraId="0B738401" w14:textId="18DB66CA" w:rsidR="00B8634B" w:rsidRDefault="00850B17" w:rsidP="00850B17">
      <w:pPr>
        <w:tabs>
          <w:tab w:val="left" w:pos="1544"/>
        </w:tabs>
        <w:rPr>
          <w:lang w:val="vi-VN"/>
        </w:rPr>
      </w:pPr>
      <w:r>
        <w:rPr>
          <w:lang w:val="vi-VN"/>
        </w:rPr>
        <w:tab/>
      </w:r>
    </w:p>
    <w:p w14:paraId="34031313" w14:textId="77777777" w:rsidR="00850B17" w:rsidRPr="00850B17" w:rsidRDefault="00850B17" w:rsidP="00850B17">
      <w:pPr>
        <w:tabs>
          <w:tab w:val="left" w:pos="1544"/>
        </w:tabs>
        <w:rPr>
          <w:lang w:val="vi-VN"/>
        </w:rPr>
      </w:pPr>
    </w:p>
    <w:p w14:paraId="08426362" w14:textId="3BD5EA24" w:rsidR="00B8634B" w:rsidRDefault="00C85BCE" w:rsidP="0059731F">
      <w:pPr>
        <w:spacing w:before="120" w:after="120"/>
        <w:jc w:val="center"/>
        <w:rPr>
          <w:lang w:val="vi-VN"/>
        </w:rPr>
      </w:pPr>
      <w:r w:rsidRPr="00C85BCE">
        <w:rPr>
          <w:lang w:val="vi-VN"/>
        </w:rPr>
        <w:drawing>
          <wp:inline distT="0" distB="0" distL="0" distR="0" wp14:anchorId="18843A67" wp14:editId="013A0970">
            <wp:extent cx="5758266" cy="250911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0933" cy="2514633"/>
                    </a:xfrm>
                    <a:prstGeom prst="rect">
                      <a:avLst/>
                    </a:prstGeom>
                  </pic:spPr>
                </pic:pic>
              </a:graphicData>
            </a:graphic>
          </wp:inline>
        </w:drawing>
      </w:r>
    </w:p>
    <w:p w14:paraId="7D55D3FB" w14:textId="1EC27241" w:rsidR="0059731F" w:rsidRPr="0059731F" w:rsidRDefault="0059731F" w:rsidP="00F00CC0">
      <w:pPr>
        <w:spacing w:before="120" w:after="120"/>
        <w:jc w:val="center"/>
        <w:rPr>
          <w:lang w:val="vi-VN"/>
        </w:rPr>
      </w:pPr>
      <w:r w:rsidRPr="0059731F">
        <w:rPr>
          <w:lang w:val="vi-VN"/>
        </w:rPr>
        <w:drawing>
          <wp:inline distT="0" distB="0" distL="0" distR="0" wp14:anchorId="602F6914" wp14:editId="2BC74427">
            <wp:extent cx="5736108" cy="10241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31" t="27556"/>
                    <a:stretch/>
                  </pic:blipFill>
                  <pic:spPr bwMode="auto">
                    <a:xfrm>
                      <a:off x="0" y="0"/>
                      <a:ext cx="5788598" cy="1033500"/>
                    </a:xfrm>
                    <a:prstGeom prst="rect">
                      <a:avLst/>
                    </a:prstGeom>
                    <a:ln>
                      <a:noFill/>
                    </a:ln>
                    <a:extLst>
                      <a:ext uri="{53640926-AAD7-44D8-BBD7-CCE9431645EC}">
                        <a14:shadowObscured xmlns:a14="http://schemas.microsoft.com/office/drawing/2010/main"/>
                      </a:ext>
                    </a:extLst>
                  </pic:spPr>
                </pic:pic>
              </a:graphicData>
            </a:graphic>
          </wp:inline>
        </w:drawing>
      </w:r>
    </w:p>
    <w:p w14:paraId="75EB4924" w14:textId="01C8319A" w:rsidR="00B8634B" w:rsidRPr="003C7C1A" w:rsidRDefault="00F86924" w:rsidP="003C7C1A">
      <w:pPr>
        <w:spacing w:line="360" w:lineRule="auto"/>
        <w:jc w:val="center"/>
        <w:rPr>
          <w:i/>
          <w:sz w:val="24"/>
          <w:szCs w:val="24"/>
          <w:lang w:val="vi-VN"/>
        </w:rPr>
      </w:pPr>
      <w:r w:rsidRPr="003C7C1A">
        <w:rPr>
          <w:i/>
          <w:sz w:val="24"/>
          <w:szCs w:val="24"/>
          <w:lang w:val="vi-VN"/>
        </w:rPr>
        <w:t xml:space="preserve">Hình </w:t>
      </w:r>
      <w:r w:rsidR="00F00CC0" w:rsidRPr="003C7C1A">
        <w:rPr>
          <w:i/>
          <w:sz w:val="24"/>
          <w:szCs w:val="24"/>
          <w:lang w:val="vi-VN"/>
        </w:rPr>
        <w:t>3.3</w:t>
      </w:r>
      <w:r w:rsidR="0059731F" w:rsidRPr="003C7C1A">
        <w:rPr>
          <w:i/>
          <w:sz w:val="24"/>
          <w:szCs w:val="24"/>
          <w:lang w:val="vi-VN"/>
        </w:rPr>
        <w:t>:</w:t>
      </w:r>
      <w:r w:rsidR="00F00CC0" w:rsidRPr="003C7C1A">
        <w:rPr>
          <w:i/>
          <w:sz w:val="24"/>
          <w:szCs w:val="24"/>
          <w:lang w:val="vi-VN"/>
        </w:rPr>
        <w:t xml:space="preserve"> Giao diện</w:t>
      </w:r>
      <w:r w:rsidR="00F82DF0">
        <w:rPr>
          <w:i/>
          <w:sz w:val="24"/>
          <w:szCs w:val="24"/>
          <w:lang w:val="vi-VN"/>
        </w:rPr>
        <w:t xml:space="preserve"> trang</w:t>
      </w:r>
      <w:r w:rsidR="00F00CC0" w:rsidRPr="003C7C1A">
        <w:rPr>
          <w:i/>
          <w:sz w:val="24"/>
          <w:szCs w:val="24"/>
          <w:lang w:val="vi-VN"/>
        </w:rPr>
        <w:t xml:space="preserve"> thêm sản phẩm</w:t>
      </w:r>
      <w:r w:rsidR="0059731F" w:rsidRPr="003C7C1A">
        <w:rPr>
          <w:i/>
          <w:sz w:val="24"/>
          <w:szCs w:val="24"/>
          <w:lang w:val="vi-VN"/>
        </w:rPr>
        <w:t xml:space="preserve"> </w:t>
      </w:r>
    </w:p>
    <w:p w14:paraId="73421B6E" w14:textId="1D19F665" w:rsidR="00B8634B" w:rsidRPr="00F00CC0" w:rsidRDefault="003C7C1A" w:rsidP="00B8634B">
      <w:pPr>
        <w:spacing w:before="120" w:after="120" w:line="360" w:lineRule="auto"/>
        <w:ind w:firstLine="720"/>
        <w:jc w:val="both"/>
        <w:rPr>
          <w:lang w:val="vi-VN"/>
        </w:rPr>
      </w:pPr>
      <w:r>
        <w:rPr>
          <w:lang w:val="vi-VN"/>
        </w:rPr>
        <w:t>Tại giao diện “SẢN PHẨM ĐỒNG HỒ”, người dùng nhấn nút “Chỉnh Sửa”</w:t>
      </w:r>
      <w:r w:rsidRPr="003C7C1A">
        <w:rPr>
          <w:lang w:val="vi-VN"/>
        </w:rPr>
        <w:t xml:space="preserve"> để thực hiện chỉnh sửa thông tin sản phẩm. Sau khi thao tác, hệ thống sẽ hiển thị một biểu mẫu (form) cho phép người dùng cập nhật các thông tin cần thay đổi theo nhu cầu. Sau khi hoàn tất việc </w:t>
      </w:r>
      <w:r>
        <w:rPr>
          <w:lang w:val="vi-VN"/>
        </w:rPr>
        <w:t>chỉnh sửa, người dùng nhấn nút “Cập Nhật”</w:t>
      </w:r>
      <w:r w:rsidRPr="003C7C1A">
        <w:rPr>
          <w:lang w:val="vi-VN"/>
        </w:rPr>
        <w:t xml:space="preserve"> để lưu lại các thay đổi.</w:t>
      </w:r>
    </w:p>
    <w:p w14:paraId="4A2332D0" w14:textId="5015AC97" w:rsidR="00B8634B" w:rsidRDefault="00C85BCE" w:rsidP="003C7C1A">
      <w:pPr>
        <w:spacing w:before="120" w:after="120"/>
        <w:jc w:val="center"/>
      </w:pPr>
      <w:r w:rsidRPr="00C85BCE">
        <w:drawing>
          <wp:inline distT="0" distB="0" distL="0" distR="0" wp14:anchorId="6A8B0381" wp14:editId="349A65F5">
            <wp:extent cx="5759214" cy="2187245"/>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8081" cy="2190612"/>
                    </a:xfrm>
                    <a:prstGeom prst="rect">
                      <a:avLst/>
                    </a:prstGeom>
                  </pic:spPr>
                </pic:pic>
              </a:graphicData>
            </a:graphic>
          </wp:inline>
        </w:drawing>
      </w:r>
    </w:p>
    <w:p w14:paraId="3D577B52" w14:textId="6DC92F9B" w:rsidR="003C7C1A" w:rsidRDefault="003C7C1A" w:rsidP="003C7C1A">
      <w:pPr>
        <w:spacing w:before="120" w:after="120" w:line="360" w:lineRule="auto"/>
        <w:jc w:val="center"/>
      </w:pPr>
      <w:r w:rsidRPr="003C7C1A">
        <w:drawing>
          <wp:inline distT="0" distB="0" distL="0" distR="0" wp14:anchorId="5A343DDA" wp14:editId="6268532F">
            <wp:extent cx="5760217" cy="1075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0665" cy="1077285"/>
                    </a:xfrm>
                    <a:prstGeom prst="rect">
                      <a:avLst/>
                    </a:prstGeom>
                  </pic:spPr>
                </pic:pic>
              </a:graphicData>
            </a:graphic>
          </wp:inline>
        </w:drawing>
      </w:r>
    </w:p>
    <w:p w14:paraId="253F0CDF" w14:textId="14B61C4C" w:rsidR="00850B17" w:rsidRPr="00850B17" w:rsidRDefault="003C7C1A" w:rsidP="00850B17">
      <w:pPr>
        <w:spacing w:line="360" w:lineRule="auto"/>
        <w:jc w:val="center"/>
        <w:rPr>
          <w:i/>
          <w:sz w:val="24"/>
          <w:szCs w:val="24"/>
          <w:lang w:val="vi-VN"/>
        </w:rPr>
      </w:pPr>
      <w:r w:rsidRPr="003C7C1A">
        <w:rPr>
          <w:i/>
          <w:sz w:val="24"/>
          <w:szCs w:val="24"/>
          <w:lang w:val="vi-VN"/>
        </w:rPr>
        <w:t>Hình</w:t>
      </w:r>
      <w:r w:rsidR="00F86924" w:rsidRPr="003C7C1A">
        <w:rPr>
          <w:i/>
          <w:sz w:val="24"/>
          <w:szCs w:val="24"/>
          <w:lang w:val="vi-VN"/>
        </w:rPr>
        <w:t xml:space="preserve"> </w:t>
      </w:r>
      <w:r w:rsidRPr="003C7C1A">
        <w:rPr>
          <w:i/>
          <w:sz w:val="24"/>
          <w:szCs w:val="24"/>
          <w:lang w:val="vi-VN"/>
        </w:rPr>
        <w:t>3.</w:t>
      </w:r>
      <w:r w:rsidR="00F86924" w:rsidRPr="003C7C1A">
        <w:rPr>
          <w:i/>
          <w:sz w:val="24"/>
          <w:szCs w:val="24"/>
          <w:lang w:val="vi-VN"/>
        </w:rPr>
        <w:t>4</w:t>
      </w:r>
      <w:r w:rsidRPr="003C7C1A">
        <w:rPr>
          <w:i/>
          <w:sz w:val="24"/>
          <w:szCs w:val="24"/>
          <w:lang w:val="vi-VN"/>
        </w:rPr>
        <w:t>: Giao diện</w:t>
      </w:r>
      <w:r w:rsidR="00F82DF0">
        <w:rPr>
          <w:i/>
          <w:sz w:val="24"/>
          <w:szCs w:val="24"/>
          <w:lang w:val="vi-VN"/>
        </w:rPr>
        <w:t xml:space="preserve"> trang</w:t>
      </w:r>
      <w:r w:rsidRPr="003C7C1A">
        <w:rPr>
          <w:i/>
          <w:sz w:val="24"/>
          <w:szCs w:val="24"/>
          <w:lang w:val="vi-VN"/>
        </w:rPr>
        <w:t xml:space="preserve"> chỉnh sửa sản phẩm</w:t>
      </w:r>
    </w:p>
    <w:p w14:paraId="4F362C92" w14:textId="222CA191" w:rsidR="00B8634B" w:rsidRPr="003C7C1A" w:rsidRDefault="003C7C1A" w:rsidP="00B8634B">
      <w:pPr>
        <w:spacing w:before="120" w:after="120" w:line="360" w:lineRule="auto"/>
        <w:ind w:firstLine="720"/>
        <w:jc w:val="both"/>
        <w:rPr>
          <w:lang w:val="vi-VN"/>
        </w:rPr>
      </w:pPr>
      <w:r w:rsidRPr="003C7C1A">
        <w:rPr>
          <w:lang w:val="vi-VN"/>
        </w:rPr>
        <w:lastRenderedPageBreak/>
        <w:t>Tại giao diện “SẢN PHẨM ĐỒNG HỒ”</w:t>
      </w:r>
      <w:r>
        <w:rPr>
          <w:lang w:val="vi-VN"/>
        </w:rPr>
        <w:t>, người dùng nhấn nút “xóa</w:t>
      </w:r>
      <w:r w:rsidRPr="003C7C1A">
        <w:rPr>
          <w:lang w:val="vi-VN"/>
        </w:rPr>
        <w:t>” để thực hi</w:t>
      </w:r>
      <w:r>
        <w:rPr>
          <w:lang w:val="vi-VN"/>
        </w:rPr>
        <w:t>ện xóa thông tin sản phẩm</w:t>
      </w:r>
      <w:r w:rsidR="00B8634B" w:rsidRPr="003C7C1A">
        <w:rPr>
          <w:lang w:val="vi-VN"/>
        </w:rPr>
        <w:t>.</w:t>
      </w:r>
    </w:p>
    <w:p w14:paraId="6C58BF0B" w14:textId="77A5AAF7" w:rsidR="00B8634B" w:rsidRDefault="007577CA" w:rsidP="007577CA">
      <w:pPr>
        <w:spacing w:before="120" w:after="120"/>
        <w:jc w:val="center"/>
      </w:pPr>
      <w:r w:rsidRPr="007577CA">
        <w:drawing>
          <wp:inline distT="0" distB="0" distL="0" distR="0" wp14:anchorId="299CC1F7" wp14:editId="71A6D968">
            <wp:extent cx="5760720" cy="29070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07030"/>
                    </a:xfrm>
                    <a:prstGeom prst="rect">
                      <a:avLst/>
                    </a:prstGeom>
                  </pic:spPr>
                </pic:pic>
              </a:graphicData>
            </a:graphic>
          </wp:inline>
        </w:drawing>
      </w:r>
    </w:p>
    <w:p w14:paraId="2FEEC0C9" w14:textId="72D210E9" w:rsidR="003C7C1A" w:rsidRDefault="003C7C1A" w:rsidP="003C7C1A">
      <w:pPr>
        <w:spacing w:before="120" w:after="120" w:line="360" w:lineRule="auto"/>
        <w:jc w:val="center"/>
      </w:pPr>
      <w:r w:rsidRPr="00FA10F8">
        <w:rPr>
          <w:lang w:val="vi-VN"/>
        </w:rPr>
        <w:drawing>
          <wp:inline distT="0" distB="0" distL="0" distR="0" wp14:anchorId="7FDFAF4E" wp14:editId="259FEC03">
            <wp:extent cx="5760720" cy="752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077"/>
                    <a:stretch/>
                  </pic:blipFill>
                  <pic:spPr bwMode="auto">
                    <a:xfrm>
                      <a:off x="0" y="0"/>
                      <a:ext cx="5760720" cy="752475"/>
                    </a:xfrm>
                    <a:prstGeom prst="rect">
                      <a:avLst/>
                    </a:prstGeom>
                    <a:ln>
                      <a:noFill/>
                    </a:ln>
                    <a:extLst>
                      <a:ext uri="{53640926-AAD7-44D8-BBD7-CCE9431645EC}">
                        <a14:shadowObscured xmlns:a14="http://schemas.microsoft.com/office/drawing/2010/main"/>
                      </a:ext>
                    </a:extLst>
                  </pic:spPr>
                </pic:pic>
              </a:graphicData>
            </a:graphic>
          </wp:inline>
        </w:drawing>
      </w:r>
    </w:p>
    <w:p w14:paraId="23A5F951" w14:textId="547D5C57" w:rsidR="00B8634B" w:rsidRPr="003C7C1A" w:rsidRDefault="00F86924" w:rsidP="003C7C1A">
      <w:pPr>
        <w:spacing w:line="360" w:lineRule="auto"/>
        <w:jc w:val="center"/>
        <w:rPr>
          <w:i/>
          <w:sz w:val="24"/>
          <w:szCs w:val="24"/>
          <w:lang w:val="vi-VN"/>
        </w:rPr>
      </w:pPr>
      <w:r w:rsidRPr="003C7C1A">
        <w:rPr>
          <w:i/>
          <w:sz w:val="24"/>
          <w:szCs w:val="24"/>
          <w:lang w:val="vi-VN"/>
        </w:rPr>
        <w:t xml:space="preserve">Hình </w:t>
      </w:r>
      <w:r w:rsidR="003C7C1A" w:rsidRPr="003C7C1A">
        <w:rPr>
          <w:i/>
          <w:sz w:val="24"/>
          <w:szCs w:val="24"/>
          <w:lang w:val="vi-VN"/>
        </w:rPr>
        <w:t>3.</w:t>
      </w:r>
      <w:r w:rsidRPr="003C7C1A">
        <w:rPr>
          <w:i/>
          <w:sz w:val="24"/>
          <w:szCs w:val="24"/>
          <w:lang w:val="vi-VN"/>
        </w:rPr>
        <w:t>5</w:t>
      </w:r>
      <w:r w:rsidR="00B8634B" w:rsidRPr="003C7C1A">
        <w:rPr>
          <w:i/>
          <w:sz w:val="24"/>
          <w:szCs w:val="24"/>
          <w:lang w:val="vi-VN"/>
        </w:rPr>
        <w:t>: G</w:t>
      </w:r>
      <w:r w:rsidR="00F82DF0">
        <w:rPr>
          <w:i/>
          <w:sz w:val="24"/>
          <w:szCs w:val="24"/>
          <w:lang w:val="vi-VN"/>
        </w:rPr>
        <w:t>iao diện trang xóa</w:t>
      </w:r>
      <w:r w:rsidR="00B8634B" w:rsidRPr="003C7C1A">
        <w:rPr>
          <w:i/>
          <w:sz w:val="24"/>
          <w:szCs w:val="24"/>
          <w:lang w:val="vi-VN"/>
        </w:rPr>
        <w:t xml:space="preserve"> sản phẩm</w:t>
      </w:r>
    </w:p>
    <w:p w14:paraId="315A56B1" w14:textId="5AB95F96" w:rsidR="00B8634B" w:rsidRDefault="00B8634B" w:rsidP="00B8634B">
      <w:pPr>
        <w:spacing w:before="120" w:after="120" w:line="360" w:lineRule="auto"/>
        <w:ind w:firstLine="720"/>
        <w:jc w:val="both"/>
        <w:rPr>
          <w:lang w:val="vi-VN"/>
        </w:rPr>
      </w:pPr>
      <w:r w:rsidRPr="00F82DF0">
        <w:rPr>
          <w:lang w:val="vi-VN"/>
        </w:rPr>
        <w:t xml:space="preserve">Giao diện trang </w:t>
      </w:r>
      <w:r w:rsidR="00F82DF0">
        <w:rPr>
          <w:lang w:val="vi-VN"/>
        </w:rPr>
        <w:t>xem thành viên: Tại giao diện người dùng truy cập mục “THÀNH VIÊN” từ thanh menu chính. Sau khi thao tác sẽ hiện ra một bảng danh sách thành viên bao gồm các thông tin như: mã thành viên, tên đăng nhập, họ tên, email, địa chỉ, số điện thoại.</w:t>
      </w:r>
    </w:p>
    <w:p w14:paraId="1494F29C" w14:textId="0548C54A" w:rsidR="00F82DF0" w:rsidRDefault="007577CA" w:rsidP="008608E6">
      <w:pPr>
        <w:spacing w:before="120" w:after="120" w:line="360" w:lineRule="auto"/>
        <w:jc w:val="center"/>
        <w:rPr>
          <w:lang w:val="vi-VN"/>
        </w:rPr>
      </w:pPr>
      <w:r w:rsidRPr="007577CA">
        <w:rPr>
          <w:lang w:val="vi-VN"/>
        </w:rPr>
        <w:drawing>
          <wp:inline distT="0" distB="0" distL="0" distR="0" wp14:anchorId="53C56087" wp14:editId="6F0FF557">
            <wp:extent cx="5760720" cy="23736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73630"/>
                    </a:xfrm>
                    <a:prstGeom prst="rect">
                      <a:avLst/>
                    </a:prstGeom>
                  </pic:spPr>
                </pic:pic>
              </a:graphicData>
            </a:graphic>
          </wp:inline>
        </w:drawing>
      </w:r>
    </w:p>
    <w:p w14:paraId="29939F9B" w14:textId="1A4D7C29" w:rsidR="00C85BCE" w:rsidRDefault="00F82DF0" w:rsidP="00F82DF0">
      <w:pPr>
        <w:spacing w:line="360" w:lineRule="auto"/>
        <w:jc w:val="center"/>
        <w:rPr>
          <w:i/>
          <w:sz w:val="24"/>
          <w:szCs w:val="24"/>
          <w:lang w:val="vi-VN"/>
        </w:rPr>
      </w:pPr>
      <w:r w:rsidRPr="00F82DF0">
        <w:rPr>
          <w:i/>
          <w:sz w:val="24"/>
          <w:szCs w:val="24"/>
          <w:lang w:val="vi-VN"/>
        </w:rPr>
        <w:t>Hình 3.6: Giao diện trang xem danh sách thành viên</w:t>
      </w:r>
    </w:p>
    <w:p w14:paraId="29A0ECEA" w14:textId="3A7D2996" w:rsidR="00F82DF0" w:rsidRPr="00F31E5A" w:rsidRDefault="00C85BCE" w:rsidP="00F31E5A">
      <w:pPr>
        <w:spacing w:before="120" w:after="120" w:line="360" w:lineRule="auto"/>
        <w:ind w:firstLine="720"/>
        <w:jc w:val="both"/>
        <w:rPr>
          <w:lang w:val="vi-VN"/>
        </w:rPr>
      </w:pPr>
      <w:r w:rsidRPr="00F31E5A">
        <w:rPr>
          <w:lang w:val="vi-VN"/>
        </w:rPr>
        <w:lastRenderedPageBreak/>
        <w:t xml:space="preserve">Giao diện chức năng quản lý tài khoản quản trị viên: Tại giao diện người dùng truy cập mục “QUẢN TRỊ VIÊN” từ thanh menu chính. Tại đây, người </w:t>
      </w:r>
      <w:r w:rsidR="002B62B1" w:rsidRPr="00F31E5A">
        <w:rPr>
          <w:lang w:val="vi-VN"/>
        </w:rPr>
        <w:t>dùng nhấn vào nút “Thêm Quản Trị Viên” hệ thống</w:t>
      </w:r>
      <w:r w:rsidRPr="00F31E5A">
        <w:rPr>
          <w:lang w:val="vi-VN"/>
        </w:rPr>
        <w:t xml:space="preserve"> sẽ hiển thị </w:t>
      </w:r>
      <w:r w:rsidR="002B62B1" w:rsidRPr="00F31E5A">
        <w:rPr>
          <w:lang w:val="vi-VN"/>
        </w:rPr>
        <w:t>ra một form để thêm mới quản trị viên</w:t>
      </w:r>
      <w:r w:rsidRPr="00F31E5A">
        <w:rPr>
          <w:lang w:val="vi-VN"/>
        </w:rPr>
        <w:t>, người dùng cần nhập đầ</w:t>
      </w:r>
      <w:r w:rsidR="002B62B1" w:rsidRPr="00F31E5A">
        <w:rPr>
          <w:lang w:val="vi-VN"/>
        </w:rPr>
        <w:t>y đủ thông tin, bao gồm: nhập mã quản trị viên, tên đăng nhập, họ tên, địa chỉ, điện thoại, mật khẩu của quản trị viên</w:t>
      </w:r>
      <w:r w:rsidRPr="00F31E5A">
        <w:rPr>
          <w:lang w:val="vi-VN"/>
        </w:rPr>
        <w:t>. Sau khi hoàn tất, ng</w:t>
      </w:r>
      <w:r w:rsidR="002B62B1" w:rsidRPr="00F31E5A">
        <w:rPr>
          <w:lang w:val="vi-VN"/>
        </w:rPr>
        <w:t>ười dùng nhấn nút “Thêm ” để thêm thông tin quản trị viên</w:t>
      </w:r>
      <w:r w:rsidRPr="00F31E5A">
        <w:rPr>
          <w:lang w:val="vi-VN"/>
        </w:rPr>
        <w:t xml:space="preserve"> vào hệ thống.</w:t>
      </w:r>
    </w:p>
    <w:p w14:paraId="1C5AB735" w14:textId="5D16985E" w:rsidR="00C85BCE" w:rsidRDefault="00F31E5A" w:rsidP="008608E6">
      <w:pPr>
        <w:spacing w:line="360" w:lineRule="auto"/>
        <w:jc w:val="center"/>
        <w:rPr>
          <w:lang w:val="vi-VN"/>
        </w:rPr>
      </w:pPr>
      <w:r w:rsidRPr="00F31E5A">
        <w:rPr>
          <w:lang w:val="vi-VN"/>
        </w:rPr>
        <w:drawing>
          <wp:inline distT="0" distB="0" distL="0" distR="0" wp14:anchorId="4C62E768" wp14:editId="7B089D72">
            <wp:extent cx="5760088" cy="48207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7260" cy="4835088"/>
                    </a:xfrm>
                    <a:prstGeom prst="rect">
                      <a:avLst/>
                    </a:prstGeom>
                  </pic:spPr>
                </pic:pic>
              </a:graphicData>
            </a:graphic>
          </wp:inline>
        </w:drawing>
      </w:r>
    </w:p>
    <w:p w14:paraId="125D28EF" w14:textId="1859C169" w:rsidR="00850B17" w:rsidRDefault="00850B17" w:rsidP="008608E6">
      <w:pPr>
        <w:spacing w:line="360" w:lineRule="auto"/>
        <w:jc w:val="center"/>
        <w:rPr>
          <w:i/>
          <w:sz w:val="24"/>
          <w:szCs w:val="24"/>
          <w:lang w:val="vi-VN"/>
        </w:rPr>
      </w:pPr>
      <w:r w:rsidRPr="00F82DF0">
        <w:rPr>
          <w:i/>
          <w:sz w:val="24"/>
          <w:szCs w:val="24"/>
          <w:lang w:val="vi-VN"/>
        </w:rPr>
        <w:t>Hình 3.</w:t>
      </w:r>
      <w:r>
        <w:rPr>
          <w:i/>
          <w:sz w:val="24"/>
          <w:szCs w:val="24"/>
          <w:lang w:val="vi-VN"/>
        </w:rPr>
        <w:t>7</w:t>
      </w:r>
      <w:r w:rsidRPr="00F82DF0">
        <w:rPr>
          <w:i/>
          <w:sz w:val="24"/>
          <w:szCs w:val="24"/>
          <w:lang w:val="vi-VN"/>
        </w:rPr>
        <w:t xml:space="preserve">: Giao diện trang </w:t>
      </w:r>
      <w:r>
        <w:rPr>
          <w:i/>
          <w:sz w:val="24"/>
          <w:szCs w:val="24"/>
          <w:lang w:val="vi-VN"/>
        </w:rPr>
        <w:t>thêm quản trị viên</w:t>
      </w:r>
    </w:p>
    <w:p w14:paraId="46E02DD5" w14:textId="148D1EEB" w:rsidR="00850B17" w:rsidRDefault="00850B17" w:rsidP="00850B17">
      <w:pPr>
        <w:spacing w:before="120" w:after="120" w:line="360" w:lineRule="auto"/>
        <w:ind w:firstLine="720"/>
        <w:jc w:val="both"/>
        <w:rPr>
          <w:lang w:val="vi-VN"/>
        </w:rPr>
      </w:pPr>
      <w:r>
        <w:rPr>
          <w:lang w:val="vi-VN"/>
        </w:rPr>
        <w:t xml:space="preserve">Tại giao diện mục “QUẢN TRỊ VIÊN”, </w:t>
      </w:r>
      <w:r w:rsidRPr="00850B17">
        <w:rPr>
          <w:lang w:val="vi-VN"/>
        </w:rPr>
        <w:t>người dùng nhấn nút “Chỉnh Sửa” để thực h</w:t>
      </w:r>
      <w:r>
        <w:rPr>
          <w:lang w:val="vi-VN"/>
        </w:rPr>
        <w:t>iện chỉnh sửa thông tin quản trị viên</w:t>
      </w:r>
      <w:r w:rsidRPr="00850B17">
        <w:rPr>
          <w:lang w:val="vi-VN"/>
        </w:rPr>
        <w:t>. Sau khi thao tác, hệ thống sẽ hiển thị một biểu mẫu (form) cho phép người dùng cập nhật các thông tin cần thay đổi theo nhu cầu. Sau khi hoàn tất việc chỉnh sửa, người dùng nhấn nút “Cập Nhật” để lưu lại các thay đổi.</w:t>
      </w:r>
    </w:p>
    <w:p w14:paraId="1C8BEF64" w14:textId="77777777" w:rsidR="00850B17" w:rsidRPr="00850B17" w:rsidRDefault="00850B17" w:rsidP="00850B17">
      <w:pPr>
        <w:rPr>
          <w:lang w:val="vi-VN"/>
        </w:rPr>
      </w:pPr>
    </w:p>
    <w:p w14:paraId="1C1B3846" w14:textId="77777777" w:rsidR="00850B17" w:rsidRPr="00850B17" w:rsidRDefault="00850B17" w:rsidP="00850B17">
      <w:pPr>
        <w:rPr>
          <w:lang w:val="vi-VN"/>
        </w:rPr>
      </w:pPr>
    </w:p>
    <w:p w14:paraId="04E7E4A2" w14:textId="5B4AA933" w:rsidR="00850B17" w:rsidRDefault="00850B17" w:rsidP="00850B17">
      <w:pPr>
        <w:rPr>
          <w:lang w:val="vi-VN"/>
        </w:rPr>
      </w:pPr>
    </w:p>
    <w:p w14:paraId="5A49E636" w14:textId="1E4A2F87" w:rsidR="00850B17" w:rsidRDefault="00850B17" w:rsidP="00850B17">
      <w:pPr>
        <w:tabs>
          <w:tab w:val="left" w:pos="3087"/>
        </w:tabs>
        <w:rPr>
          <w:lang w:val="vi-VN"/>
        </w:rPr>
      </w:pPr>
      <w:r>
        <w:rPr>
          <w:lang w:val="vi-VN"/>
        </w:rPr>
        <w:lastRenderedPageBreak/>
        <w:tab/>
      </w:r>
    </w:p>
    <w:p w14:paraId="1F0E0425" w14:textId="77777777" w:rsidR="00850B17" w:rsidRPr="00850B17" w:rsidRDefault="00850B17" w:rsidP="00850B17">
      <w:pPr>
        <w:tabs>
          <w:tab w:val="left" w:pos="3087"/>
        </w:tabs>
        <w:rPr>
          <w:lang w:val="vi-VN"/>
        </w:rPr>
      </w:pPr>
    </w:p>
    <w:p w14:paraId="7F18FA07" w14:textId="554B0A76" w:rsidR="00850B17" w:rsidRDefault="008751D6" w:rsidP="00850B17">
      <w:pPr>
        <w:jc w:val="center"/>
        <w:rPr>
          <w:lang w:val="vi-VN"/>
        </w:rPr>
      </w:pPr>
      <w:r w:rsidRPr="008751D6">
        <w:rPr>
          <w:lang w:val="vi-VN"/>
        </w:rPr>
        <w:drawing>
          <wp:inline distT="0" distB="0" distL="0" distR="0" wp14:anchorId="3ADD3E0A" wp14:editId="024C0CAC">
            <wp:extent cx="5760720" cy="24999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99995"/>
                    </a:xfrm>
                    <a:prstGeom prst="rect">
                      <a:avLst/>
                    </a:prstGeom>
                  </pic:spPr>
                </pic:pic>
              </a:graphicData>
            </a:graphic>
          </wp:inline>
        </w:drawing>
      </w:r>
    </w:p>
    <w:p w14:paraId="32099546" w14:textId="6B8EE66A" w:rsidR="00850B17" w:rsidRDefault="00850B17" w:rsidP="00850B17">
      <w:pPr>
        <w:jc w:val="center"/>
        <w:rPr>
          <w:lang w:val="vi-VN"/>
        </w:rPr>
      </w:pPr>
      <w:r w:rsidRPr="00850B17">
        <w:rPr>
          <w:lang w:val="vi-VN"/>
        </w:rPr>
        <w:drawing>
          <wp:inline distT="0" distB="0" distL="0" distR="0" wp14:anchorId="20CEF2D3" wp14:editId="28B06360">
            <wp:extent cx="5760720" cy="13533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3692" cy="1356359"/>
                    </a:xfrm>
                    <a:prstGeom prst="rect">
                      <a:avLst/>
                    </a:prstGeom>
                  </pic:spPr>
                </pic:pic>
              </a:graphicData>
            </a:graphic>
          </wp:inline>
        </w:drawing>
      </w:r>
    </w:p>
    <w:p w14:paraId="642A6864" w14:textId="77777777" w:rsidR="008751D6" w:rsidRDefault="008751D6" w:rsidP="00850B17">
      <w:pPr>
        <w:jc w:val="center"/>
        <w:rPr>
          <w:lang w:val="vi-VN"/>
        </w:rPr>
      </w:pPr>
    </w:p>
    <w:p w14:paraId="5DCE6979" w14:textId="26F501A0" w:rsidR="00850B17" w:rsidRDefault="008751D6" w:rsidP="008608E6">
      <w:pPr>
        <w:spacing w:line="360" w:lineRule="auto"/>
        <w:jc w:val="center"/>
        <w:rPr>
          <w:i/>
          <w:sz w:val="24"/>
          <w:szCs w:val="24"/>
          <w:lang w:val="vi-VN"/>
        </w:rPr>
      </w:pPr>
      <w:r w:rsidRPr="008608E6">
        <w:rPr>
          <w:i/>
          <w:sz w:val="24"/>
          <w:szCs w:val="24"/>
          <w:lang w:val="vi-VN"/>
        </w:rPr>
        <w:t>Hình 3.8: Giao diện trang sửa thông tin quản trị viên</w:t>
      </w:r>
    </w:p>
    <w:p w14:paraId="204C2906" w14:textId="2DD97548" w:rsidR="008608E6" w:rsidRDefault="008608E6" w:rsidP="008608E6">
      <w:pPr>
        <w:spacing w:line="360" w:lineRule="auto"/>
        <w:rPr>
          <w:lang w:val="vi-VN"/>
        </w:rPr>
      </w:pPr>
      <w:r w:rsidRPr="008608E6">
        <w:rPr>
          <w:lang w:val="vi-VN"/>
        </w:rPr>
        <w:t>Tại giao diện</w:t>
      </w:r>
      <w:r>
        <w:rPr>
          <w:lang w:val="vi-VN"/>
        </w:rPr>
        <w:t xml:space="preserve"> mục “QUẢN TRỊ VIÊN</w:t>
      </w:r>
      <w:r w:rsidRPr="008608E6">
        <w:rPr>
          <w:lang w:val="vi-VN"/>
        </w:rPr>
        <w:t>”, người dùng nhấn nút “xóa” để thực hiện x</w:t>
      </w:r>
      <w:r>
        <w:rPr>
          <w:lang w:val="vi-VN"/>
        </w:rPr>
        <w:t>óa quản trị viên</w:t>
      </w:r>
      <w:r w:rsidRPr="008608E6">
        <w:rPr>
          <w:lang w:val="vi-VN"/>
        </w:rPr>
        <w:t>.</w:t>
      </w:r>
    </w:p>
    <w:p w14:paraId="0A75042E" w14:textId="1C81AF89" w:rsidR="008608E6" w:rsidRDefault="008608E6" w:rsidP="008608E6">
      <w:pPr>
        <w:spacing w:line="360" w:lineRule="auto"/>
        <w:jc w:val="center"/>
        <w:rPr>
          <w:lang w:val="vi-VN"/>
        </w:rPr>
      </w:pPr>
      <w:r w:rsidRPr="008608E6">
        <w:rPr>
          <w:lang w:val="vi-VN"/>
        </w:rPr>
        <w:drawing>
          <wp:inline distT="0" distB="0" distL="0" distR="0" wp14:anchorId="0B0BB54D" wp14:editId="024A298F">
            <wp:extent cx="5760720" cy="3313786"/>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0352" cy="3319327"/>
                    </a:xfrm>
                    <a:prstGeom prst="rect">
                      <a:avLst/>
                    </a:prstGeom>
                  </pic:spPr>
                </pic:pic>
              </a:graphicData>
            </a:graphic>
          </wp:inline>
        </w:drawing>
      </w:r>
    </w:p>
    <w:p w14:paraId="3637CEEC" w14:textId="612A6807" w:rsidR="008608E6" w:rsidRPr="008608E6" w:rsidRDefault="008608E6" w:rsidP="008608E6">
      <w:pPr>
        <w:spacing w:line="360" w:lineRule="auto"/>
        <w:jc w:val="center"/>
        <w:rPr>
          <w:i/>
          <w:sz w:val="24"/>
          <w:szCs w:val="24"/>
          <w:lang w:val="vi-VN"/>
        </w:rPr>
      </w:pPr>
      <w:bookmarkStart w:id="11" w:name="_GoBack"/>
      <w:bookmarkEnd w:id="11"/>
      <w:r w:rsidRPr="008608E6">
        <w:rPr>
          <w:i/>
          <w:sz w:val="24"/>
          <w:szCs w:val="24"/>
          <w:lang w:val="vi-VN"/>
        </w:rPr>
        <w:t>Hình 3.9: Giao diện trang xóa quản trị viên</w:t>
      </w:r>
    </w:p>
    <w:p w14:paraId="43E6837D" w14:textId="7D4F1DC9" w:rsidR="008608E6" w:rsidRPr="008608E6" w:rsidRDefault="008608E6" w:rsidP="008608E6">
      <w:pPr>
        <w:tabs>
          <w:tab w:val="left" w:pos="5495"/>
        </w:tabs>
        <w:rPr>
          <w:lang w:val="vi-VN"/>
        </w:rPr>
      </w:pPr>
      <w:r>
        <w:rPr>
          <w:lang w:val="vi-VN"/>
        </w:rPr>
        <w:tab/>
      </w:r>
    </w:p>
    <w:p w14:paraId="71BC9BF7" w14:textId="77777777" w:rsidR="00B8634B" w:rsidRDefault="00B8634B" w:rsidP="00B8634B">
      <w:pPr>
        <w:pStyle w:val="Heading3"/>
        <w:numPr>
          <w:ilvl w:val="0"/>
          <w:numId w:val="4"/>
        </w:numPr>
        <w:tabs>
          <w:tab w:val="left" w:pos="993"/>
        </w:tabs>
        <w:spacing w:before="120" w:after="120" w:line="360" w:lineRule="auto"/>
        <w:ind w:left="284" w:firstLine="0"/>
        <w:rPr>
          <w:rFonts w:cs="Times New Roman"/>
          <w:i w:val="0"/>
        </w:rPr>
      </w:pPr>
      <w:r w:rsidRPr="00F93EB7">
        <w:rPr>
          <w:rFonts w:cs="Times New Roman"/>
          <w:i w:val="0"/>
        </w:rPr>
        <w:lastRenderedPageBreak/>
        <w:t xml:space="preserve">Giao diện </w:t>
      </w:r>
      <w:r>
        <w:rPr>
          <w:rFonts w:cs="Times New Roman"/>
          <w:i w:val="0"/>
        </w:rPr>
        <w:t>trang quản trị</w:t>
      </w:r>
    </w:p>
    <w:p w14:paraId="56FB38DD" w14:textId="77777777" w:rsidR="00DE2CA6" w:rsidRPr="00DE2CA6" w:rsidRDefault="00DE2CA6" w:rsidP="00DE2CA6">
      <w:pPr>
        <w:rPr>
          <w:i/>
        </w:rPr>
      </w:pPr>
      <w:r>
        <w:rPr>
          <w:noProof/>
          <w:lang w:val="vi-VN" w:eastAsia="vi-VN"/>
        </w:rPr>
        <w:drawing>
          <wp:inline distT="0" distB="0" distL="0" distR="0" wp14:anchorId="5BA9D096" wp14:editId="1CB3E9BB">
            <wp:extent cx="576262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noFill/>
                    <a:ln>
                      <a:noFill/>
                    </a:ln>
                  </pic:spPr>
                </pic:pic>
              </a:graphicData>
            </a:graphic>
          </wp:inline>
        </w:drawing>
      </w:r>
    </w:p>
    <w:p w14:paraId="7EC160C1" w14:textId="2B7D3669" w:rsidR="00DE2CA6" w:rsidRPr="00DE2CA6" w:rsidRDefault="00F86924" w:rsidP="00DE2CA6">
      <w:pPr>
        <w:jc w:val="center"/>
        <w:rPr>
          <w:i/>
        </w:rPr>
      </w:pPr>
      <w:r>
        <w:rPr>
          <w:i/>
        </w:rPr>
        <w:t>Hình 6</w:t>
      </w:r>
      <w:r w:rsidR="00DE2CA6" w:rsidRPr="00DE2CA6">
        <w:rPr>
          <w:i/>
        </w:rPr>
        <w:t>. Thanh menu sau khi đăng nhập tư cách quản trị của website</w:t>
      </w:r>
    </w:p>
    <w:p w14:paraId="6D7FB2CC" w14:textId="77777777" w:rsidR="00DE2CA6" w:rsidRPr="00DE2CA6" w:rsidRDefault="00DE2CA6" w:rsidP="00DE2CA6"/>
    <w:p w14:paraId="6BB84080" w14:textId="3DD485FC" w:rsidR="00B8634B" w:rsidRPr="002E682E" w:rsidRDefault="00B8634B" w:rsidP="00B8634B">
      <w:pPr>
        <w:spacing w:line="360" w:lineRule="auto"/>
        <w:jc w:val="center"/>
        <w:rPr>
          <w:i/>
          <w:iCs/>
        </w:rPr>
      </w:pPr>
      <w:r>
        <w:rPr>
          <w:noProof/>
          <w:lang w:val="vi-VN" w:eastAsia="vi-VN"/>
        </w:rPr>
        <w:drawing>
          <wp:inline distT="0" distB="0" distL="0" distR="0" wp14:anchorId="6BACF859" wp14:editId="1FF96641">
            <wp:extent cx="5760720" cy="297081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970818"/>
                    </a:xfrm>
                    <a:prstGeom prst="rect">
                      <a:avLst/>
                    </a:prstGeom>
                    <a:noFill/>
                    <a:ln>
                      <a:noFill/>
                    </a:ln>
                  </pic:spPr>
                </pic:pic>
              </a:graphicData>
            </a:graphic>
          </wp:inline>
        </w:drawing>
      </w:r>
    </w:p>
    <w:p w14:paraId="168F4C63" w14:textId="0FE09EC1" w:rsidR="00B8634B" w:rsidRPr="002E682E" w:rsidRDefault="00B8634B" w:rsidP="00B8634B">
      <w:pPr>
        <w:spacing w:line="360" w:lineRule="auto"/>
        <w:jc w:val="center"/>
        <w:rPr>
          <w:i/>
          <w:iCs/>
        </w:rPr>
      </w:pPr>
      <w:r w:rsidRPr="002E682E">
        <w:rPr>
          <w:i/>
          <w:iCs/>
        </w:rPr>
        <w:t>Hình</w:t>
      </w:r>
      <w:r w:rsidR="00F86924">
        <w:rPr>
          <w:i/>
          <w:iCs/>
        </w:rPr>
        <w:t xml:space="preserve"> 7</w:t>
      </w:r>
      <w:r w:rsidRPr="002E682E">
        <w:rPr>
          <w:i/>
          <w:iCs/>
        </w:rPr>
        <w:t>: Giao diện trang quản trị</w:t>
      </w:r>
    </w:p>
    <w:p w14:paraId="12723C5F" w14:textId="77777777" w:rsidR="00B8634B" w:rsidRPr="00432D16" w:rsidRDefault="00B8634B" w:rsidP="00B8634B">
      <w:pPr>
        <w:spacing w:line="360" w:lineRule="auto"/>
        <w:ind w:firstLine="720"/>
        <w:jc w:val="both"/>
      </w:pPr>
      <w:r w:rsidRPr="00432D16">
        <w:t>Giao diện trang quản trị của hệ thống được thiết kế hiện đại với màu xanh dương chủ đạo, tạo sự chuyên nghiệp và dễ nhìn. Thanh menu nằm ở đầu trang cung cấp các chức năng chính, bao gồm: Sản phẩm đồng hồ, Thành viên, Quản trị viên, Danh sách giỏ hàng, Danh sách hóa đơn, Thống kê, và Đăng xuất, giúp quản trị viên dễ dàng truy cập và quản lý các phần quan trọng của hệ thống.</w:t>
      </w:r>
    </w:p>
    <w:p w14:paraId="4382CA26" w14:textId="77777777" w:rsidR="00B8634B" w:rsidRPr="00432D16" w:rsidRDefault="00B8634B" w:rsidP="00B8634B">
      <w:pPr>
        <w:spacing w:line="360" w:lineRule="auto"/>
        <w:ind w:firstLine="720"/>
        <w:jc w:val="both"/>
      </w:pPr>
      <w:r w:rsidRPr="00432D16">
        <w:t>Phần trung tâm hiển thị tiêu đề "Danh sách sản phẩm", kèm theo nút "Thêm sản phẩm" nằm ở phía trên, cho phép quản trị viên thêm mới sản phẩm vào hệ thống. Bên dưới là bảng dữ liệu với các cột như Mã sản phẩm, Tên sản phẩm, Hình ảnh, Giá, Mô tả, Giá khuyến mãi, Số lượng, và Hành động. Bố cục bảng giúp quản trị viên dễ dàng theo dõi và thực hiện các thao tác như chỉnh sửa hoặc xóa sản phẩm.</w:t>
      </w:r>
    </w:p>
    <w:p w14:paraId="0B91F225" w14:textId="77777777" w:rsidR="00B8634B" w:rsidRDefault="00B8634B" w:rsidP="00B8634B">
      <w:pPr>
        <w:spacing w:line="360" w:lineRule="auto"/>
        <w:ind w:firstLine="720"/>
        <w:jc w:val="both"/>
      </w:pPr>
      <w:r w:rsidRPr="00432D16">
        <w:t>Phần cuối trang là khu vực liên hệ, hiển thị thông tin liên lạc như số điện thoại, email, và địa chỉ, cùng dòng ghi chú bản quyền, tạo cảm giác hoàn thiện và đầy đủ. Giao diện này được thiết kế để tối ưu hóa thao tác quản lý và tạo sự thuận tiện cho quản trị viên trong việc vận hành hệ thống.</w:t>
      </w:r>
    </w:p>
    <w:p w14:paraId="79031CDA" w14:textId="6D06D9AF" w:rsidR="00B8634B" w:rsidRDefault="001D157B" w:rsidP="001D157B">
      <w:pPr>
        <w:spacing w:line="360" w:lineRule="auto"/>
      </w:pPr>
      <w:r>
        <w:rPr>
          <w:noProof/>
          <w:lang w:val="vi-VN" w:eastAsia="vi-VN"/>
        </w:rPr>
        <w:lastRenderedPageBreak/>
        <w:drawing>
          <wp:inline distT="0" distB="0" distL="0" distR="0" wp14:anchorId="2BBA7EB6" wp14:editId="70BF1148">
            <wp:extent cx="5753100" cy="3114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0776C5DE" w14:textId="3736F900" w:rsidR="00B8634B" w:rsidRDefault="00B8634B" w:rsidP="00B8634B">
      <w:pPr>
        <w:spacing w:before="120" w:after="120" w:line="360" w:lineRule="auto"/>
        <w:ind w:firstLine="720"/>
        <w:jc w:val="center"/>
        <w:rPr>
          <w:i/>
          <w:iCs/>
        </w:rPr>
      </w:pPr>
      <w:r w:rsidRPr="002E682E">
        <w:rPr>
          <w:i/>
          <w:iCs/>
        </w:rPr>
        <w:t>Hình</w:t>
      </w:r>
      <w:r w:rsidR="00F86924">
        <w:rPr>
          <w:i/>
          <w:iCs/>
        </w:rPr>
        <w:t xml:space="preserve"> 8</w:t>
      </w:r>
      <w:r w:rsidRPr="002E682E">
        <w:rPr>
          <w:i/>
          <w:iCs/>
        </w:rPr>
        <w:t>: Giao diện trang thêm sản phẩm</w:t>
      </w:r>
    </w:p>
    <w:p w14:paraId="0F5E3B0A" w14:textId="1D24DB22" w:rsidR="00B8634B" w:rsidRDefault="00B8634B" w:rsidP="00B8634B">
      <w:pPr>
        <w:spacing w:line="360" w:lineRule="auto"/>
        <w:ind w:firstLine="720"/>
        <w:jc w:val="both"/>
      </w:pPr>
      <w:r w:rsidRPr="002E682E">
        <w:t>Giao diện trang thêm sản phẩm được thiết kế đơn giản với tiêu đề "Nhập thông tin sản phẩm" nổi bật. Các trường nhập liệu bao gồm: Mã sản phẩm, Tên sản phẩm, Hình ảnh, Giá, Mô tả, Giá khuyến mãi, và Số lượng, được bố trí gọn gàng theo thứ tự logic. Dưới cùng là nút "Thêm sản phẩm" màu xanh lá cây, giúp quản trị viên lưu thông tin và thêm sản phẩm mới vào hệ thống một cách nhanh chóng và tiện lợi.</w:t>
      </w:r>
    </w:p>
    <w:p w14:paraId="3ADA0962" w14:textId="66D11596" w:rsidR="001D157B" w:rsidRDefault="001D157B" w:rsidP="001D157B">
      <w:pPr>
        <w:spacing w:line="360" w:lineRule="auto"/>
        <w:jc w:val="both"/>
      </w:pPr>
      <w:r>
        <w:rPr>
          <w:noProof/>
          <w:lang w:val="vi-VN" w:eastAsia="vi-VN"/>
        </w:rPr>
        <w:drawing>
          <wp:inline distT="0" distB="0" distL="0" distR="0" wp14:anchorId="35221A10" wp14:editId="21A8E11F">
            <wp:extent cx="5753100" cy="3400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14:paraId="0375F137" w14:textId="1A1D2117" w:rsidR="001D157B" w:rsidRDefault="001D157B" w:rsidP="001D157B">
      <w:pPr>
        <w:spacing w:before="120" w:after="120" w:line="360" w:lineRule="auto"/>
        <w:ind w:firstLine="720"/>
        <w:jc w:val="center"/>
        <w:rPr>
          <w:i/>
          <w:iCs/>
        </w:rPr>
      </w:pPr>
      <w:r w:rsidRPr="002E682E">
        <w:rPr>
          <w:i/>
          <w:iCs/>
        </w:rPr>
        <w:t>Hình</w:t>
      </w:r>
      <w:r>
        <w:rPr>
          <w:i/>
          <w:iCs/>
        </w:rPr>
        <w:t xml:space="preserve"> 9</w:t>
      </w:r>
      <w:r w:rsidRPr="002E682E">
        <w:rPr>
          <w:i/>
          <w:iCs/>
        </w:rPr>
        <w:t xml:space="preserve">: Giao diện trang </w:t>
      </w:r>
      <w:r>
        <w:rPr>
          <w:i/>
          <w:iCs/>
        </w:rPr>
        <w:t>danh sách giỏ hàng</w:t>
      </w:r>
    </w:p>
    <w:p w14:paraId="71A74A34" w14:textId="7C46DA3F" w:rsidR="001D157B" w:rsidRDefault="001D157B" w:rsidP="00C055D1">
      <w:pPr>
        <w:spacing w:line="360" w:lineRule="auto"/>
        <w:ind w:firstLine="720"/>
        <w:jc w:val="both"/>
      </w:pPr>
      <w:r w:rsidRPr="002E682E">
        <w:lastRenderedPageBreak/>
        <w:t xml:space="preserve">Giao diện </w:t>
      </w:r>
      <w:r w:rsidRPr="001D157B">
        <w:rPr>
          <w:iCs/>
        </w:rPr>
        <w:t>danh sách giỏ hàng</w:t>
      </w:r>
      <w:r w:rsidRPr="002E682E">
        <w:t xml:space="preserve"> được thiết kế đơn giản với tiêu đề "</w:t>
      </w:r>
      <w:r w:rsidR="00C055D1">
        <w:t>Danh sách giỏ</w:t>
      </w:r>
      <w:r w:rsidRPr="002E682E">
        <w:t xml:space="preserve">" </w:t>
      </w:r>
      <w:r w:rsidR="00C055D1">
        <w:t>màu xanh da trời</w:t>
      </w:r>
      <w:r w:rsidRPr="002E682E">
        <w:t>.</w:t>
      </w:r>
      <w:r w:rsidR="00C055D1">
        <w:t xml:space="preserve"> Trang có bảng ghi chú trạng thái giỏ giúp quản trị viên </w:t>
      </w:r>
      <w:r w:rsidR="003C59F8">
        <w:t>nhận biết</w:t>
      </w:r>
      <w:r w:rsidR="00C055D1">
        <w:t xml:space="preserve"> trạng thái của giỏ hàng</w:t>
      </w:r>
      <w:r w:rsidRPr="002E682E">
        <w:t>.</w:t>
      </w:r>
      <w:r w:rsidR="00C055D1">
        <w:t xml:space="preserve"> Thông tin của giỏ hàng gồm có thông tin của khách hàng, thời gian tạo giỏ hàng, thông tin sản phẩm mua, trạng thái của giỏ hàng và tổng tiền.</w:t>
      </w:r>
    </w:p>
    <w:p w14:paraId="4D39A436" w14:textId="7C9FDE44" w:rsidR="003C59F8" w:rsidRDefault="003C59F8" w:rsidP="003C59F8">
      <w:pPr>
        <w:spacing w:line="360" w:lineRule="auto"/>
        <w:jc w:val="both"/>
      </w:pPr>
      <w:r>
        <w:rPr>
          <w:noProof/>
          <w:lang w:val="vi-VN" w:eastAsia="vi-VN"/>
        </w:rPr>
        <w:drawing>
          <wp:inline distT="0" distB="0" distL="0" distR="0" wp14:anchorId="77C9B2CA" wp14:editId="0B05E7F2">
            <wp:extent cx="5762625" cy="2324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2324100"/>
                    </a:xfrm>
                    <a:prstGeom prst="rect">
                      <a:avLst/>
                    </a:prstGeom>
                    <a:noFill/>
                    <a:ln>
                      <a:noFill/>
                    </a:ln>
                  </pic:spPr>
                </pic:pic>
              </a:graphicData>
            </a:graphic>
          </wp:inline>
        </w:drawing>
      </w:r>
    </w:p>
    <w:p w14:paraId="47F2B7BF" w14:textId="54074BD4" w:rsidR="003C59F8" w:rsidRDefault="003C59F8" w:rsidP="003C59F8">
      <w:pPr>
        <w:spacing w:before="120" w:after="120" w:line="360" w:lineRule="auto"/>
        <w:ind w:firstLine="720"/>
        <w:jc w:val="center"/>
        <w:rPr>
          <w:i/>
          <w:iCs/>
        </w:rPr>
      </w:pPr>
      <w:r w:rsidRPr="002E682E">
        <w:rPr>
          <w:i/>
          <w:iCs/>
        </w:rPr>
        <w:t>Hình</w:t>
      </w:r>
      <w:r>
        <w:rPr>
          <w:i/>
          <w:iCs/>
        </w:rPr>
        <w:t xml:space="preserve"> 10</w:t>
      </w:r>
      <w:r w:rsidRPr="002E682E">
        <w:rPr>
          <w:i/>
          <w:iCs/>
        </w:rPr>
        <w:t xml:space="preserve">: Giao diện </w:t>
      </w:r>
      <w:r>
        <w:rPr>
          <w:i/>
          <w:iCs/>
        </w:rPr>
        <w:t>hoá đơn mua hàng</w:t>
      </w:r>
    </w:p>
    <w:p w14:paraId="34DE640C" w14:textId="77777777" w:rsidR="00A55254" w:rsidRDefault="003C59F8" w:rsidP="003C59F8">
      <w:pPr>
        <w:spacing w:line="360" w:lineRule="auto"/>
        <w:ind w:firstLine="720"/>
        <w:jc w:val="both"/>
      </w:pPr>
      <w:r w:rsidRPr="002E682E">
        <w:t xml:space="preserve">Giao diện </w:t>
      </w:r>
      <w:r w:rsidRPr="001D157B">
        <w:rPr>
          <w:iCs/>
        </w:rPr>
        <w:t>danh sách giỏ hàng</w:t>
      </w:r>
      <w:r w:rsidRPr="002E682E">
        <w:t xml:space="preserve"> được thiết kế đơn giản với </w:t>
      </w:r>
      <w:r>
        <w:t>các thông tin cần có</w:t>
      </w:r>
      <w:r w:rsidR="007C5A9F">
        <w:t xml:space="preserve"> của</w:t>
      </w:r>
      <w:r>
        <w:t xml:space="preserve"> giao dịch thanh toán</w:t>
      </w:r>
      <w:r w:rsidRPr="002E682E">
        <w:t>.</w:t>
      </w:r>
      <w:r>
        <w:t xml:space="preserve"> Trang có </w:t>
      </w:r>
      <w:r w:rsidR="007C5A9F">
        <w:t>các thông tin về khách hành như mã thành viên, tên của khách hàng..</w:t>
      </w:r>
      <w:r w:rsidRPr="002E682E">
        <w:t>.</w:t>
      </w:r>
      <w:r>
        <w:t xml:space="preserve"> </w:t>
      </w:r>
      <w:r w:rsidR="007C5A9F">
        <w:t>Cùng với thông tin của hoá đơn như ngày lập, người lập mã, hoá đơn…Thông tin về sản phẩm được mua và tổng tiền được đặt trên nút in hoá đơn màu xanh nước biển. Nút in hoá đơn được dùng để in hoá đơn ra dạng file PDF nếu cần thiết.</w:t>
      </w:r>
    </w:p>
    <w:p w14:paraId="41346C46" w14:textId="1485628D" w:rsidR="003C59F8" w:rsidRDefault="00A55254" w:rsidP="00A55254">
      <w:pPr>
        <w:spacing w:line="360" w:lineRule="auto"/>
        <w:jc w:val="both"/>
      </w:pPr>
      <w:r>
        <w:rPr>
          <w:noProof/>
          <w:lang w:val="vi-VN" w:eastAsia="vi-VN"/>
        </w:rPr>
        <w:drawing>
          <wp:inline distT="0" distB="0" distL="0" distR="0" wp14:anchorId="2A90BD76" wp14:editId="3D66317D">
            <wp:extent cx="5753100" cy="2066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066925"/>
                    </a:xfrm>
                    <a:prstGeom prst="rect">
                      <a:avLst/>
                    </a:prstGeom>
                    <a:noFill/>
                    <a:ln>
                      <a:noFill/>
                    </a:ln>
                  </pic:spPr>
                </pic:pic>
              </a:graphicData>
            </a:graphic>
          </wp:inline>
        </w:drawing>
      </w:r>
      <w:r w:rsidR="007C5A9F">
        <w:t xml:space="preserve"> </w:t>
      </w:r>
    </w:p>
    <w:p w14:paraId="0E44A26D" w14:textId="2DD935D0" w:rsidR="00A55254" w:rsidRDefault="00A55254" w:rsidP="00A55254">
      <w:pPr>
        <w:spacing w:before="120" w:after="120" w:line="360" w:lineRule="auto"/>
        <w:ind w:firstLine="720"/>
        <w:jc w:val="center"/>
        <w:rPr>
          <w:i/>
          <w:iCs/>
        </w:rPr>
      </w:pPr>
      <w:r w:rsidRPr="002E682E">
        <w:rPr>
          <w:i/>
          <w:iCs/>
        </w:rPr>
        <w:t>Hình</w:t>
      </w:r>
      <w:r>
        <w:rPr>
          <w:i/>
          <w:iCs/>
        </w:rPr>
        <w:t xml:space="preserve"> 11</w:t>
      </w:r>
      <w:r w:rsidRPr="002E682E">
        <w:rPr>
          <w:i/>
          <w:iCs/>
        </w:rPr>
        <w:t xml:space="preserve">: Giao diện </w:t>
      </w:r>
      <w:r>
        <w:rPr>
          <w:i/>
          <w:iCs/>
        </w:rPr>
        <w:t>thống kê</w:t>
      </w:r>
    </w:p>
    <w:p w14:paraId="797B67A8" w14:textId="501CAF07" w:rsidR="00A55254" w:rsidRDefault="00A55254" w:rsidP="00A55254">
      <w:pPr>
        <w:spacing w:line="360" w:lineRule="auto"/>
        <w:ind w:firstLine="720"/>
        <w:jc w:val="both"/>
      </w:pPr>
      <w:r w:rsidRPr="002E682E">
        <w:t xml:space="preserve">Giao diện </w:t>
      </w:r>
      <w:r>
        <w:rPr>
          <w:iCs/>
        </w:rPr>
        <w:t>thống kê gồm biểu đồ đường với trục tung</w:t>
      </w:r>
      <w:r w:rsidR="00503A4A">
        <w:rPr>
          <w:iCs/>
        </w:rPr>
        <w:t xml:space="preserve"> là tổng doanh thu trong ngày, trục hoàng là số ngày trong tháng. Góc trái của trang là khu vực chọn tháng thống kê và nút bắt đầu thống kê.</w:t>
      </w:r>
    </w:p>
    <w:p w14:paraId="2D0BA6D5" w14:textId="77777777" w:rsidR="00B8634B" w:rsidRPr="00F93EB7" w:rsidRDefault="00B8634B" w:rsidP="00B8634B">
      <w:pPr>
        <w:pStyle w:val="Heading2-TimesNewRowman"/>
        <w:numPr>
          <w:ilvl w:val="0"/>
          <w:numId w:val="3"/>
        </w:numPr>
        <w:spacing w:before="120" w:after="120" w:line="360" w:lineRule="auto"/>
        <w:ind w:hanging="720"/>
      </w:pPr>
      <w:r w:rsidRPr="00F93EB7">
        <w:lastRenderedPageBreak/>
        <w:t>CÁC CHỨC NĂNG CỦA WEBSITE</w:t>
      </w:r>
    </w:p>
    <w:p w14:paraId="330BF5B3" w14:textId="77777777" w:rsidR="00B8634B" w:rsidRDefault="00B8634B" w:rsidP="00B8634B">
      <w:pPr>
        <w:pStyle w:val="Heading3"/>
        <w:numPr>
          <w:ilvl w:val="0"/>
          <w:numId w:val="5"/>
        </w:numPr>
        <w:tabs>
          <w:tab w:val="left" w:pos="993"/>
        </w:tabs>
        <w:spacing w:before="120" w:after="120" w:line="360" w:lineRule="auto"/>
        <w:ind w:left="284" w:firstLine="0"/>
        <w:rPr>
          <w:rFonts w:cs="Times New Roman"/>
          <w:i w:val="0"/>
        </w:rPr>
      </w:pPr>
      <w:r w:rsidRPr="00F93EB7">
        <w:rPr>
          <w:rFonts w:cs="Times New Roman"/>
          <w:i w:val="0"/>
        </w:rPr>
        <w:t>Chức năng</w:t>
      </w:r>
      <w:r>
        <w:rPr>
          <w:rFonts w:cs="Times New Roman"/>
          <w:i w:val="0"/>
        </w:rPr>
        <w:t xml:space="preserve"> đăng nhập và đăng ký tài khoản</w:t>
      </w:r>
    </w:p>
    <w:p w14:paraId="6CDD8FF8" w14:textId="1D038E20" w:rsidR="00B8634B" w:rsidRDefault="00B8634B" w:rsidP="00B8634B">
      <w:pPr>
        <w:spacing w:before="120" w:after="120" w:line="360" w:lineRule="auto"/>
        <w:ind w:firstLine="720"/>
        <w:jc w:val="both"/>
      </w:pPr>
      <w:r>
        <w:t xml:space="preserve">- </w:t>
      </w:r>
      <w:r w:rsidRPr="00562FFC">
        <w:t>Người dùng</w:t>
      </w:r>
      <w:r>
        <w:t xml:space="preserve"> và </w:t>
      </w:r>
      <w:r w:rsidRPr="00562FFC">
        <w:t>quản trị viên có thể</w:t>
      </w:r>
      <w:r>
        <w:t xml:space="preserve"> </w:t>
      </w:r>
      <w:r w:rsidRPr="00562FFC">
        <w:t xml:space="preserve"> đăng nhập vào hệ thống bằng tài khoản đã tạo trước đó. Hệ thống kiểm tra thông tin đăng nhập và cấp quyền truy cập nếu hợp lệ.</w:t>
      </w:r>
    </w:p>
    <w:p w14:paraId="0AE902ED" w14:textId="77777777" w:rsidR="00B8634B" w:rsidRDefault="00B8634B" w:rsidP="00B8634B">
      <w:pPr>
        <w:spacing w:before="120" w:after="120" w:line="360" w:lineRule="auto"/>
        <w:ind w:firstLine="720"/>
        <w:jc w:val="both"/>
      </w:pPr>
      <w:r>
        <w:t xml:space="preserve">- </w:t>
      </w:r>
      <w:r w:rsidRPr="00562FFC">
        <w:t>Cho phép người dùng đăng ký tài khoản mới bằng cách cung cấp các thông tin như họ tên, email, số điện thoại, địa chỉ và mật khẩu.</w:t>
      </w:r>
    </w:p>
    <w:p w14:paraId="2821EBE1" w14:textId="77777777" w:rsidR="00B8634B" w:rsidRPr="00F93EB7" w:rsidRDefault="00B8634B" w:rsidP="00B8634B">
      <w:pPr>
        <w:spacing w:before="120" w:after="120" w:line="360" w:lineRule="auto"/>
        <w:ind w:firstLine="720"/>
        <w:jc w:val="both"/>
      </w:pPr>
      <w:r>
        <w:t xml:space="preserve">- </w:t>
      </w:r>
      <w:r w:rsidRPr="00562FFC">
        <w:t>Người dùng và quản trị viên có thể đăng xuất tài khoản một cách an toàn sau khi sử dụng</w:t>
      </w:r>
      <w:r w:rsidRPr="004F6C06">
        <w:t>.</w:t>
      </w:r>
    </w:p>
    <w:p w14:paraId="3862EFE7" w14:textId="77777777" w:rsidR="00B8634B" w:rsidRDefault="00B8634B" w:rsidP="00B8634B">
      <w:pPr>
        <w:pStyle w:val="Heading3"/>
        <w:numPr>
          <w:ilvl w:val="0"/>
          <w:numId w:val="5"/>
        </w:numPr>
        <w:tabs>
          <w:tab w:val="left" w:pos="993"/>
        </w:tabs>
        <w:spacing w:before="120" w:after="120" w:line="360" w:lineRule="auto"/>
        <w:ind w:left="284" w:firstLine="0"/>
        <w:rPr>
          <w:rFonts w:cs="Times New Roman"/>
          <w:i w:val="0"/>
        </w:rPr>
      </w:pPr>
      <w:r w:rsidRPr="00F93EB7">
        <w:rPr>
          <w:rFonts w:cs="Times New Roman"/>
          <w:i w:val="0"/>
        </w:rPr>
        <w:t xml:space="preserve">Chức năng </w:t>
      </w:r>
      <w:r>
        <w:rPr>
          <w:rFonts w:cs="Times New Roman"/>
          <w:i w:val="0"/>
        </w:rPr>
        <w:t>quản lý tài khoản</w:t>
      </w:r>
    </w:p>
    <w:p w14:paraId="469A509A" w14:textId="77777777" w:rsidR="00B8634B" w:rsidRPr="004F6C06" w:rsidRDefault="00B8634B" w:rsidP="00B8634B">
      <w:pPr>
        <w:spacing w:before="120" w:after="120" w:line="360" w:lineRule="auto"/>
        <w:ind w:firstLine="720"/>
        <w:jc w:val="both"/>
      </w:pPr>
      <w:r>
        <w:t xml:space="preserve">- </w:t>
      </w:r>
      <w:r w:rsidRPr="00562FFC">
        <w:t>Người dùng có thể xem và cập nhật thông tin tài khoản cá nhân, bao gồm tên, địa chỉ, số điện thoại, và mật khẩ</w:t>
      </w:r>
      <w:r>
        <w:t>u.</w:t>
      </w:r>
    </w:p>
    <w:p w14:paraId="2912FC10" w14:textId="76CCA03F" w:rsidR="00B8634B" w:rsidRDefault="00B8634B" w:rsidP="00B8634B">
      <w:pPr>
        <w:spacing w:line="360" w:lineRule="auto"/>
        <w:ind w:firstLine="720"/>
      </w:pPr>
      <w:r>
        <w:t xml:space="preserve">- </w:t>
      </w:r>
      <w:r w:rsidRPr="00562FFC">
        <w:t xml:space="preserve">Quản trị viên có quyền xem danh sách tài </w:t>
      </w:r>
      <w:r w:rsidR="00797AE1">
        <w:t>khoản người dùng trong hệ thống</w:t>
      </w:r>
      <w:r w:rsidRPr="004F6C06">
        <w:t>.</w:t>
      </w:r>
    </w:p>
    <w:p w14:paraId="585CBCAA" w14:textId="4086EE21" w:rsidR="00B8634B" w:rsidRDefault="00B8634B" w:rsidP="00B8634B">
      <w:pPr>
        <w:spacing w:line="360" w:lineRule="auto"/>
        <w:ind w:firstLine="720"/>
      </w:pPr>
      <w:r>
        <w:t xml:space="preserve">- </w:t>
      </w:r>
      <w:r w:rsidRPr="00562FFC">
        <w:t xml:space="preserve">Quản trị viên có thể tạo </w:t>
      </w:r>
      <w:r w:rsidR="00F452AD">
        <w:t xml:space="preserve">chỉnh sửa </w:t>
      </w:r>
      <w:r w:rsidRPr="00562FFC">
        <w:t>các tài khoản quản trị viên khác</w:t>
      </w:r>
      <w:r w:rsidR="00F452AD">
        <w:t xml:space="preserve"> nếu cần</w:t>
      </w:r>
      <w:r w:rsidRPr="00562FFC">
        <w:t>, đảm bảo vai trò và trách nhiệm rõ ràng</w:t>
      </w:r>
      <w:r w:rsidRPr="004F6C06">
        <w:t>.</w:t>
      </w:r>
    </w:p>
    <w:p w14:paraId="78BEB134" w14:textId="77777777" w:rsidR="00B8634B" w:rsidRDefault="00B8634B" w:rsidP="00B8634B">
      <w:pPr>
        <w:pStyle w:val="Heading3"/>
        <w:numPr>
          <w:ilvl w:val="0"/>
          <w:numId w:val="5"/>
        </w:numPr>
        <w:tabs>
          <w:tab w:val="left" w:pos="993"/>
        </w:tabs>
        <w:spacing w:before="120" w:after="120" w:line="360" w:lineRule="auto"/>
        <w:ind w:left="284" w:firstLine="0"/>
        <w:rPr>
          <w:rFonts w:cs="Times New Roman"/>
          <w:i w:val="0"/>
        </w:rPr>
      </w:pPr>
      <w:r w:rsidRPr="00F93EB7">
        <w:rPr>
          <w:rFonts w:cs="Times New Roman"/>
          <w:i w:val="0"/>
        </w:rPr>
        <w:t xml:space="preserve">Chức năng </w:t>
      </w:r>
      <w:r>
        <w:rPr>
          <w:rFonts w:cs="Times New Roman"/>
          <w:i w:val="0"/>
        </w:rPr>
        <w:t>tìm kiếm và xem sản phẩm</w:t>
      </w:r>
    </w:p>
    <w:p w14:paraId="46A103DD" w14:textId="03132B83" w:rsidR="00B8634B" w:rsidRDefault="00B8634B" w:rsidP="00B8634B">
      <w:pPr>
        <w:spacing w:before="120" w:after="120" w:line="360" w:lineRule="auto"/>
        <w:ind w:firstLine="720"/>
        <w:jc w:val="both"/>
      </w:pPr>
      <w:r>
        <w:t xml:space="preserve">- </w:t>
      </w:r>
      <w:r w:rsidRPr="00562FFC">
        <w:t>Hỗ trợ tìm kiếm sản phẩm nhanh chóng bằng</w:t>
      </w:r>
      <w:r w:rsidR="005426BE">
        <w:t xml:space="preserve"> cách nhập từ khóa liên quan đến tên sản phẩm</w:t>
      </w:r>
      <w:r w:rsidRPr="00562FFC">
        <w:t xml:space="preserve">. </w:t>
      </w:r>
    </w:p>
    <w:p w14:paraId="2A1E0563" w14:textId="6B6116CF" w:rsidR="00B8634B" w:rsidRDefault="00B8634B" w:rsidP="00B8634B">
      <w:pPr>
        <w:spacing w:before="120" w:after="120" w:line="360" w:lineRule="auto"/>
        <w:ind w:firstLine="720"/>
        <w:jc w:val="both"/>
      </w:pPr>
      <w:r>
        <w:t xml:space="preserve">- </w:t>
      </w:r>
      <w:r w:rsidRPr="00562FFC">
        <w:t xml:space="preserve">Cho phép xem thông tin chi tiết của từng sản phẩm, bao gồm </w:t>
      </w:r>
      <w:r w:rsidR="00354C3F">
        <w:t>hình ảnh, giá, mô tả sản phẩm, số lượng còn</w:t>
      </w:r>
      <w:r w:rsidRPr="00562FFC">
        <w:t xml:space="preserve">, </w:t>
      </w:r>
      <w:r w:rsidR="00354C3F">
        <w:t>giá bán</w:t>
      </w:r>
      <w:r w:rsidRPr="00562FFC">
        <w:t xml:space="preserve">. </w:t>
      </w:r>
    </w:p>
    <w:p w14:paraId="5CC1611C" w14:textId="77777777" w:rsidR="00B8634B" w:rsidRDefault="00B8634B" w:rsidP="00B8634B">
      <w:pPr>
        <w:pStyle w:val="Heading3"/>
        <w:numPr>
          <w:ilvl w:val="0"/>
          <w:numId w:val="5"/>
        </w:numPr>
        <w:tabs>
          <w:tab w:val="left" w:pos="993"/>
        </w:tabs>
        <w:spacing w:before="120" w:after="120" w:line="360" w:lineRule="auto"/>
        <w:ind w:left="284" w:firstLine="0"/>
        <w:rPr>
          <w:rFonts w:cs="Times New Roman"/>
          <w:i w:val="0"/>
        </w:rPr>
      </w:pPr>
      <w:r w:rsidRPr="00F93EB7">
        <w:rPr>
          <w:rFonts w:cs="Times New Roman"/>
          <w:i w:val="0"/>
        </w:rPr>
        <w:t xml:space="preserve">Chức năng </w:t>
      </w:r>
      <w:r>
        <w:rPr>
          <w:rFonts w:cs="Times New Roman"/>
          <w:i w:val="0"/>
        </w:rPr>
        <w:t>t</w:t>
      </w:r>
      <w:r w:rsidRPr="00562FFC">
        <w:rPr>
          <w:rFonts w:cs="Times New Roman"/>
          <w:i w:val="0"/>
        </w:rPr>
        <w:t>hêm, sửa, xóa, và quản lý sản phẩm:</w:t>
      </w:r>
    </w:p>
    <w:p w14:paraId="01B74737" w14:textId="77777777" w:rsidR="00B8634B" w:rsidRDefault="00B8634B" w:rsidP="00B8634B">
      <w:pPr>
        <w:spacing w:before="120" w:after="120" w:line="360" w:lineRule="auto"/>
        <w:ind w:firstLine="720"/>
        <w:jc w:val="both"/>
      </w:pPr>
      <w:r>
        <w:t xml:space="preserve">- </w:t>
      </w:r>
      <w:r w:rsidRPr="00562FFC">
        <w:t>Quản trị viên có thể thêm sản phẩm mới vào hệ thống với các thông tin như tên, hình ảnh, giá cả, số lượng tồn kho, và mô tả chi tiết.</w:t>
      </w:r>
    </w:p>
    <w:p w14:paraId="6F33CCDD" w14:textId="77777777" w:rsidR="00B8634B" w:rsidRDefault="00B8634B" w:rsidP="00B8634B">
      <w:pPr>
        <w:spacing w:before="120" w:after="120" w:line="360" w:lineRule="auto"/>
        <w:ind w:firstLine="720"/>
        <w:jc w:val="both"/>
      </w:pPr>
      <w:r>
        <w:t xml:space="preserve">- </w:t>
      </w:r>
      <w:r w:rsidRPr="00562FFC">
        <w:t>Sửa đổi thông tin sản phẩm nếu có thay đổi về giá, số lượng, hoặc hình ảnh.</w:t>
      </w:r>
      <w:r>
        <w:tab/>
        <w:t xml:space="preserve">- </w:t>
      </w:r>
      <w:r w:rsidRPr="00562FFC">
        <w:t>Xóa các sản phẩm không còn kinh doanh hoặc không còn tồn kho.</w:t>
      </w:r>
    </w:p>
    <w:p w14:paraId="121D92CC" w14:textId="77777777" w:rsidR="00B8634B" w:rsidRDefault="00B8634B" w:rsidP="00B8634B">
      <w:pPr>
        <w:pStyle w:val="Heading3"/>
        <w:tabs>
          <w:tab w:val="left" w:pos="993"/>
        </w:tabs>
        <w:spacing w:before="120" w:after="120" w:line="360" w:lineRule="auto"/>
        <w:ind w:left="284"/>
        <w:rPr>
          <w:rFonts w:cs="Times New Roman"/>
          <w:i w:val="0"/>
        </w:rPr>
      </w:pPr>
      <w:r>
        <w:rPr>
          <w:rFonts w:cs="Times New Roman"/>
          <w:i w:val="0"/>
        </w:rPr>
        <w:t xml:space="preserve">3.2.5.  </w:t>
      </w:r>
      <w:r w:rsidRPr="00F93EB7">
        <w:rPr>
          <w:rFonts w:cs="Times New Roman"/>
          <w:i w:val="0"/>
        </w:rPr>
        <w:t xml:space="preserve">Chức năng </w:t>
      </w:r>
      <w:r>
        <w:rPr>
          <w:rFonts w:cs="Times New Roman"/>
          <w:i w:val="0"/>
        </w:rPr>
        <w:t>quản lý giỏ hàng</w:t>
      </w:r>
    </w:p>
    <w:p w14:paraId="13956697" w14:textId="77777777" w:rsidR="00B8634B" w:rsidRDefault="00B8634B" w:rsidP="00B8634B">
      <w:pPr>
        <w:spacing w:before="120" w:after="120" w:line="360" w:lineRule="auto"/>
        <w:jc w:val="both"/>
      </w:pPr>
      <w:r>
        <w:tab/>
        <w:t xml:space="preserve">- </w:t>
      </w:r>
      <w:r w:rsidRPr="00166D55">
        <w:t>Người dùng có thể thêm sản phẩm vào giỏ hàng và xem danh sách các sản phẩm đã chọn, bao gồm tên sản phẩm, số lượng, và giá tiền.</w:t>
      </w:r>
    </w:p>
    <w:p w14:paraId="658D7776" w14:textId="33BCB80D" w:rsidR="00B8634B" w:rsidRDefault="00B8634B" w:rsidP="00B8634B">
      <w:pPr>
        <w:spacing w:before="120" w:after="120" w:line="360" w:lineRule="auto"/>
        <w:jc w:val="both"/>
      </w:pPr>
      <w:r>
        <w:lastRenderedPageBreak/>
        <w:tab/>
        <w:t xml:space="preserve">- </w:t>
      </w:r>
      <w:r w:rsidRPr="00166D55">
        <w:t>Cho phép chỉnh sửa giỏ hàng: xóa sản phẩm khỏi giỏ hàng, hoặc hủy toàn bộ giỏ hàng nếu cần.</w:t>
      </w:r>
    </w:p>
    <w:p w14:paraId="7F2CC414" w14:textId="5B566AED" w:rsidR="00B8634B" w:rsidRDefault="00B8634B" w:rsidP="00B8634B">
      <w:pPr>
        <w:spacing w:before="120" w:after="120" w:line="360" w:lineRule="auto"/>
        <w:jc w:val="both"/>
      </w:pPr>
      <w:r>
        <w:tab/>
        <w:t xml:space="preserve">- </w:t>
      </w:r>
      <w:r w:rsidRPr="00166D55">
        <w:t>Hiển thị tổng giá trị của giỏ hàng</w:t>
      </w:r>
      <w:r w:rsidR="00264D21">
        <w:t>.</w:t>
      </w:r>
    </w:p>
    <w:p w14:paraId="736B27C7" w14:textId="4BC5C0A2" w:rsidR="00B8634B" w:rsidRDefault="00B8634B" w:rsidP="00B8634B">
      <w:pPr>
        <w:pStyle w:val="Heading3"/>
        <w:numPr>
          <w:ilvl w:val="0"/>
          <w:numId w:val="18"/>
        </w:numPr>
        <w:tabs>
          <w:tab w:val="left" w:pos="993"/>
        </w:tabs>
        <w:spacing w:before="120" w:after="120" w:line="360" w:lineRule="auto"/>
        <w:rPr>
          <w:rFonts w:cs="Times New Roman"/>
          <w:i w:val="0"/>
        </w:rPr>
      </w:pPr>
      <w:r>
        <w:rPr>
          <w:rFonts w:cs="Times New Roman"/>
          <w:i w:val="0"/>
        </w:rPr>
        <w:t xml:space="preserve"> </w:t>
      </w:r>
      <w:r w:rsidR="006138E7">
        <w:rPr>
          <w:rFonts w:cs="Times New Roman"/>
          <w:i w:val="0"/>
        </w:rPr>
        <w:t>Chức năng</w:t>
      </w:r>
      <w:r>
        <w:rPr>
          <w:rFonts w:cs="Times New Roman"/>
          <w:i w:val="0"/>
        </w:rPr>
        <w:t xml:space="preserve"> thanh toán và hóa đơn</w:t>
      </w:r>
    </w:p>
    <w:p w14:paraId="70E1E883" w14:textId="672B4FA3" w:rsidR="00B8634B" w:rsidRDefault="00B8634B" w:rsidP="00B8634B">
      <w:pPr>
        <w:spacing w:before="120" w:after="120" w:line="360" w:lineRule="auto"/>
        <w:ind w:firstLine="720"/>
        <w:jc w:val="both"/>
      </w:pPr>
      <w:r>
        <w:t xml:space="preserve">- </w:t>
      </w:r>
      <w:r w:rsidRPr="00166D55">
        <w:t xml:space="preserve">Người dùng có thể tiến hành thanh toán giỏ hàng qua các phương thức như thẻ tín </w:t>
      </w:r>
      <w:r w:rsidR="005E3A89">
        <w:t>dụng</w:t>
      </w:r>
      <w:r w:rsidRPr="00166D55">
        <w:t xml:space="preserve"> hoặc thanh toán khi nhận hàng</w:t>
      </w:r>
      <w:r>
        <w:t>.</w:t>
      </w:r>
    </w:p>
    <w:p w14:paraId="4C6FA6FC" w14:textId="42B08A41" w:rsidR="000C0505" w:rsidRDefault="000C0505" w:rsidP="00B8634B">
      <w:pPr>
        <w:spacing w:before="120" w:after="120" w:line="360" w:lineRule="auto"/>
        <w:ind w:firstLine="720"/>
        <w:jc w:val="both"/>
      </w:pPr>
      <w:r>
        <w:t xml:space="preserve">- </w:t>
      </w:r>
      <w:r w:rsidRPr="00166D55">
        <w:t>Người dùng có thể</w:t>
      </w:r>
      <w:r>
        <w:t xml:space="preserve"> xem lại các hoá đơn</w:t>
      </w:r>
      <w:r w:rsidRPr="00166D55">
        <w:t xml:space="preserve"> </w:t>
      </w:r>
      <w:r>
        <w:t>của mình.</w:t>
      </w:r>
    </w:p>
    <w:p w14:paraId="09B4BC27" w14:textId="10A2BA6A" w:rsidR="000C0505" w:rsidRDefault="000C0505" w:rsidP="00B8634B">
      <w:pPr>
        <w:spacing w:before="120" w:after="120" w:line="360" w:lineRule="auto"/>
        <w:ind w:firstLine="720"/>
        <w:jc w:val="both"/>
      </w:pPr>
      <w:r>
        <w:t xml:space="preserve">- Quản trị viên có thể xem danh sách các hoá đơn của tất cả các khách hàng. </w:t>
      </w:r>
    </w:p>
    <w:p w14:paraId="25A1E719" w14:textId="77777777" w:rsidR="00B8634B" w:rsidRDefault="00B8634B" w:rsidP="00B8634B">
      <w:pPr>
        <w:spacing w:before="120" w:after="120" w:line="360" w:lineRule="auto"/>
        <w:ind w:firstLine="720"/>
        <w:jc w:val="both"/>
      </w:pPr>
      <w:r>
        <w:t xml:space="preserve">- </w:t>
      </w:r>
      <w:r w:rsidRPr="00166D55">
        <w:t>Người dùng và quản trị viên có thể in hóa đơn nếu cần</w:t>
      </w:r>
      <w:r w:rsidRPr="00F01A03">
        <w:t>.</w:t>
      </w:r>
    </w:p>
    <w:p w14:paraId="672BE8AC" w14:textId="6618BCE9" w:rsidR="00B8634B" w:rsidRDefault="00EE1394" w:rsidP="00B8634B">
      <w:pPr>
        <w:pStyle w:val="Heading3"/>
        <w:tabs>
          <w:tab w:val="left" w:pos="993"/>
        </w:tabs>
        <w:spacing w:before="120" w:after="120" w:line="360" w:lineRule="auto"/>
        <w:ind w:left="284"/>
        <w:rPr>
          <w:rFonts w:cs="Times New Roman"/>
          <w:i w:val="0"/>
        </w:rPr>
      </w:pPr>
      <w:r>
        <w:rPr>
          <w:rFonts w:cs="Times New Roman"/>
          <w:i w:val="0"/>
        </w:rPr>
        <w:t>3.2.7</w:t>
      </w:r>
      <w:r w:rsidR="00B8634B">
        <w:rPr>
          <w:rFonts w:cs="Times New Roman"/>
          <w:i w:val="0"/>
        </w:rPr>
        <w:t xml:space="preserve">.  </w:t>
      </w:r>
      <w:r w:rsidR="00B8634B" w:rsidRPr="00F01A03">
        <w:rPr>
          <w:rFonts w:cs="Times New Roman"/>
          <w:i w:val="0"/>
        </w:rPr>
        <w:t xml:space="preserve">Chức năng </w:t>
      </w:r>
      <w:r w:rsidR="00B8634B">
        <w:rPr>
          <w:rFonts w:cs="Times New Roman"/>
          <w:i w:val="0"/>
        </w:rPr>
        <w:t>quản lý thanh toán</w:t>
      </w:r>
    </w:p>
    <w:p w14:paraId="1A8A0A6B" w14:textId="52404451" w:rsidR="00B8634B" w:rsidRDefault="00B8634B" w:rsidP="00B8634B">
      <w:pPr>
        <w:spacing w:before="120" w:after="120" w:line="360" w:lineRule="auto"/>
        <w:jc w:val="both"/>
      </w:pPr>
      <w:r>
        <w:tab/>
        <w:t xml:space="preserve">- </w:t>
      </w:r>
      <w:r w:rsidRPr="00BC2CB8">
        <w:t>Quản trị</w:t>
      </w:r>
      <w:r w:rsidR="00EE1394">
        <w:t xml:space="preserve"> viên có thể duyệt các giỏ hành đang chờ</w:t>
      </w:r>
      <w:r w:rsidRPr="00BC2CB8">
        <w:t xml:space="preserve"> thanh toán từ người dùng, </w:t>
      </w:r>
      <w:r w:rsidR="00EE1394">
        <w:t xml:space="preserve"> người dùng cần </w:t>
      </w:r>
      <w:r w:rsidRPr="00BC2CB8">
        <w:t xml:space="preserve">xác minh </w:t>
      </w:r>
      <w:r w:rsidR="00EE1394">
        <w:t xml:space="preserve">bằng mật khẩu </w:t>
      </w:r>
      <w:r w:rsidRPr="00BC2CB8">
        <w:t xml:space="preserve">trước khi tiến hành </w:t>
      </w:r>
      <w:r w:rsidR="00EE1394">
        <w:t>duyệt</w:t>
      </w:r>
      <w:r w:rsidRPr="00BC2CB8">
        <w:t>.</w:t>
      </w:r>
    </w:p>
    <w:p w14:paraId="3CBE6EFB" w14:textId="53710DB4" w:rsidR="00B8634B" w:rsidRDefault="00B8634B" w:rsidP="00B8634B">
      <w:pPr>
        <w:spacing w:before="120" w:after="120" w:line="360" w:lineRule="auto"/>
        <w:jc w:val="both"/>
      </w:pPr>
      <w:r>
        <w:tab/>
        <w:t xml:space="preserve">- </w:t>
      </w:r>
      <w:r w:rsidRPr="00BC2CB8">
        <w:t>Hệ thống hỗ trợ ghi nhận trạng thái</w:t>
      </w:r>
      <w:r w:rsidR="003817A5">
        <w:t xml:space="preserve"> của giỏ hàng</w:t>
      </w:r>
      <w:r w:rsidRPr="00BC2CB8">
        <w:t xml:space="preserve">: đã </w:t>
      </w:r>
      <w:r w:rsidR="003817A5">
        <w:t>duyệt</w:t>
      </w:r>
      <w:r w:rsidRPr="00BC2CB8">
        <w:t xml:space="preserve">, </w:t>
      </w:r>
      <w:r w:rsidR="003817A5">
        <w:t>còn đang mua hàng</w:t>
      </w:r>
      <w:r w:rsidRPr="00BC2CB8">
        <w:t xml:space="preserve">, hoặc </w:t>
      </w:r>
      <w:r w:rsidR="003817A5">
        <w:t>đang chờ duyệt</w:t>
      </w:r>
      <w:r w:rsidRPr="00BC2CB8">
        <w:t>.</w:t>
      </w:r>
    </w:p>
    <w:p w14:paraId="70B4714A" w14:textId="436D0F59" w:rsidR="00B8634B" w:rsidRDefault="00EE1394" w:rsidP="00B8634B">
      <w:pPr>
        <w:pStyle w:val="Heading3"/>
        <w:tabs>
          <w:tab w:val="left" w:pos="993"/>
        </w:tabs>
        <w:spacing w:before="120" w:after="120" w:line="360" w:lineRule="auto"/>
        <w:ind w:left="284"/>
        <w:rPr>
          <w:rFonts w:cs="Times New Roman"/>
          <w:i w:val="0"/>
        </w:rPr>
      </w:pPr>
      <w:r>
        <w:rPr>
          <w:rFonts w:cs="Times New Roman"/>
          <w:i w:val="0"/>
        </w:rPr>
        <w:t>3.2.8</w:t>
      </w:r>
      <w:r w:rsidR="00B8634B">
        <w:rPr>
          <w:rFonts w:cs="Times New Roman"/>
          <w:i w:val="0"/>
        </w:rPr>
        <w:t xml:space="preserve">.  </w:t>
      </w:r>
      <w:r w:rsidR="00B8634B" w:rsidRPr="00F01A03">
        <w:rPr>
          <w:rFonts w:cs="Times New Roman"/>
          <w:i w:val="0"/>
        </w:rPr>
        <w:t xml:space="preserve">Chức năng </w:t>
      </w:r>
      <w:r w:rsidR="00B8634B">
        <w:rPr>
          <w:rFonts w:cs="Times New Roman"/>
          <w:i w:val="0"/>
        </w:rPr>
        <w:t>thống kê doanh thu</w:t>
      </w:r>
    </w:p>
    <w:p w14:paraId="556B297B" w14:textId="7DDDC5AA" w:rsidR="00B8634B" w:rsidRDefault="00B8634B" w:rsidP="00B8634B">
      <w:pPr>
        <w:spacing w:before="120" w:after="120" w:line="360" w:lineRule="auto"/>
        <w:jc w:val="both"/>
      </w:pPr>
      <w:r>
        <w:tab/>
        <w:t xml:space="preserve">- </w:t>
      </w:r>
      <w:r w:rsidRPr="00B37EB0">
        <w:t>Quản trị viên có thể xem báo cáo doanh thu theo các khoảng thời gian như ngày, tháng.</w:t>
      </w:r>
    </w:p>
    <w:p w14:paraId="5ED2C825" w14:textId="49E1D451" w:rsidR="00B8634B" w:rsidRPr="00B37EB0" w:rsidRDefault="00B8634B" w:rsidP="00B8634B">
      <w:pPr>
        <w:spacing w:before="120" w:after="120" w:line="360" w:lineRule="auto"/>
        <w:jc w:val="both"/>
      </w:pPr>
      <w:r>
        <w:tab/>
        <w:t xml:space="preserve">- </w:t>
      </w:r>
      <w:r w:rsidRPr="00B37EB0">
        <w:t xml:space="preserve">Thống kê </w:t>
      </w:r>
      <w:r w:rsidR="001F3D8C">
        <w:t>doanh thu được biển thị bằng giao diện biểu đồ.</w:t>
      </w:r>
    </w:p>
    <w:bookmarkEnd w:id="10"/>
    <w:p w14:paraId="41811B05" w14:textId="77777777" w:rsidR="00B01DE1" w:rsidRPr="00F93EB7" w:rsidRDefault="00B01DE1" w:rsidP="002F177F">
      <w:pPr>
        <w:spacing w:line="360" w:lineRule="auto"/>
      </w:pPr>
      <w:r w:rsidRPr="00F93EB7">
        <w:br w:type="page"/>
      </w:r>
    </w:p>
    <w:p w14:paraId="10F66CDB" w14:textId="178B761F" w:rsidR="00B01DE1" w:rsidRPr="00F93EB7" w:rsidRDefault="00C749AC" w:rsidP="00B01DE1">
      <w:pPr>
        <w:pStyle w:val="Heading1"/>
        <w:spacing w:line="360" w:lineRule="auto"/>
        <w:rPr>
          <w:b/>
        </w:rPr>
      </w:pPr>
      <w:bookmarkStart w:id="12" w:name="_Toc106097376"/>
      <w:r>
        <w:rPr>
          <w:b/>
        </w:rPr>
        <w:lastRenderedPageBreak/>
        <w:t>Phần 4</w:t>
      </w:r>
      <w:r w:rsidR="00242FC4" w:rsidRPr="00F93EB7">
        <w:rPr>
          <w:b/>
        </w:rPr>
        <w:t>:</w:t>
      </w:r>
      <w:r w:rsidR="00735DA2">
        <w:rPr>
          <w:b/>
          <w:lang w:val="vi-VN"/>
        </w:rPr>
        <w:t xml:space="preserve"> </w:t>
      </w:r>
      <w:r w:rsidR="00B01DE1" w:rsidRPr="00F93EB7">
        <w:rPr>
          <w:b/>
        </w:rPr>
        <w:t>KẾT LUẬN VÀ HƯỚNG PHÁT TRIỂN</w:t>
      </w:r>
      <w:bookmarkEnd w:id="12"/>
    </w:p>
    <w:p w14:paraId="58BABF76" w14:textId="77777777" w:rsidR="00B01DE1" w:rsidRPr="00F93EB7" w:rsidRDefault="00B01DE1" w:rsidP="005E3A89">
      <w:pPr>
        <w:pStyle w:val="Heading2-TimesNewRowman"/>
        <w:numPr>
          <w:ilvl w:val="0"/>
          <w:numId w:val="6"/>
        </w:numPr>
        <w:spacing w:line="360" w:lineRule="auto"/>
        <w:ind w:hanging="720"/>
      </w:pPr>
      <w:bookmarkStart w:id="13" w:name="_Toc106097377"/>
      <w:r w:rsidRPr="00F93EB7">
        <w:t>KẾT QUẢ ĐẠT ĐƯỢC</w:t>
      </w:r>
      <w:bookmarkEnd w:id="13"/>
    </w:p>
    <w:p w14:paraId="51CD08A1" w14:textId="23DB1E98" w:rsidR="005024C5" w:rsidRPr="005024C5" w:rsidRDefault="005024C5" w:rsidP="005E3A89">
      <w:pPr>
        <w:spacing w:line="360" w:lineRule="auto"/>
        <w:ind w:firstLine="720"/>
        <w:jc w:val="both"/>
      </w:pPr>
      <w:r w:rsidRPr="005024C5">
        <w:t>Sau khi hoàn thành dự án, nhóm chúng em đã đạt được những kết quả quan trọng như sau:</w:t>
      </w:r>
    </w:p>
    <w:p w14:paraId="41D0E94C" w14:textId="77777777" w:rsidR="005024C5" w:rsidRPr="005024C5" w:rsidRDefault="005024C5" w:rsidP="005E3A89">
      <w:pPr>
        <w:spacing w:line="360" w:lineRule="auto"/>
        <w:ind w:firstLine="720"/>
        <w:jc w:val="both"/>
      </w:pPr>
      <w:r w:rsidRPr="005024C5">
        <w:t>Hiểu rõ hơn về các bước triển khai một dự án thực tế trong lĩnh vực phát triển website.</w:t>
      </w:r>
    </w:p>
    <w:p w14:paraId="0692D62A" w14:textId="77777777" w:rsidR="005024C5" w:rsidRPr="005024C5" w:rsidRDefault="005024C5" w:rsidP="005E3A89">
      <w:pPr>
        <w:spacing w:line="360" w:lineRule="auto"/>
        <w:ind w:firstLine="720"/>
        <w:jc w:val="both"/>
      </w:pPr>
      <w:r w:rsidRPr="005024C5">
        <w:t>Tích lũy thêm nhiều kiến thức và kinh nghiệm về lập trình web, đặc biệt là sử dụng PHP và MySQL.</w:t>
      </w:r>
    </w:p>
    <w:p w14:paraId="0F4FEAA9" w14:textId="56C84B26" w:rsidR="00B01DE1" w:rsidRPr="005024C5" w:rsidRDefault="005024C5" w:rsidP="005E3A89">
      <w:pPr>
        <w:spacing w:line="360" w:lineRule="auto"/>
        <w:ind w:firstLine="720"/>
        <w:jc w:val="both"/>
        <w:rPr>
          <w:lang w:val="vi-VN"/>
        </w:rPr>
      </w:pPr>
      <w:r w:rsidRPr="005024C5">
        <w:t xml:space="preserve">Xây dựng thành công một website bán đồng hồ với giao diện thân thiện, dễ sử dụng, và các chức năng cơ bản </w:t>
      </w:r>
      <w:r>
        <w:t xml:space="preserve">như quản lý sản phẩm, giỏ </w:t>
      </w:r>
      <w:r>
        <w:rPr>
          <w:lang w:val="vi-VN"/>
        </w:rPr>
        <w:t>hàng.</w:t>
      </w:r>
    </w:p>
    <w:p w14:paraId="55A73846" w14:textId="058C7ACB" w:rsidR="00CD0D25" w:rsidRDefault="00B01DE1" w:rsidP="005E3A89">
      <w:pPr>
        <w:pStyle w:val="Heading2-TimesNewRowman"/>
        <w:numPr>
          <w:ilvl w:val="0"/>
          <w:numId w:val="6"/>
        </w:numPr>
        <w:spacing w:line="360" w:lineRule="auto"/>
        <w:ind w:hanging="720"/>
      </w:pPr>
      <w:bookmarkStart w:id="14" w:name="_Toc106097378"/>
      <w:r w:rsidRPr="00F93EB7">
        <w:t>ƯU NHƯỢC ĐIỂM</w:t>
      </w:r>
      <w:bookmarkEnd w:id="14"/>
    </w:p>
    <w:p w14:paraId="794F7B1C" w14:textId="1FC5C528" w:rsidR="00CD0D25" w:rsidRPr="00EC68FF" w:rsidRDefault="001839DF" w:rsidP="005E3A89">
      <w:pPr>
        <w:pStyle w:val="Heading2-TimesNewRowman"/>
        <w:spacing w:line="360" w:lineRule="auto"/>
        <w:ind w:left="720"/>
        <w:outlineLvl w:val="9"/>
        <w:rPr>
          <w:i/>
          <w:lang w:val="vi-VN"/>
        </w:rPr>
      </w:pPr>
      <w:r>
        <w:rPr>
          <w:i/>
          <w:lang w:val="vi-VN"/>
        </w:rPr>
        <w:t>Ưu</w:t>
      </w:r>
      <w:r w:rsidR="00CD0D25" w:rsidRPr="00EC68FF">
        <w:rPr>
          <w:i/>
          <w:lang w:val="vi-VN"/>
        </w:rPr>
        <w:t xml:space="preserve"> điểm:</w:t>
      </w:r>
    </w:p>
    <w:p w14:paraId="64086CFB" w14:textId="1C52F841" w:rsidR="00CD0D25" w:rsidRPr="00A23E3D" w:rsidRDefault="00CD0D25" w:rsidP="005E3A89">
      <w:pPr>
        <w:spacing w:line="360" w:lineRule="auto"/>
        <w:ind w:firstLine="720"/>
        <w:jc w:val="both"/>
        <w:rPr>
          <w:lang w:val="vi-VN"/>
        </w:rPr>
      </w:pPr>
      <w:r w:rsidRPr="00A23E3D">
        <w:rPr>
          <w:lang w:val="vi-VN"/>
        </w:rPr>
        <w:t>Giao diện thân thiện, dễ sử dụng, hỗ trợ tìm kiếm và mua sắm hiệu quả.</w:t>
      </w:r>
    </w:p>
    <w:p w14:paraId="360AA9C2" w14:textId="635D609A" w:rsidR="00EC68FF" w:rsidRPr="00A23E3D" w:rsidRDefault="00EC68FF" w:rsidP="005E3A89">
      <w:pPr>
        <w:spacing w:line="360" w:lineRule="auto"/>
        <w:ind w:firstLine="720"/>
        <w:jc w:val="both"/>
        <w:rPr>
          <w:lang w:val="vi-VN"/>
        </w:rPr>
      </w:pPr>
      <w:r w:rsidRPr="00A23E3D">
        <w:rPr>
          <w:lang w:val="vi-VN"/>
        </w:rPr>
        <w:t>Các tính năng cơ bản như quản lý sản phẩm, giỏ hàng hoạt động ổn định.</w:t>
      </w:r>
    </w:p>
    <w:p w14:paraId="104FD61B" w14:textId="0328F43C" w:rsidR="00EC68FF" w:rsidRPr="00A23E3D" w:rsidRDefault="00EC68FF" w:rsidP="005E3A89">
      <w:pPr>
        <w:spacing w:line="360" w:lineRule="auto"/>
        <w:ind w:firstLine="720"/>
        <w:jc w:val="both"/>
        <w:rPr>
          <w:lang w:val="vi-VN"/>
        </w:rPr>
      </w:pPr>
      <w:r w:rsidRPr="00A23E3D">
        <w:rPr>
          <w:lang w:val="vi-VN"/>
        </w:rPr>
        <w:t>Hệ thống có khả năng nâng cấp và tích hợp thêm các chức năng mới.</w:t>
      </w:r>
    </w:p>
    <w:p w14:paraId="5476057C" w14:textId="61EEAC40" w:rsidR="00CD0D25" w:rsidRPr="00EC68FF" w:rsidRDefault="00CD0D25" w:rsidP="005E3A89">
      <w:pPr>
        <w:pStyle w:val="Heading2-TimesNewRowman"/>
        <w:spacing w:line="360" w:lineRule="auto"/>
        <w:ind w:left="720"/>
        <w:outlineLvl w:val="9"/>
        <w:rPr>
          <w:i/>
          <w:lang w:val="vi-VN"/>
        </w:rPr>
      </w:pPr>
      <w:r w:rsidRPr="00EC68FF">
        <w:rPr>
          <w:i/>
          <w:lang w:val="vi-VN"/>
        </w:rPr>
        <w:t xml:space="preserve">Nhược </w:t>
      </w:r>
      <w:r w:rsidR="00EC68FF" w:rsidRPr="00EC68FF">
        <w:rPr>
          <w:i/>
          <w:lang w:val="vi-VN"/>
        </w:rPr>
        <w:t>điểm</w:t>
      </w:r>
    </w:p>
    <w:p w14:paraId="7A318D74" w14:textId="09B7A2C1" w:rsidR="00CD0D25" w:rsidRDefault="00CD0D25" w:rsidP="005E3A89">
      <w:pPr>
        <w:spacing w:line="360" w:lineRule="auto"/>
        <w:ind w:firstLine="720"/>
        <w:jc w:val="both"/>
        <w:rPr>
          <w:lang w:val="vi-VN"/>
        </w:rPr>
      </w:pPr>
      <w:r w:rsidRPr="00CD0D25">
        <w:rPr>
          <w:lang w:val="vi-VN"/>
        </w:rPr>
        <w:t>Bên cạnh những thành công đạt được nhóm chúng em cũng đã có những hạn chế nhất định trong đồ án như:</w:t>
      </w:r>
    </w:p>
    <w:p w14:paraId="0A03CF4E" w14:textId="77777777" w:rsidR="001154FE" w:rsidRDefault="00CD0D25" w:rsidP="005E3A89">
      <w:pPr>
        <w:spacing w:line="360" w:lineRule="auto"/>
        <w:ind w:firstLine="720"/>
        <w:jc w:val="both"/>
        <w:rPr>
          <w:lang w:val="vi-VN"/>
        </w:rPr>
      </w:pPr>
      <w:r w:rsidRPr="00CD0D25">
        <w:rPr>
          <w:lang w:val="vi-VN"/>
        </w:rPr>
        <w:t>Mặt hiển thị chưa thật tốt</w:t>
      </w:r>
      <w:r w:rsidR="001154FE" w:rsidRPr="00A23E3D">
        <w:rPr>
          <w:lang w:val="vi-VN"/>
        </w:rPr>
        <w:t>, các nút công cụ chưa được bố trí hợp lý</w:t>
      </w:r>
      <w:r w:rsidRPr="00CD0D25">
        <w:rPr>
          <w:lang w:val="vi-VN"/>
        </w:rPr>
        <w:t>.</w:t>
      </w:r>
    </w:p>
    <w:p w14:paraId="6209CBCE" w14:textId="000EE3C3" w:rsidR="001154FE" w:rsidRDefault="001154FE" w:rsidP="005E3A89">
      <w:pPr>
        <w:spacing w:line="360" w:lineRule="auto"/>
        <w:ind w:firstLine="720"/>
        <w:jc w:val="both"/>
        <w:rPr>
          <w:lang w:val="vi-VN"/>
        </w:rPr>
      </w:pPr>
      <w:r w:rsidRPr="00A23E3D">
        <w:rPr>
          <w:lang w:val="vi-VN"/>
        </w:rPr>
        <w:t>Chức thống kê chỉ có thống kê theo ngày hoặc tháng và chỉ có thống kê doanh thu, chưa có các thống kê khác như số lượng hàng bán được.</w:t>
      </w:r>
    </w:p>
    <w:p w14:paraId="64EB7458" w14:textId="2CDC7E1F" w:rsidR="00CD0D25" w:rsidRDefault="00CD0D25" w:rsidP="005E3A89">
      <w:pPr>
        <w:spacing w:line="360" w:lineRule="auto"/>
        <w:ind w:firstLine="720"/>
        <w:jc w:val="both"/>
        <w:rPr>
          <w:lang w:val="vi-VN"/>
        </w:rPr>
      </w:pPr>
      <w:r w:rsidRPr="00CD0D25">
        <w:rPr>
          <w:lang w:val="vi-VN"/>
        </w:rPr>
        <w:t xml:space="preserve">Chưa tích hợp </w:t>
      </w:r>
      <w:r>
        <w:rPr>
          <w:lang w:val="vi-VN"/>
        </w:rPr>
        <w:t>tính năng thanh toán trực tuyến.</w:t>
      </w:r>
    </w:p>
    <w:p w14:paraId="26E4DB4C" w14:textId="6B4C91CE" w:rsidR="00B01DE1" w:rsidRDefault="00B01DE1" w:rsidP="005E3A89">
      <w:pPr>
        <w:pStyle w:val="Heading2-TimesNewRowman"/>
        <w:numPr>
          <w:ilvl w:val="0"/>
          <w:numId w:val="6"/>
        </w:numPr>
        <w:spacing w:line="360" w:lineRule="auto"/>
        <w:ind w:hanging="720"/>
      </w:pPr>
      <w:bookmarkStart w:id="15" w:name="_Toc106097379"/>
      <w:r w:rsidRPr="00F93EB7">
        <w:t>HƯỚNG PHÁT TRIỂN</w:t>
      </w:r>
      <w:bookmarkEnd w:id="15"/>
    </w:p>
    <w:p w14:paraId="6E99FB5D" w14:textId="3F05E466" w:rsidR="00CD0D25" w:rsidRPr="00CD0D25" w:rsidRDefault="00CD0D25" w:rsidP="005E3A89">
      <w:pPr>
        <w:spacing w:line="360" w:lineRule="auto"/>
        <w:ind w:firstLine="720"/>
        <w:jc w:val="both"/>
        <w:rPr>
          <w:lang w:val="vi-VN"/>
        </w:rPr>
      </w:pPr>
      <w:r w:rsidRPr="00CD0D25">
        <w:rPr>
          <w:lang w:val="vi-VN"/>
        </w:rPr>
        <w:t>Tìm hiểu về các phương pháp quản lý bán hàng khác:</w:t>
      </w:r>
    </w:p>
    <w:p w14:paraId="34BDC94D" w14:textId="57019FF3" w:rsidR="00B01DE1" w:rsidRDefault="00CD0D25" w:rsidP="005E3A89">
      <w:pPr>
        <w:spacing w:line="360" w:lineRule="auto"/>
        <w:ind w:firstLine="720"/>
        <w:jc w:val="both"/>
        <w:rPr>
          <w:lang w:val="vi-VN"/>
        </w:rPr>
      </w:pPr>
      <w:r w:rsidRPr="00CD0D25">
        <w:rPr>
          <w:lang w:val="vi-VN"/>
        </w:rPr>
        <w:t>Mở rộng các tính năng tiện ích như gợi ý sản phẩm dựa trên sở thích của khách hàng, tích hợp thanh toán trực tuyến qua</w:t>
      </w:r>
      <w:r>
        <w:rPr>
          <w:lang w:val="vi-VN"/>
        </w:rPr>
        <w:t xml:space="preserve"> nhiều cổng thanh toán phổ biến.</w:t>
      </w:r>
    </w:p>
    <w:p w14:paraId="362B67A1" w14:textId="77777777" w:rsidR="005E3A89" w:rsidRDefault="00CD0D25" w:rsidP="005E3A89">
      <w:pPr>
        <w:spacing w:line="360" w:lineRule="auto"/>
        <w:ind w:firstLine="720"/>
        <w:jc w:val="both"/>
        <w:rPr>
          <w:lang w:val="vi-VN"/>
        </w:rPr>
      </w:pPr>
      <w:r w:rsidRPr="00CD0D25">
        <w:rPr>
          <w:lang w:val="vi-VN"/>
        </w:rPr>
        <w:t>Nâng cấp hệ thống quản lý và phân tích dữ liệu, cung cấp báo cáo chi tiết hơn về doanh thu, hành vi mua sắm và thói quen khách hàng.</w:t>
      </w:r>
    </w:p>
    <w:p w14:paraId="6D17B522" w14:textId="3A3356DE" w:rsidR="00CD0D25" w:rsidRPr="00CD0D25" w:rsidRDefault="00CD0D25" w:rsidP="005E3A89">
      <w:pPr>
        <w:spacing w:line="360" w:lineRule="auto"/>
        <w:ind w:firstLine="720"/>
        <w:jc w:val="both"/>
        <w:rPr>
          <w:lang w:val="vi-VN"/>
        </w:rPr>
      </w:pPr>
      <w:r w:rsidRPr="00CD0D25">
        <w:rPr>
          <w:lang w:val="vi-VN"/>
        </w:rPr>
        <w:t>Xây dựng các chương trình tích điểm, giảm giá hoặc ưu đãi đặc biệt cho khách hàng thường xuyên để tăng sự gắn bó và khuyến khích họ mua sắm nhiều hơn.</w:t>
      </w:r>
    </w:p>
    <w:p w14:paraId="6FE06EE1" w14:textId="77777777" w:rsidR="0064552D" w:rsidRPr="00CD0D25" w:rsidRDefault="0064552D">
      <w:pPr>
        <w:rPr>
          <w:lang w:val="vi-VN"/>
        </w:rPr>
      </w:pPr>
      <w:r w:rsidRPr="00CD0D25">
        <w:rPr>
          <w:lang w:val="vi-VN"/>
        </w:rPr>
        <w:br w:type="page"/>
      </w:r>
    </w:p>
    <w:p w14:paraId="100A9AC3" w14:textId="77777777" w:rsidR="0064552D" w:rsidRPr="00A23E3D" w:rsidRDefault="0064552D" w:rsidP="0064552D">
      <w:pPr>
        <w:pStyle w:val="Heading1"/>
        <w:spacing w:line="360" w:lineRule="auto"/>
        <w:rPr>
          <w:b/>
          <w:lang w:val="vi-VN"/>
        </w:rPr>
      </w:pPr>
      <w:bookmarkStart w:id="16" w:name="_Toc106097380"/>
      <w:r w:rsidRPr="00A23E3D">
        <w:rPr>
          <w:b/>
          <w:lang w:val="vi-VN"/>
        </w:rPr>
        <w:lastRenderedPageBreak/>
        <w:t>TÀI LIỆU THAM KHẢO</w:t>
      </w:r>
      <w:bookmarkEnd w:id="16"/>
    </w:p>
    <w:p w14:paraId="060A07F6" w14:textId="16E8D55B" w:rsidR="00892C7A" w:rsidRPr="002704AC" w:rsidRDefault="00892C7A" w:rsidP="00892C7A">
      <w:pPr>
        <w:rPr>
          <w:b/>
          <w:lang w:val="vi-VN"/>
        </w:rPr>
      </w:pPr>
      <w:r w:rsidRPr="00A23E3D">
        <w:rPr>
          <w:b/>
          <w:lang w:val="vi-VN"/>
        </w:rPr>
        <w:t xml:space="preserve">Sách/Giáo </w:t>
      </w:r>
      <w:r w:rsidR="002704AC" w:rsidRPr="002704AC">
        <w:rPr>
          <w:b/>
          <w:lang w:val="vi-VN"/>
        </w:rPr>
        <w:t>trình:</w:t>
      </w:r>
    </w:p>
    <w:p w14:paraId="361D5030" w14:textId="5A133AF1" w:rsidR="00892C7A" w:rsidRPr="00A23E3D" w:rsidRDefault="00735DA2" w:rsidP="00DC39B9">
      <w:pPr>
        <w:pStyle w:val="ListParagraph"/>
        <w:numPr>
          <w:ilvl w:val="0"/>
          <w:numId w:val="10"/>
        </w:numPr>
        <w:rPr>
          <w:lang w:val="vi-VN"/>
        </w:rPr>
      </w:pPr>
      <w:r w:rsidRPr="00735DA2">
        <w:rPr>
          <w:lang w:val="vi-VN"/>
        </w:rPr>
        <w:t>Đoàn</w:t>
      </w:r>
      <w:r w:rsidRPr="00A23E3D">
        <w:rPr>
          <w:lang w:val="vi-VN"/>
        </w:rPr>
        <w:t xml:space="preserve"> </w:t>
      </w:r>
      <w:r w:rsidRPr="00735DA2">
        <w:rPr>
          <w:lang w:val="vi-VN"/>
        </w:rPr>
        <w:t>Phước</w:t>
      </w:r>
      <w:r w:rsidRPr="00A23E3D">
        <w:rPr>
          <w:lang w:val="vi-VN"/>
        </w:rPr>
        <w:t xml:space="preserve"> </w:t>
      </w:r>
      <w:r w:rsidRPr="00735DA2">
        <w:rPr>
          <w:lang w:val="vi-VN"/>
        </w:rPr>
        <w:t>Miền</w:t>
      </w:r>
      <w:r w:rsidRPr="00A23E3D">
        <w:rPr>
          <w:lang w:val="vi-VN"/>
        </w:rPr>
        <w:t xml:space="preserve"> &amp; </w:t>
      </w:r>
      <w:r w:rsidRPr="00735DA2">
        <w:rPr>
          <w:lang w:val="vi-VN"/>
        </w:rPr>
        <w:t>Phạm</w:t>
      </w:r>
      <w:r w:rsidRPr="00A23E3D">
        <w:rPr>
          <w:lang w:val="vi-VN"/>
        </w:rPr>
        <w:t xml:space="preserve"> </w:t>
      </w:r>
      <w:r w:rsidRPr="00735DA2">
        <w:rPr>
          <w:lang w:val="vi-VN"/>
        </w:rPr>
        <w:t>Thị</w:t>
      </w:r>
      <w:r w:rsidRPr="00A23E3D">
        <w:rPr>
          <w:lang w:val="vi-VN"/>
        </w:rPr>
        <w:t xml:space="preserve"> </w:t>
      </w:r>
      <w:r w:rsidRPr="00735DA2">
        <w:rPr>
          <w:lang w:val="vi-VN"/>
        </w:rPr>
        <w:t>Trúc</w:t>
      </w:r>
      <w:r w:rsidRPr="00A23E3D">
        <w:rPr>
          <w:lang w:val="vi-VN"/>
        </w:rPr>
        <w:t xml:space="preserve"> Mai, Thiết kế và lập trình web, Trường Đại học trà Vinh, 2017. </w:t>
      </w:r>
    </w:p>
    <w:p w14:paraId="2EC9080B" w14:textId="32444E5C" w:rsidR="00735DA2" w:rsidRDefault="00735DA2" w:rsidP="00DC39B9">
      <w:pPr>
        <w:pStyle w:val="ListParagraph"/>
        <w:numPr>
          <w:ilvl w:val="0"/>
          <w:numId w:val="10"/>
        </w:numPr>
      </w:pPr>
      <w:r w:rsidRPr="00735DA2">
        <w:t>Thomas Powell, HTML &amp; CSS: The Complete Reference, Fifth Edition, 5th Edition, McGraw-Hill, 2010.</w:t>
      </w:r>
    </w:p>
    <w:p w14:paraId="017EE6FC" w14:textId="31980965" w:rsidR="00735DA2" w:rsidRDefault="00735DA2" w:rsidP="00DC39B9">
      <w:pPr>
        <w:pStyle w:val="ListParagraph"/>
        <w:numPr>
          <w:ilvl w:val="0"/>
          <w:numId w:val="10"/>
        </w:numPr>
      </w:pPr>
      <w:r w:rsidRPr="00735DA2">
        <w:t>Phạm Quang Dũng, Lập trình Java, BM KHMT - Khoa CNTT - Trường ĐHNNI, 2017.</w:t>
      </w:r>
    </w:p>
    <w:p w14:paraId="1D9A04BA" w14:textId="77777777" w:rsidR="00892C7A" w:rsidRPr="002704AC" w:rsidRDefault="00892C7A" w:rsidP="00892C7A">
      <w:pPr>
        <w:rPr>
          <w:b/>
        </w:rPr>
      </w:pPr>
      <w:r w:rsidRPr="002704AC">
        <w:rPr>
          <w:b/>
        </w:rPr>
        <w:t>Website:</w:t>
      </w:r>
    </w:p>
    <w:p w14:paraId="72AC3C71" w14:textId="3851E8E9" w:rsidR="00735DA2" w:rsidRPr="00735DA2" w:rsidRDefault="002704AC" w:rsidP="00DC39B9">
      <w:pPr>
        <w:pStyle w:val="ListParagraph"/>
        <w:numPr>
          <w:ilvl w:val="0"/>
          <w:numId w:val="10"/>
        </w:numPr>
      </w:pPr>
      <w:r>
        <w:t>w3schools, "</w:t>
      </w:r>
      <w:r>
        <w:rPr>
          <w:lang w:val="vi-VN"/>
        </w:rPr>
        <w:t>PHP</w:t>
      </w:r>
      <w:r w:rsidR="00735DA2" w:rsidRPr="00735DA2">
        <w:t xml:space="preserve"> Tutorial," [Online]. Available: https:/</w:t>
      </w:r>
      <w:r>
        <w:t>/www.w3schools.com/</w:t>
      </w:r>
      <w:r>
        <w:rPr>
          <w:lang w:val="vi-VN"/>
        </w:rPr>
        <w:t>php</w:t>
      </w:r>
      <w:r>
        <w:t xml:space="preserve">/default.asp. [Accessed </w:t>
      </w:r>
      <w:r>
        <w:rPr>
          <w:lang w:val="vi-VN"/>
        </w:rPr>
        <w:t>01</w:t>
      </w:r>
      <w:r>
        <w:t xml:space="preserve"> </w:t>
      </w:r>
      <w:r>
        <w:rPr>
          <w:lang w:val="vi-VN"/>
        </w:rPr>
        <w:t>01</w:t>
      </w:r>
      <w:r>
        <w:t xml:space="preserve"> </w:t>
      </w:r>
      <w:r>
        <w:rPr>
          <w:lang w:val="vi-VN"/>
        </w:rPr>
        <w:t>2025</w:t>
      </w:r>
      <w:r w:rsidR="00735DA2" w:rsidRPr="00735DA2">
        <w:t>].</w:t>
      </w:r>
    </w:p>
    <w:p w14:paraId="6FAC6C35" w14:textId="77777777" w:rsidR="00735DA2" w:rsidRPr="00892C7A" w:rsidRDefault="00735DA2" w:rsidP="00735DA2">
      <w:pPr>
        <w:pStyle w:val="ListParagraph"/>
      </w:pPr>
    </w:p>
    <w:sectPr w:rsidR="00735DA2" w:rsidRPr="00892C7A" w:rsidSect="007214B3">
      <w:headerReference w:type="default" r:id="rId29"/>
      <w:footerReference w:type="default" r:id="rId30"/>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9E39E" w14:textId="77777777" w:rsidR="003B4CAE" w:rsidRDefault="003B4CAE">
      <w:r>
        <w:separator/>
      </w:r>
    </w:p>
  </w:endnote>
  <w:endnote w:type="continuationSeparator" w:id="0">
    <w:p w14:paraId="7F61F044" w14:textId="77777777" w:rsidR="003B4CAE" w:rsidRDefault="003B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6657" w14:textId="77777777" w:rsidR="00A23E3D" w:rsidRPr="00A25862" w:rsidRDefault="00A23E3D" w:rsidP="00A258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CF118" w14:textId="76B1001E" w:rsidR="00A23E3D" w:rsidRPr="003C61A4" w:rsidRDefault="00A23E3D" w:rsidP="00D4437A">
    <w:pPr>
      <w:pStyle w:val="Footer"/>
      <w:pBdr>
        <w:top w:val="thickThinSmallGap" w:sz="24" w:space="1" w:color="auto"/>
      </w:pBdr>
      <w:tabs>
        <w:tab w:val="left" w:pos="142"/>
      </w:tabs>
      <w:rPr>
        <w:i/>
      </w:rPr>
    </w:pPr>
    <w:r>
      <w:rPr>
        <w:i/>
      </w:rPr>
      <w:t>Nguyễn Thị Cẩm Tiên – Huỳnh Khải Vinh – Bùi Cát Vũ</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C2416" w14:textId="77777777" w:rsidR="003B4CAE" w:rsidRDefault="003B4CAE">
      <w:r>
        <w:separator/>
      </w:r>
    </w:p>
  </w:footnote>
  <w:footnote w:type="continuationSeparator" w:id="0">
    <w:p w14:paraId="4F5F89F6" w14:textId="77777777" w:rsidR="003B4CAE" w:rsidRDefault="003B4C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753C4" w14:textId="77777777" w:rsidR="00A23E3D" w:rsidRPr="00D4437A" w:rsidRDefault="00A23E3D" w:rsidP="00DD570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53709" w14:textId="529D366D" w:rsidR="00A23E3D" w:rsidRPr="00D4437A" w:rsidRDefault="00A23E3D" w:rsidP="00D4437A">
    <w:pPr>
      <w:pStyle w:val="Header"/>
      <w:pBdr>
        <w:bottom w:val="thinThickSmallGap" w:sz="24" w:space="1" w:color="auto"/>
      </w:pBdr>
    </w:pPr>
    <w:r>
      <w:t>Xây dựng Website bán đồng hồ bằng ngôn ngữ PHP + MySQL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821"/>
    <w:multiLevelType w:val="hybridMultilevel"/>
    <w:tmpl w:val="AE0A3500"/>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A6CC7"/>
    <w:multiLevelType w:val="hybridMultilevel"/>
    <w:tmpl w:val="A57622D0"/>
    <w:lvl w:ilvl="0" w:tplc="2B28141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22639"/>
    <w:multiLevelType w:val="hybridMultilevel"/>
    <w:tmpl w:val="8AFC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761F5"/>
    <w:multiLevelType w:val="hybridMultilevel"/>
    <w:tmpl w:val="11762DFA"/>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85F8A"/>
    <w:multiLevelType w:val="hybridMultilevel"/>
    <w:tmpl w:val="E2B4C0A0"/>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02EE8"/>
    <w:multiLevelType w:val="hybridMultilevel"/>
    <w:tmpl w:val="6C6CC5F0"/>
    <w:lvl w:ilvl="0" w:tplc="4042AF10">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02004"/>
    <w:multiLevelType w:val="hybridMultilevel"/>
    <w:tmpl w:val="238C2DA4"/>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C015B"/>
    <w:multiLevelType w:val="hybridMultilevel"/>
    <w:tmpl w:val="A08EFE5E"/>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35ED1"/>
    <w:multiLevelType w:val="hybridMultilevel"/>
    <w:tmpl w:val="238C2DA4"/>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C1C3D"/>
    <w:multiLevelType w:val="hybridMultilevel"/>
    <w:tmpl w:val="6D9A046E"/>
    <w:lvl w:ilvl="0" w:tplc="8460D9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E5E59"/>
    <w:multiLevelType w:val="hybridMultilevel"/>
    <w:tmpl w:val="F71A3238"/>
    <w:lvl w:ilvl="0" w:tplc="0C3CDE1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36366"/>
    <w:multiLevelType w:val="hybridMultilevel"/>
    <w:tmpl w:val="3D28ADEE"/>
    <w:lvl w:ilvl="0" w:tplc="F202B8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F12A9"/>
    <w:multiLevelType w:val="hybridMultilevel"/>
    <w:tmpl w:val="3F04CBEC"/>
    <w:lvl w:ilvl="0" w:tplc="26F62FEE">
      <w:start w:val="6"/>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D7B32"/>
    <w:multiLevelType w:val="hybridMultilevel"/>
    <w:tmpl w:val="D3C6D38C"/>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24B51"/>
    <w:multiLevelType w:val="hybridMultilevel"/>
    <w:tmpl w:val="F4F62D5C"/>
    <w:lvl w:ilvl="0" w:tplc="CCCE770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D447CC"/>
    <w:multiLevelType w:val="hybridMultilevel"/>
    <w:tmpl w:val="E2B4C0A0"/>
    <w:lvl w:ilvl="0" w:tplc="45C037C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86EDC"/>
    <w:multiLevelType w:val="hybridMultilevel"/>
    <w:tmpl w:val="4F3E5F22"/>
    <w:lvl w:ilvl="0" w:tplc="B666E53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016B3"/>
    <w:multiLevelType w:val="hybridMultilevel"/>
    <w:tmpl w:val="D1146BF8"/>
    <w:lvl w:ilvl="0" w:tplc="29A29A3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6"/>
  </w:num>
  <w:num w:numId="4">
    <w:abstractNumId w:val="4"/>
  </w:num>
  <w:num w:numId="5">
    <w:abstractNumId w:val="17"/>
  </w:num>
  <w:num w:numId="6">
    <w:abstractNumId w:val="5"/>
  </w:num>
  <w:num w:numId="7">
    <w:abstractNumId w:val="14"/>
  </w:num>
  <w:num w:numId="8">
    <w:abstractNumId w:val="9"/>
  </w:num>
  <w:num w:numId="9">
    <w:abstractNumId w:val="1"/>
  </w:num>
  <w:num w:numId="10">
    <w:abstractNumId w:val="2"/>
  </w:num>
  <w:num w:numId="11">
    <w:abstractNumId w:val="6"/>
  </w:num>
  <w:num w:numId="12">
    <w:abstractNumId w:val="8"/>
  </w:num>
  <w:num w:numId="13">
    <w:abstractNumId w:val="3"/>
  </w:num>
  <w:num w:numId="14">
    <w:abstractNumId w:val="7"/>
  </w:num>
  <w:num w:numId="15">
    <w:abstractNumId w:val="0"/>
  </w:num>
  <w:num w:numId="16">
    <w:abstractNumId w:val="13"/>
  </w:num>
  <w:num w:numId="17">
    <w:abstractNumId w:val="15"/>
  </w:num>
  <w:num w:numId="1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A19"/>
    <w:rsid w:val="00000212"/>
    <w:rsid w:val="0000103C"/>
    <w:rsid w:val="00012C92"/>
    <w:rsid w:val="00013D80"/>
    <w:rsid w:val="0002035A"/>
    <w:rsid w:val="00023725"/>
    <w:rsid w:val="00026353"/>
    <w:rsid w:val="00034EE4"/>
    <w:rsid w:val="00045A41"/>
    <w:rsid w:val="00051217"/>
    <w:rsid w:val="00053065"/>
    <w:rsid w:val="00055F42"/>
    <w:rsid w:val="0007261E"/>
    <w:rsid w:val="000853FC"/>
    <w:rsid w:val="00087014"/>
    <w:rsid w:val="000A2F44"/>
    <w:rsid w:val="000B115A"/>
    <w:rsid w:val="000C0505"/>
    <w:rsid w:val="000D1CEE"/>
    <w:rsid w:val="000D4BB9"/>
    <w:rsid w:val="000E0A7C"/>
    <w:rsid w:val="000E2395"/>
    <w:rsid w:val="00104E05"/>
    <w:rsid w:val="001154FE"/>
    <w:rsid w:val="00124E14"/>
    <w:rsid w:val="00133623"/>
    <w:rsid w:val="00142527"/>
    <w:rsid w:val="001629A3"/>
    <w:rsid w:val="001839DF"/>
    <w:rsid w:val="00184FF8"/>
    <w:rsid w:val="001A7B91"/>
    <w:rsid w:val="001D157B"/>
    <w:rsid w:val="001D3A54"/>
    <w:rsid w:val="001D4764"/>
    <w:rsid w:val="001E2244"/>
    <w:rsid w:val="001E4A6C"/>
    <w:rsid w:val="001E7F04"/>
    <w:rsid w:val="001F3D8C"/>
    <w:rsid w:val="001F5587"/>
    <w:rsid w:val="002010D1"/>
    <w:rsid w:val="00214A52"/>
    <w:rsid w:val="00227409"/>
    <w:rsid w:val="00233817"/>
    <w:rsid w:val="002364A8"/>
    <w:rsid w:val="0024009A"/>
    <w:rsid w:val="00242FC4"/>
    <w:rsid w:val="00246CC8"/>
    <w:rsid w:val="00264D21"/>
    <w:rsid w:val="002704AC"/>
    <w:rsid w:val="0029788F"/>
    <w:rsid w:val="002A786C"/>
    <w:rsid w:val="002B62B1"/>
    <w:rsid w:val="002F177F"/>
    <w:rsid w:val="0032141D"/>
    <w:rsid w:val="0034433B"/>
    <w:rsid w:val="003534DF"/>
    <w:rsid w:val="00354C3F"/>
    <w:rsid w:val="00365074"/>
    <w:rsid w:val="00367197"/>
    <w:rsid w:val="00372DBB"/>
    <w:rsid w:val="003817A5"/>
    <w:rsid w:val="00382CDB"/>
    <w:rsid w:val="00386B7E"/>
    <w:rsid w:val="00393CEC"/>
    <w:rsid w:val="0039790B"/>
    <w:rsid w:val="003B13A1"/>
    <w:rsid w:val="003B4CAE"/>
    <w:rsid w:val="003B64AC"/>
    <w:rsid w:val="003B676B"/>
    <w:rsid w:val="003C3288"/>
    <w:rsid w:val="003C59F8"/>
    <w:rsid w:val="003C61A4"/>
    <w:rsid w:val="003C7C1A"/>
    <w:rsid w:val="003E3979"/>
    <w:rsid w:val="004078F1"/>
    <w:rsid w:val="00410926"/>
    <w:rsid w:val="00425192"/>
    <w:rsid w:val="00434BFD"/>
    <w:rsid w:val="00436731"/>
    <w:rsid w:val="00441C71"/>
    <w:rsid w:val="004A2CA5"/>
    <w:rsid w:val="004A2F67"/>
    <w:rsid w:val="004B20AC"/>
    <w:rsid w:val="004B5E07"/>
    <w:rsid w:val="004C27AC"/>
    <w:rsid w:val="004C55FD"/>
    <w:rsid w:val="004D12F8"/>
    <w:rsid w:val="005024C5"/>
    <w:rsid w:val="00503A4A"/>
    <w:rsid w:val="00504B98"/>
    <w:rsid w:val="00513E78"/>
    <w:rsid w:val="005227E8"/>
    <w:rsid w:val="005426BE"/>
    <w:rsid w:val="00553DD9"/>
    <w:rsid w:val="00563F93"/>
    <w:rsid w:val="005737E9"/>
    <w:rsid w:val="00590943"/>
    <w:rsid w:val="00593573"/>
    <w:rsid w:val="0059421B"/>
    <w:rsid w:val="0059731F"/>
    <w:rsid w:val="005A0D84"/>
    <w:rsid w:val="005A5905"/>
    <w:rsid w:val="005A6A66"/>
    <w:rsid w:val="005B72E4"/>
    <w:rsid w:val="005C439C"/>
    <w:rsid w:val="005C7745"/>
    <w:rsid w:val="005D0614"/>
    <w:rsid w:val="005D4A7E"/>
    <w:rsid w:val="005E3A89"/>
    <w:rsid w:val="005F090F"/>
    <w:rsid w:val="005F2D11"/>
    <w:rsid w:val="00603434"/>
    <w:rsid w:val="00604A2E"/>
    <w:rsid w:val="006118FC"/>
    <w:rsid w:val="006138E7"/>
    <w:rsid w:val="00623091"/>
    <w:rsid w:val="00630082"/>
    <w:rsid w:val="0064552D"/>
    <w:rsid w:val="00665694"/>
    <w:rsid w:val="0066654D"/>
    <w:rsid w:val="00673E75"/>
    <w:rsid w:val="00682AB8"/>
    <w:rsid w:val="006A68D2"/>
    <w:rsid w:val="006B43B5"/>
    <w:rsid w:val="006B473D"/>
    <w:rsid w:val="006D71B5"/>
    <w:rsid w:val="006E1856"/>
    <w:rsid w:val="006F6B08"/>
    <w:rsid w:val="007019FF"/>
    <w:rsid w:val="00702039"/>
    <w:rsid w:val="007214B3"/>
    <w:rsid w:val="00723882"/>
    <w:rsid w:val="00735DA2"/>
    <w:rsid w:val="007415A0"/>
    <w:rsid w:val="007426A7"/>
    <w:rsid w:val="00755A66"/>
    <w:rsid w:val="007577CA"/>
    <w:rsid w:val="00757B4E"/>
    <w:rsid w:val="00771306"/>
    <w:rsid w:val="00781B1C"/>
    <w:rsid w:val="0078206C"/>
    <w:rsid w:val="00796A19"/>
    <w:rsid w:val="00797AE1"/>
    <w:rsid w:val="007C5A9F"/>
    <w:rsid w:val="007D071A"/>
    <w:rsid w:val="007D7008"/>
    <w:rsid w:val="007E26E2"/>
    <w:rsid w:val="007E44AA"/>
    <w:rsid w:val="007F0237"/>
    <w:rsid w:val="007F3799"/>
    <w:rsid w:val="008078D4"/>
    <w:rsid w:val="008144BD"/>
    <w:rsid w:val="0082227C"/>
    <w:rsid w:val="0082553B"/>
    <w:rsid w:val="00850B17"/>
    <w:rsid w:val="008608E6"/>
    <w:rsid w:val="00874747"/>
    <w:rsid w:val="008751D6"/>
    <w:rsid w:val="00883651"/>
    <w:rsid w:val="00885F4E"/>
    <w:rsid w:val="0089049E"/>
    <w:rsid w:val="00892C7A"/>
    <w:rsid w:val="008941F9"/>
    <w:rsid w:val="008976E3"/>
    <w:rsid w:val="008B1DDA"/>
    <w:rsid w:val="008B34B7"/>
    <w:rsid w:val="008B3943"/>
    <w:rsid w:val="008C4DDB"/>
    <w:rsid w:val="008D01D1"/>
    <w:rsid w:val="008D7679"/>
    <w:rsid w:val="008F2A6B"/>
    <w:rsid w:val="00904E9E"/>
    <w:rsid w:val="009142CC"/>
    <w:rsid w:val="00915575"/>
    <w:rsid w:val="00932316"/>
    <w:rsid w:val="00940D58"/>
    <w:rsid w:val="0094438E"/>
    <w:rsid w:val="00946811"/>
    <w:rsid w:val="00965FF8"/>
    <w:rsid w:val="0097476A"/>
    <w:rsid w:val="00982F8E"/>
    <w:rsid w:val="00993C61"/>
    <w:rsid w:val="0099523E"/>
    <w:rsid w:val="009A01AD"/>
    <w:rsid w:val="009D1CC3"/>
    <w:rsid w:val="009D2E4B"/>
    <w:rsid w:val="009F33DF"/>
    <w:rsid w:val="009F7DDD"/>
    <w:rsid w:val="00A0079C"/>
    <w:rsid w:val="00A10CE2"/>
    <w:rsid w:val="00A23E3D"/>
    <w:rsid w:val="00A25862"/>
    <w:rsid w:val="00A34C32"/>
    <w:rsid w:val="00A43B06"/>
    <w:rsid w:val="00A4541E"/>
    <w:rsid w:val="00A52BAD"/>
    <w:rsid w:val="00A55254"/>
    <w:rsid w:val="00A6433D"/>
    <w:rsid w:val="00A75E8B"/>
    <w:rsid w:val="00AC0055"/>
    <w:rsid w:val="00AC0612"/>
    <w:rsid w:val="00AC361F"/>
    <w:rsid w:val="00AC569E"/>
    <w:rsid w:val="00AD4F93"/>
    <w:rsid w:val="00AF4D30"/>
    <w:rsid w:val="00B01DE1"/>
    <w:rsid w:val="00B032AD"/>
    <w:rsid w:val="00B055C2"/>
    <w:rsid w:val="00B44E71"/>
    <w:rsid w:val="00B6590B"/>
    <w:rsid w:val="00B803F1"/>
    <w:rsid w:val="00B8634B"/>
    <w:rsid w:val="00B8642E"/>
    <w:rsid w:val="00B9743C"/>
    <w:rsid w:val="00BB3FBD"/>
    <w:rsid w:val="00BB5A59"/>
    <w:rsid w:val="00BC2197"/>
    <w:rsid w:val="00BC6E32"/>
    <w:rsid w:val="00BD088D"/>
    <w:rsid w:val="00BD6355"/>
    <w:rsid w:val="00BD6E53"/>
    <w:rsid w:val="00C055D1"/>
    <w:rsid w:val="00C352F7"/>
    <w:rsid w:val="00C476D7"/>
    <w:rsid w:val="00C55EDB"/>
    <w:rsid w:val="00C61EF2"/>
    <w:rsid w:val="00C72F90"/>
    <w:rsid w:val="00C749AC"/>
    <w:rsid w:val="00C85BCE"/>
    <w:rsid w:val="00CB427D"/>
    <w:rsid w:val="00CC1AA5"/>
    <w:rsid w:val="00CC663E"/>
    <w:rsid w:val="00CD0D25"/>
    <w:rsid w:val="00CD1A13"/>
    <w:rsid w:val="00CF653F"/>
    <w:rsid w:val="00CF7585"/>
    <w:rsid w:val="00D1010B"/>
    <w:rsid w:val="00D12E3D"/>
    <w:rsid w:val="00D2538E"/>
    <w:rsid w:val="00D304CA"/>
    <w:rsid w:val="00D34D88"/>
    <w:rsid w:val="00D418F1"/>
    <w:rsid w:val="00D4437A"/>
    <w:rsid w:val="00D4700A"/>
    <w:rsid w:val="00D53857"/>
    <w:rsid w:val="00D56860"/>
    <w:rsid w:val="00D763D9"/>
    <w:rsid w:val="00D82BCB"/>
    <w:rsid w:val="00D90D62"/>
    <w:rsid w:val="00D911FD"/>
    <w:rsid w:val="00D945A1"/>
    <w:rsid w:val="00DA0A08"/>
    <w:rsid w:val="00DC39B9"/>
    <w:rsid w:val="00DD570E"/>
    <w:rsid w:val="00DE2CA6"/>
    <w:rsid w:val="00DF2C3D"/>
    <w:rsid w:val="00DF7157"/>
    <w:rsid w:val="00E04F20"/>
    <w:rsid w:val="00E2013C"/>
    <w:rsid w:val="00E367C8"/>
    <w:rsid w:val="00E4440A"/>
    <w:rsid w:val="00E52359"/>
    <w:rsid w:val="00E579AD"/>
    <w:rsid w:val="00E71D07"/>
    <w:rsid w:val="00EB0C79"/>
    <w:rsid w:val="00EB20E5"/>
    <w:rsid w:val="00EC68FF"/>
    <w:rsid w:val="00EC6C03"/>
    <w:rsid w:val="00ED2DA8"/>
    <w:rsid w:val="00EE1394"/>
    <w:rsid w:val="00EF1703"/>
    <w:rsid w:val="00F00CC0"/>
    <w:rsid w:val="00F177F5"/>
    <w:rsid w:val="00F31E5A"/>
    <w:rsid w:val="00F37BC1"/>
    <w:rsid w:val="00F452AD"/>
    <w:rsid w:val="00F522CA"/>
    <w:rsid w:val="00F52A6F"/>
    <w:rsid w:val="00F6260D"/>
    <w:rsid w:val="00F82DF0"/>
    <w:rsid w:val="00F86924"/>
    <w:rsid w:val="00F87F92"/>
    <w:rsid w:val="00F93EB7"/>
    <w:rsid w:val="00FA10F8"/>
    <w:rsid w:val="00FC157E"/>
    <w:rsid w:val="00FC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514403"/>
  <w15:docId w15:val="{81803FBC-C4E3-4C76-BE09-8BB16A9B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B17"/>
  </w:style>
  <w:style w:type="paragraph" w:styleId="Heading1">
    <w:name w:val="heading 1"/>
    <w:basedOn w:val="Normal"/>
    <w:next w:val="Normal"/>
    <w:qFormat/>
    <w:rsid w:val="00E367C8"/>
    <w:pPr>
      <w:keepNext/>
      <w:jc w:val="center"/>
      <w:outlineLvl w:val="0"/>
    </w:pPr>
    <w:rPr>
      <w:sz w:val="32"/>
      <w:szCs w:val="20"/>
    </w:rPr>
  </w:style>
  <w:style w:type="paragraph" w:styleId="Heading2">
    <w:name w:val="heading 2"/>
    <w:basedOn w:val="Normal"/>
    <w:next w:val="Normal"/>
    <w:qFormat/>
    <w:rsid w:val="007214B3"/>
    <w:pPr>
      <w:keepNext/>
      <w:jc w:val="center"/>
      <w:outlineLvl w:val="1"/>
    </w:pPr>
    <w:rPr>
      <w:b/>
      <w:sz w:val="28"/>
      <w:szCs w:val="20"/>
    </w:rPr>
  </w:style>
  <w:style w:type="paragraph" w:styleId="Heading3">
    <w:name w:val="heading 3"/>
    <w:basedOn w:val="Normal"/>
    <w:next w:val="Normal"/>
    <w:link w:val="Heading3Char"/>
    <w:qFormat/>
    <w:rsid w:val="007214B3"/>
    <w:pPr>
      <w:keepNext/>
      <w:spacing w:before="240" w:after="60"/>
      <w:outlineLvl w:val="2"/>
    </w:pPr>
    <w:rPr>
      <w:rFonts w:cs="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926"/>
    <w:pPr>
      <w:tabs>
        <w:tab w:val="center" w:pos="4320"/>
        <w:tab w:val="right" w:pos="8640"/>
      </w:tabs>
    </w:pPr>
  </w:style>
  <w:style w:type="paragraph" w:styleId="Footer">
    <w:name w:val="footer"/>
    <w:basedOn w:val="Normal"/>
    <w:rsid w:val="00410926"/>
    <w:pPr>
      <w:tabs>
        <w:tab w:val="center" w:pos="4320"/>
        <w:tab w:val="right" w:pos="8640"/>
      </w:tabs>
    </w:pPr>
  </w:style>
  <w:style w:type="paragraph" w:styleId="Title">
    <w:name w:val="Title"/>
    <w:basedOn w:val="Normal"/>
    <w:qFormat/>
    <w:rsid w:val="00F177F5"/>
    <w:pPr>
      <w:jc w:val="center"/>
    </w:pPr>
    <w:rPr>
      <w:sz w:val="28"/>
      <w:szCs w:val="20"/>
    </w:rPr>
  </w:style>
  <w:style w:type="paragraph" w:styleId="Subtitle">
    <w:name w:val="Subtitle"/>
    <w:basedOn w:val="Normal"/>
    <w:qFormat/>
    <w:rsid w:val="00F177F5"/>
    <w:rPr>
      <w:sz w:val="28"/>
      <w:szCs w:val="20"/>
    </w:rPr>
  </w:style>
  <w:style w:type="paragraph" w:styleId="BodyText">
    <w:name w:val="Body Text"/>
    <w:basedOn w:val="Normal"/>
    <w:rsid w:val="00F177F5"/>
    <w:rPr>
      <w:sz w:val="28"/>
      <w:szCs w:val="20"/>
    </w:rPr>
  </w:style>
  <w:style w:type="character" w:styleId="PageNumber">
    <w:name w:val="page number"/>
    <w:basedOn w:val="DefaultParagraphFont"/>
    <w:rsid w:val="00A0079C"/>
  </w:style>
  <w:style w:type="table" w:styleId="TableGrid">
    <w:name w:val="Table Grid"/>
    <w:basedOn w:val="TableNormal"/>
    <w:rsid w:val="005D4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25192"/>
    <w:rPr>
      <w:rFonts w:ascii="Tahoma" w:hAnsi="Tahoma" w:cs="Tahoma"/>
      <w:sz w:val="16"/>
      <w:szCs w:val="16"/>
    </w:rPr>
  </w:style>
  <w:style w:type="paragraph" w:styleId="DocumentMap">
    <w:name w:val="Document Map"/>
    <w:basedOn w:val="Normal"/>
    <w:link w:val="DocumentMapChar"/>
    <w:rsid w:val="00E2013C"/>
    <w:rPr>
      <w:rFonts w:ascii="Tahoma" w:hAnsi="Tahoma" w:cs="Tahoma"/>
      <w:sz w:val="16"/>
      <w:szCs w:val="16"/>
    </w:rPr>
  </w:style>
  <w:style w:type="character" w:customStyle="1" w:styleId="DocumentMapChar">
    <w:name w:val="Document Map Char"/>
    <w:basedOn w:val="DefaultParagraphFont"/>
    <w:link w:val="DocumentMap"/>
    <w:rsid w:val="00E2013C"/>
    <w:rPr>
      <w:rFonts w:ascii="Tahoma" w:hAnsi="Tahoma" w:cs="Tahoma"/>
      <w:sz w:val="16"/>
      <w:szCs w:val="16"/>
    </w:rPr>
  </w:style>
  <w:style w:type="paragraph" w:customStyle="1" w:styleId="Heading2-TimesNewRowman">
    <w:name w:val="Heading 2 - Times New Rowman"/>
    <w:basedOn w:val="Heading2"/>
    <w:rsid w:val="007214B3"/>
    <w:pPr>
      <w:jc w:val="both"/>
    </w:pPr>
    <w:rPr>
      <w:bCs/>
    </w:rPr>
  </w:style>
  <w:style w:type="paragraph" w:styleId="ListParagraph">
    <w:name w:val="List Paragraph"/>
    <w:basedOn w:val="Normal"/>
    <w:uiPriority w:val="34"/>
    <w:qFormat/>
    <w:rsid w:val="00372DBB"/>
    <w:pPr>
      <w:ind w:left="720"/>
      <w:contextualSpacing/>
    </w:pPr>
  </w:style>
  <w:style w:type="paragraph" w:styleId="TOC1">
    <w:name w:val="toc 1"/>
    <w:basedOn w:val="Normal"/>
    <w:next w:val="Normal"/>
    <w:autoRedefine/>
    <w:uiPriority w:val="39"/>
    <w:rsid w:val="00A75E8B"/>
    <w:pPr>
      <w:spacing w:after="100"/>
    </w:pPr>
  </w:style>
  <w:style w:type="paragraph" w:styleId="TOC2">
    <w:name w:val="toc 2"/>
    <w:basedOn w:val="Normal"/>
    <w:next w:val="Normal"/>
    <w:autoRedefine/>
    <w:uiPriority w:val="39"/>
    <w:rsid w:val="00A75E8B"/>
    <w:pPr>
      <w:spacing w:after="100"/>
      <w:ind w:left="260"/>
    </w:pPr>
  </w:style>
  <w:style w:type="paragraph" w:styleId="TOC3">
    <w:name w:val="toc 3"/>
    <w:basedOn w:val="Normal"/>
    <w:next w:val="Normal"/>
    <w:autoRedefine/>
    <w:uiPriority w:val="39"/>
    <w:rsid w:val="00A75E8B"/>
    <w:pPr>
      <w:spacing w:after="100"/>
      <w:ind w:left="520"/>
    </w:pPr>
  </w:style>
  <w:style w:type="character" w:styleId="Hyperlink">
    <w:name w:val="Hyperlink"/>
    <w:basedOn w:val="DefaultParagraphFont"/>
    <w:uiPriority w:val="99"/>
    <w:unhideWhenUsed/>
    <w:rsid w:val="00A75E8B"/>
    <w:rPr>
      <w:color w:val="0000FF" w:themeColor="hyperlink"/>
      <w:u w:val="single"/>
    </w:rPr>
  </w:style>
  <w:style w:type="paragraph" w:styleId="Caption">
    <w:name w:val="caption"/>
    <w:basedOn w:val="Normal"/>
    <w:next w:val="Normal"/>
    <w:unhideWhenUsed/>
    <w:qFormat/>
    <w:rsid w:val="002A786C"/>
    <w:pPr>
      <w:spacing w:after="200"/>
    </w:pPr>
    <w:rPr>
      <w:i/>
      <w:iCs/>
      <w:color w:val="1F497D" w:themeColor="text2"/>
      <w:sz w:val="18"/>
      <w:szCs w:val="18"/>
    </w:rPr>
  </w:style>
  <w:style w:type="paragraph" w:styleId="TableofFigures">
    <w:name w:val="table of figures"/>
    <w:basedOn w:val="Normal"/>
    <w:next w:val="Normal"/>
    <w:uiPriority w:val="99"/>
    <w:unhideWhenUsed/>
    <w:rsid w:val="002A786C"/>
  </w:style>
  <w:style w:type="character" w:customStyle="1" w:styleId="Heading3Char">
    <w:name w:val="Heading 3 Char"/>
    <w:basedOn w:val="DefaultParagraphFont"/>
    <w:link w:val="Heading3"/>
    <w:rsid w:val="006D71B5"/>
    <w:rPr>
      <w:rFonts w:cs="Arial"/>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6271">
      <w:bodyDiv w:val="1"/>
      <w:marLeft w:val="0"/>
      <w:marRight w:val="0"/>
      <w:marTop w:val="0"/>
      <w:marBottom w:val="0"/>
      <w:divBdr>
        <w:top w:val="none" w:sz="0" w:space="0" w:color="auto"/>
        <w:left w:val="none" w:sz="0" w:space="0" w:color="auto"/>
        <w:bottom w:val="none" w:sz="0" w:space="0" w:color="auto"/>
        <w:right w:val="none" w:sz="0" w:space="0" w:color="auto"/>
      </w:divBdr>
      <w:divsChild>
        <w:div w:id="194736699">
          <w:marLeft w:val="0"/>
          <w:marRight w:val="0"/>
          <w:marTop w:val="15"/>
          <w:marBottom w:val="0"/>
          <w:divBdr>
            <w:top w:val="single" w:sz="48" w:space="0" w:color="auto"/>
            <w:left w:val="single" w:sz="48" w:space="0" w:color="auto"/>
            <w:bottom w:val="single" w:sz="48" w:space="0" w:color="auto"/>
            <w:right w:val="single" w:sz="48" w:space="0" w:color="auto"/>
          </w:divBdr>
          <w:divsChild>
            <w:div w:id="13809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3291">
      <w:bodyDiv w:val="1"/>
      <w:marLeft w:val="0"/>
      <w:marRight w:val="0"/>
      <w:marTop w:val="0"/>
      <w:marBottom w:val="0"/>
      <w:divBdr>
        <w:top w:val="none" w:sz="0" w:space="0" w:color="auto"/>
        <w:left w:val="none" w:sz="0" w:space="0" w:color="auto"/>
        <w:bottom w:val="none" w:sz="0" w:space="0" w:color="auto"/>
        <w:right w:val="none" w:sz="0" w:space="0" w:color="auto"/>
      </w:divBdr>
    </w:div>
    <w:div w:id="201748318">
      <w:bodyDiv w:val="1"/>
      <w:marLeft w:val="0"/>
      <w:marRight w:val="0"/>
      <w:marTop w:val="0"/>
      <w:marBottom w:val="0"/>
      <w:divBdr>
        <w:top w:val="none" w:sz="0" w:space="0" w:color="auto"/>
        <w:left w:val="none" w:sz="0" w:space="0" w:color="auto"/>
        <w:bottom w:val="none" w:sz="0" w:space="0" w:color="auto"/>
        <w:right w:val="none" w:sz="0" w:space="0" w:color="auto"/>
      </w:divBdr>
    </w:div>
    <w:div w:id="332072656">
      <w:bodyDiv w:val="1"/>
      <w:marLeft w:val="0"/>
      <w:marRight w:val="0"/>
      <w:marTop w:val="0"/>
      <w:marBottom w:val="0"/>
      <w:divBdr>
        <w:top w:val="none" w:sz="0" w:space="0" w:color="auto"/>
        <w:left w:val="none" w:sz="0" w:space="0" w:color="auto"/>
        <w:bottom w:val="none" w:sz="0" w:space="0" w:color="auto"/>
        <w:right w:val="none" w:sz="0" w:space="0" w:color="auto"/>
      </w:divBdr>
    </w:div>
    <w:div w:id="391124781">
      <w:bodyDiv w:val="1"/>
      <w:marLeft w:val="0"/>
      <w:marRight w:val="0"/>
      <w:marTop w:val="0"/>
      <w:marBottom w:val="0"/>
      <w:divBdr>
        <w:top w:val="none" w:sz="0" w:space="0" w:color="auto"/>
        <w:left w:val="none" w:sz="0" w:space="0" w:color="auto"/>
        <w:bottom w:val="none" w:sz="0" w:space="0" w:color="auto"/>
        <w:right w:val="none" w:sz="0" w:space="0" w:color="auto"/>
      </w:divBdr>
    </w:div>
    <w:div w:id="395009273">
      <w:bodyDiv w:val="1"/>
      <w:marLeft w:val="0"/>
      <w:marRight w:val="0"/>
      <w:marTop w:val="0"/>
      <w:marBottom w:val="0"/>
      <w:divBdr>
        <w:top w:val="none" w:sz="0" w:space="0" w:color="auto"/>
        <w:left w:val="none" w:sz="0" w:space="0" w:color="auto"/>
        <w:bottom w:val="none" w:sz="0" w:space="0" w:color="auto"/>
        <w:right w:val="none" w:sz="0" w:space="0" w:color="auto"/>
      </w:divBdr>
    </w:div>
    <w:div w:id="450634616">
      <w:bodyDiv w:val="1"/>
      <w:marLeft w:val="0"/>
      <w:marRight w:val="0"/>
      <w:marTop w:val="0"/>
      <w:marBottom w:val="0"/>
      <w:divBdr>
        <w:top w:val="none" w:sz="0" w:space="0" w:color="auto"/>
        <w:left w:val="none" w:sz="0" w:space="0" w:color="auto"/>
        <w:bottom w:val="none" w:sz="0" w:space="0" w:color="auto"/>
        <w:right w:val="none" w:sz="0" w:space="0" w:color="auto"/>
      </w:divBdr>
    </w:div>
    <w:div w:id="539826540">
      <w:bodyDiv w:val="1"/>
      <w:marLeft w:val="0"/>
      <w:marRight w:val="0"/>
      <w:marTop w:val="0"/>
      <w:marBottom w:val="0"/>
      <w:divBdr>
        <w:top w:val="none" w:sz="0" w:space="0" w:color="auto"/>
        <w:left w:val="none" w:sz="0" w:space="0" w:color="auto"/>
        <w:bottom w:val="none" w:sz="0" w:space="0" w:color="auto"/>
        <w:right w:val="none" w:sz="0" w:space="0" w:color="auto"/>
      </w:divBdr>
    </w:div>
    <w:div w:id="617369949">
      <w:bodyDiv w:val="1"/>
      <w:marLeft w:val="0"/>
      <w:marRight w:val="0"/>
      <w:marTop w:val="0"/>
      <w:marBottom w:val="0"/>
      <w:divBdr>
        <w:top w:val="none" w:sz="0" w:space="0" w:color="auto"/>
        <w:left w:val="none" w:sz="0" w:space="0" w:color="auto"/>
        <w:bottom w:val="none" w:sz="0" w:space="0" w:color="auto"/>
        <w:right w:val="none" w:sz="0" w:space="0" w:color="auto"/>
      </w:divBdr>
    </w:div>
    <w:div w:id="665860213">
      <w:bodyDiv w:val="1"/>
      <w:marLeft w:val="0"/>
      <w:marRight w:val="0"/>
      <w:marTop w:val="0"/>
      <w:marBottom w:val="0"/>
      <w:divBdr>
        <w:top w:val="none" w:sz="0" w:space="0" w:color="auto"/>
        <w:left w:val="none" w:sz="0" w:space="0" w:color="auto"/>
        <w:bottom w:val="none" w:sz="0" w:space="0" w:color="auto"/>
        <w:right w:val="none" w:sz="0" w:space="0" w:color="auto"/>
      </w:divBdr>
    </w:div>
    <w:div w:id="837504610">
      <w:bodyDiv w:val="1"/>
      <w:marLeft w:val="0"/>
      <w:marRight w:val="0"/>
      <w:marTop w:val="0"/>
      <w:marBottom w:val="0"/>
      <w:divBdr>
        <w:top w:val="none" w:sz="0" w:space="0" w:color="auto"/>
        <w:left w:val="none" w:sz="0" w:space="0" w:color="auto"/>
        <w:bottom w:val="none" w:sz="0" w:space="0" w:color="auto"/>
        <w:right w:val="none" w:sz="0" w:space="0" w:color="auto"/>
      </w:divBdr>
    </w:div>
    <w:div w:id="852570008">
      <w:bodyDiv w:val="1"/>
      <w:marLeft w:val="0"/>
      <w:marRight w:val="0"/>
      <w:marTop w:val="0"/>
      <w:marBottom w:val="0"/>
      <w:divBdr>
        <w:top w:val="none" w:sz="0" w:space="0" w:color="auto"/>
        <w:left w:val="none" w:sz="0" w:space="0" w:color="auto"/>
        <w:bottom w:val="none" w:sz="0" w:space="0" w:color="auto"/>
        <w:right w:val="none" w:sz="0" w:space="0" w:color="auto"/>
      </w:divBdr>
    </w:div>
    <w:div w:id="1075476748">
      <w:bodyDiv w:val="1"/>
      <w:marLeft w:val="0"/>
      <w:marRight w:val="0"/>
      <w:marTop w:val="0"/>
      <w:marBottom w:val="0"/>
      <w:divBdr>
        <w:top w:val="none" w:sz="0" w:space="0" w:color="auto"/>
        <w:left w:val="none" w:sz="0" w:space="0" w:color="auto"/>
        <w:bottom w:val="none" w:sz="0" w:space="0" w:color="auto"/>
        <w:right w:val="none" w:sz="0" w:space="0" w:color="auto"/>
      </w:divBdr>
    </w:div>
    <w:div w:id="1170675384">
      <w:bodyDiv w:val="1"/>
      <w:marLeft w:val="0"/>
      <w:marRight w:val="0"/>
      <w:marTop w:val="0"/>
      <w:marBottom w:val="0"/>
      <w:divBdr>
        <w:top w:val="none" w:sz="0" w:space="0" w:color="auto"/>
        <w:left w:val="none" w:sz="0" w:space="0" w:color="auto"/>
        <w:bottom w:val="none" w:sz="0" w:space="0" w:color="auto"/>
        <w:right w:val="none" w:sz="0" w:space="0" w:color="auto"/>
      </w:divBdr>
    </w:div>
    <w:div w:id="1224100454">
      <w:bodyDiv w:val="1"/>
      <w:marLeft w:val="0"/>
      <w:marRight w:val="0"/>
      <w:marTop w:val="0"/>
      <w:marBottom w:val="0"/>
      <w:divBdr>
        <w:top w:val="none" w:sz="0" w:space="0" w:color="auto"/>
        <w:left w:val="none" w:sz="0" w:space="0" w:color="auto"/>
        <w:bottom w:val="none" w:sz="0" w:space="0" w:color="auto"/>
        <w:right w:val="none" w:sz="0" w:space="0" w:color="auto"/>
      </w:divBdr>
    </w:div>
    <w:div w:id="1264610335">
      <w:bodyDiv w:val="1"/>
      <w:marLeft w:val="0"/>
      <w:marRight w:val="0"/>
      <w:marTop w:val="0"/>
      <w:marBottom w:val="0"/>
      <w:divBdr>
        <w:top w:val="none" w:sz="0" w:space="0" w:color="auto"/>
        <w:left w:val="none" w:sz="0" w:space="0" w:color="auto"/>
        <w:bottom w:val="none" w:sz="0" w:space="0" w:color="auto"/>
        <w:right w:val="none" w:sz="0" w:space="0" w:color="auto"/>
      </w:divBdr>
    </w:div>
    <w:div w:id="1532840007">
      <w:bodyDiv w:val="1"/>
      <w:marLeft w:val="0"/>
      <w:marRight w:val="0"/>
      <w:marTop w:val="0"/>
      <w:marBottom w:val="0"/>
      <w:divBdr>
        <w:top w:val="none" w:sz="0" w:space="0" w:color="auto"/>
        <w:left w:val="none" w:sz="0" w:space="0" w:color="auto"/>
        <w:bottom w:val="none" w:sz="0" w:space="0" w:color="auto"/>
        <w:right w:val="none" w:sz="0" w:space="0" w:color="auto"/>
      </w:divBdr>
    </w:div>
    <w:div w:id="206277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202;N\Downloads\09-Mau%20bao%20cao%20ket%20thuc%20mon%20PTUDWeb%20ma%20nguon%20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03E97-083B-43F9-8B30-3855C52F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09-Mau bao cao ket thuc mon PTUDWeb ma nguon mo.dotx</Template>
  <TotalTime>581</TotalTime>
  <Pages>40</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TUV</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CAT VU</dc:creator>
  <cp:lastModifiedBy>TIÊN</cp:lastModifiedBy>
  <cp:revision>112</cp:revision>
  <cp:lastPrinted>2010-05-05T02:12:00Z</cp:lastPrinted>
  <dcterms:created xsi:type="dcterms:W3CDTF">2024-12-17T06:43:00Z</dcterms:created>
  <dcterms:modified xsi:type="dcterms:W3CDTF">2025-01-10T14:01:00Z</dcterms:modified>
</cp:coreProperties>
</file>